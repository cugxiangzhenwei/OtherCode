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23" w:rsidRPr="003C4D53" w:rsidRDefault="00FA0517" w:rsidP="004825BB">
      <w:pPr>
        <w:pStyle w:val="a5"/>
      </w:pPr>
      <w:bookmarkStart w:id="0" w:name="_Toc114048632"/>
      <w:r>
        <w:rPr>
          <w:rFonts w:hint="eastAsia"/>
        </w:rPr>
        <w:t>综合设计</w:t>
      </w:r>
      <w:r w:rsidR="00272A23" w:rsidRPr="003C4D53">
        <w:rPr>
          <w:rFonts w:hint="eastAsia"/>
        </w:rPr>
        <w:t>功能</w:t>
      </w:r>
      <w:r w:rsidR="00503337">
        <w:rPr>
          <w:rFonts w:hint="eastAsia"/>
        </w:rPr>
        <w:t>开发计划</w:t>
      </w:r>
    </w:p>
    <w:tbl>
      <w:tblPr>
        <w:tblW w:w="992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1431"/>
        <w:gridCol w:w="4111"/>
        <w:gridCol w:w="1237"/>
        <w:gridCol w:w="2697"/>
      </w:tblGrid>
      <w:tr w:rsidR="00215F91" w:rsidRPr="003C4D53" w:rsidTr="002246B7">
        <w:trPr>
          <w:trHeight w:val="498"/>
        </w:trPr>
        <w:tc>
          <w:tcPr>
            <w:tcW w:w="450" w:type="dxa"/>
            <w:vAlign w:val="center"/>
          </w:tcPr>
          <w:bookmarkEnd w:id="0"/>
          <w:p w:rsidR="00503337" w:rsidRPr="003C4D53" w:rsidRDefault="00503337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431" w:type="dxa"/>
          </w:tcPr>
          <w:p w:rsidR="00503337" w:rsidRPr="003C4D53" w:rsidRDefault="00503337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模块</w:t>
            </w:r>
          </w:p>
        </w:tc>
        <w:tc>
          <w:tcPr>
            <w:tcW w:w="4111" w:type="dxa"/>
          </w:tcPr>
          <w:p w:rsidR="00503337" w:rsidRPr="003C4D53" w:rsidRDefault="00503337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237" w:type="dxa"/>
          </w:tcPr>
          <w:p w:rsidR="00503337" w:rsidRDefault="00503337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开发人员</w:t>
            </w:r>
          </w:p>
        </w:tc>
        <w:tc>
          <w:tcPr>
            <w:tcW w:w="2697" w:type="dxa"/>
          </w:tcPr>
          <w:p w:rsidR="00503337" w:rsidRPr="003C4D53" w:rsidRDefault="00503337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 w:rsidR="002246B7">
              <w:rPr>
                <w:rFonts w:asciiTheme="minorEastAsia" w:eastAsiaTheme="minorEastAsia" w:hAnsiTheme="minorEastAsia" w:hint="eastAsia"/>
                <w:szCs w:val="21"/>
              </w:rPr>
              <w:t>提交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时间</w:t>
            </w:r>
          </w:p>
        </w:tc>
      </w:tr>
      <w:tr w:rsidR="006B1E6C" w:rsidRPr="003C4D53" w:rsidTr="00875DBA">
        <w:tc>
          <w:tcPr>
            <w:tcW w:w="450" w:type="dxa"/>
            <w:vMerge w:val="restart"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2186A">
              <w:rPr>
                <w:rFonts w:asciiTheme="minorEastAsia" w:eastAsiaTheme="minorEastAsia" w:hAnsiTheme="minorEastAsia" w:hint="eastAsia"/>
                <w:szCs w:val="21"/>
              </w:rPr>
              <w:t>自动执行</w:t>
            </w:r>
          </w:p>
        </w:tc>
        <w:tc>
          <w:tcPr>
            <w:tcW w:w="4111" w:type="dxa"/>
          </w:tcPr>
          <w:p w:rsidR="006B1E6C" w:rsidRPr="003C4D53" w:rsidRDefault="006B1E6C" w:rsidP="00790EE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90EE2">
              <w:rPr>
                <w:rFonts w:asciiTheme="minorEastAsia" w:eastAsiaTheme="minorEastAsia" w:hAnsiTheme="minorEastAsia" w:hint="eastAsia"/>
                <w:szCs w:val="21"/>
              </w:rPr>
              <w:t>网络模式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执行（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可以为每一个组件指定计算节点，</w:t>
            </w:r>
            <w:r w:rsidRPr="006E6AB2">
              <w:rPr>
                <w:rFonts w:asciiTheme="minorEastAsia" w:eastAsiaTheme="minorEastAsia" w:hAnsiTheme="minorEastAsia" w:hint="eastAsia"/>
                <w:i/>
                <w:color w:val="FF0000"/>
                <w:szCs w:val="21"/>
              </w:rPr>
              <w:t>支持通过下拉框选择Agent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237" w:type="dxa"/>
            <w:vAlign w:val="center"/>
          </w:tcPr>
          <w:p w:rsidR="006B1E6C" w:rsidRPr="003C4D53" w:rsidRDefault="006B1E6C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6B1E6C" w:rsidRPr="003C4D53" w:rsidRDefault="006B1E6C" w:rsidP="00307DF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2012/07/31</w:t>
            </w:r>
          </w:p>
        </w:tc>
      </w:tr>
      <w:tr w:rsidR="006B1E6C" w:rsidRPr="003C4D53" w:rsidTr="00875DBA">
        <w:tc>
          <w:tcPr>
            <w:tcW w:w="450" w:type="dxa"/>
            <w:vMerge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B1E6C" w:rsidRPr="003C4D53" w:rsidRDefault="006B1E6C" w:rsidP="00AE2CB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本地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模式</w:t>
            </w: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0767F3">
              <w:rPr>
                <w:rFonts w:asciiTheme="minorEastAsia" w:eastAsiaTheme="minorEastAsia" w:hAnsiTheme="minorEastAsia" w:hint="eastAsia"/>
                <w:szCs w:val="21"/>
              </w:rPr>
              <w:t>方案设计</w:t>
            </w:r>
          </w:p>
        </w:tc>
        <w:tc>
          <w:tcPr>
            <w:tcW w:w="1237" w:type="dxa"/>
            <w:vAlign w:val="center"/>
          </w:tcPr>
          <w:p w:rsidR="006B1E6C" w:rsidRPr="003C4D53" w:rsidRDefault="006B1E6C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6B1E6C" w:rsidRPr="003C4D53" w:rsidRDefault="006B1E6C" w:rsidP="00307DF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08/01 - 08/02</w:t>
            </w:r>
          </w:p>
        </w:tc>
      </w:tr>
      <w:tr w:rsidR="006B1E6C" w:rsidRPr="003C4D53" w:rsidTr="00875DBA">
        <w:tc>
          <w:tcPr>
            <w:tcW w:w="450" w:type="dxa"/>
            <w:vMerge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B1E6C" w:rsidRPr="00C605C6" w:rsidRDefault="006B1E6C" w:rsidP="00AE2CB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本地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模式</w:t>
            </w: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0767F3">
              <w:rPr>
                <w:rFonts w:asciiTheme="minorEastAsia" w:eastAsiaTheme="minorEastAsia" w:hAnsiTheme="minorEastAsia" w:hint="eastAsia"/>
                <w:szCs w:val="21"/>
              </w:rPr>
              <w:t>接口实现</w:t>
            </w:r>
          </w:p>
        </w:tc>
        <w:tc>
          <w:tcPr>
            <w:tcW w:w="1237" w:type="dxa"/>
            <w:vAlign w:val="center"/>
          </w:tcPr>
          <w:p w:rsidR="006B1E6C" w:rsidRDefault="006B1E6C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94075F">
              <w:rPr>
                <w:rFonts w:asciiTheme="minorEastAsia" w:eastAsiaTheme="minorEastAsia" w:hAnsiTheme="minorEastAsia" w:hint="eastAsia"/>
                <w:szCs w:val="21"/>
              </w:rPr>
              <w:t>李晓东</w:t>
            </w:r>
          </w:p>
        </w:tc>
        <w:tc>
          <w:tcPr>
            <w:tcW w:w="2697" w:type="dxa"/>
          </w:tcPr>
          <w:p w:rsidR="006B1E6C" w:rsidRDefault="006B1E6C" w:rsidP="00307DF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08/03 - 08/06</w:t>
            </w:r>
          </w:p>
        </w:tc>
      </w:tr>
      <w:tr w:rsidR="006B1E6C" w:rsidRPr="003C4D53" w:rsidTr="00875DBA">
        <w:tc>
          <w:tcPr>
            <w:tcW w:w="450" w:type="dxa"/>
            <w:vMerge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B1E6C" w:rsidRPr="00C605C6" w:rsidRDefault="006B1E6C" w:rsidP="00AE2CB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本地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模式</w:t>
            </w: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0767F3">
              <w:rPr>
                <w:rFonts w:asciiTheme="minorEastAsia" w:eastAsiaTheme="minorEastAsia" w:hAnsiTheme="minorEastAsia" w:hint="eastAsia"/>
                <w:szCs w:val="21"/>
              </w:rPr>
              <w:t>场景联调</w:t>
            </w:r>
          </w:p>
        </w:tc>
        <w:tc>
          <w:tcPr>
            <w:tcW w:w="1237" w:type="dxa"/>
            <w:vAlign w:val="center"/>
          </w:tcPr>
          <w:p w:rsidR="006B1E6C" w:rsidRDefault="006B1E6C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94075F">
              <w:rPr>
                <w:rFonts w:asciiTheme="minorEastAsia" w:eastAsiaTheme="minorEastAsia" w:hAnsiTheme="minorEastAsia" w:hint="eastAsia"/>
                <w:szCs w:val="21"/>
              </w:rPr>
              <w:t>李晓东</w:t>
            </w:r>
          </w:p>
        </w:tc>
        <w:tc>
          <w:tcPr>
            <w:tcW w:w="2697" w:type="dxa"/>
          </w:tcPr>
          <w:p w:rsidR="006B1E6C" w:rsidRDefault="006B1E6C" w:rsidP="00307DF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08/07</w:t>
            </w:r>
          </w:p>
        </w:tc>
      </w:tr>
      <w:tr w:rsidR="006B1E6C" w:rsidRPr="003C4D53" w:rsidTr="00875DBA">
        <w:tc>
          <w:tcPr>
            <w:tcW w:w="450" w:type="dxa"/>
            <w:vMerge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B1E6C" w:rsidRPr="00C605C6" w:rsidRDefault="006B1E6C" w:rsidP="00AE2CB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全自动流程-</w:t>
            </w:r>
            <w:r w:rsidRPr="00552799">
              <w:rPr>
                <w:rFonts w:asciiTheme="minorEastAsia" w:eastAsiaTheme="minorEastAsia" w:hAnsiTheme="minorEastAsia" w:hint="eastAsia"/>
                <w:szCs w:val="21"/>
              </w:rPr>
              <w:t>方案设计</w:t>
            </w:r>
          </w:p>
        </w:tc>
        <w:tc>
          <w:tcPr>
            <w:tcW w:w="1237" w:type="dxa"/>
            <w:vAlign w:val="center"/>
          </w:tcPr>
          <w:p w:rsidR="006B1E6C" w:rsidRDefault="006B1E6C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6B1E6C" w:rsidRDefault="00820835" w:rsidP="008532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08/08 - 08/09</w:t>
            </w:r>
          </w:p>
        </w:tc>
      </w:tr>
      <w:tr w:rsidR="006B1E6C" w:rsidRPr="003C4D53" w:rsidTr="00875DBA">
        <w:tc>
          <w:tcPr>
            <w:tcW w:w="450" w:type="dxa"/>
            <w:vMerge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B1E6C" w:rsidRDefault="00721CE0" w:rsidP="00AE2CB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全自动流程-</w:t>
            </w:r>
            <w:r w:rsidR="00392A97" w:rsidRPr="00392A97">
              <w:rPr>
                <w:rFonts w:asciiTheme="minorEastAsia" w:eastAsiaTheme="minorEastAsia" w:hAnsiTheme="minorEastAsia" w:hint="eastAsia"/>
                <w:szCs w:val="21"/>
              </w:rPr>
              <w:t>网络配置</w:t>
            </w:r>
          </w:p>
        </w:tc>
        <w:tc>
          <w:tcPr>
            <w:tcW w:w="1237" w:type="dxa"/>
            <w:vAlign w:val="center"/>
          </w:tcPr>
          <w:p w:rsidR="006B1E6C" w:rsidRDefault="00331BD4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李晓东</w:t>
            </w:r>
          </w:p>
        </w:tc>
        <w:tc>
          <w:tcPr>
            <w:tcW w:w="2697" w:type="dxa"/>
          </w:tcPr>
          <w:p w:rsidR="006B1E6C" w:rsidRDefault="00CC1AC2" w:rsidP="0082083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 w:rsidR="00820835"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 w:rsidR="00820835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</w:tr>
      <w:tr w:rsidR="006B1E6C" w:rsidRPr="003C4D53" w:rsidTr="00875DBA">
        <w:tc>
          <w:tcPr>
            <w:tcW w:w="450" w:type="dxa"/>
            <w:vMerge/>
            <w:vAlign w:val="center"/>
          </w:tcPr>
          <w:p w:rsidR="006B1E6C" w:rsidRPr="003C4D53" w:rsidRDefault="006B1E6C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6B1E6C" w:rsidRPr="003C4D53" w:rsidRDefault="006B1E6C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6B1E6C" w:rsidRDefault="00721CE0" w:rsidP="00AE2CB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全自动流程-</w:t>
            </w:r>
            <w:r w:rsidR="00392A97" w:rsidRPr="00392A97">
              <w:rPr>
                <w:rFonts w:asciiTheme="minorEastAsia" w:eastAsiaTheme="minorEastAsia" w:hAnsiTheme="minorEastAsia" w:hint="eastAsia"/>
                <w:szCs w:val="21"/>
              </w:rPr>
              <w:t>场景联调</w:t>
            </w:r>
          </w:p>
        </w:tc>
        <w:tc>
          <w:tcPr>
            <w:tcW w:w="1237" w:type="dxa"/>
            <w:vAlign w:val="center"/>
          </w:tcPr>
          <w:p w:rsidR="006B1E6C" w:rsidRDefault="00331BD4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李晓东</w:t>
            </w:r>
          </w:p>
        </w:tc>
        <w:tc>
          <w:tcPr>
            <w:tcW w:w="2697" w:type="dxa"/>
          </w:tcPr>
          <w:p w:rsidR="006B1E6C" w:rsidRDefault="00157EE4" w:rsidP="00937036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08/1</w:t>
            </w:r>
            <w:r w:rsidR="00937036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 w:rsidR="00937036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</w:tr>
      <w:tr w:rsidR="00843FEF" w:rsidRPr="003C4D53" w:rsidTr="00875DBA">
        <w:tc>
          <w:tcPr>
            <w:tcW w:w="450" w:type="dxa"/>
            <w:vMerge w:val="restart"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843FEF" w:rsidRPr="003C4D53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E6609">
              <w:rPr>
                <w:rFonts w:asciiTheme="minorEastAsia" w:eastAsiaTheme="minorEastAsia" w:hAnsiTheme="minorEastAsia" w:hint="eastAsia"/>
                <w:szCs w:val="21"/>
              </w:rPr>
              <w:t>数据默认值</w:t>
            </w:r>
          </w:p>
        </w:tc>
        <w:tc>
          <w:tcPr>
            <w:tcW w:w="4111" w:type="dxa"/>
          </w:tcPr>
          <w:p w:rsidR="00843FEF" w:rsidRPr="008F173B" w:rsidRDefault="00843FEF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组件定义-</w:t>
            </w:r>
            <w:r w:rsidRPr="00F932D2">
              <w:rPr>
                <w:rFonts w:asciiTheme="minorEastAsia" w:eastAsiaTheme="minorEastAsia" w:hAnsiTheme="minorEastAsia" w:hint="eastAsia"/>
                <w:szCs w:val="21"/>
              </w:rPr>
              <w:t>对外提供接口中增加默认值信息</w:t>
            </w:r>
          </w:p>
        </w:tc>
        <w:tc>
          <w:tcPr>
            <w:tcW w:w="1237" w:type="dxa"/>
            <w:vAlign w:val="center"/>
          </w:tcPr>
          <w:p w:rsidR="00843FEF" w:rsidRPr="00C30C85" w:rsidRDefault="00843FEF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齐宁</w:t>
            </w:r>
          </w:p>
        </w:tc>
        <w:tc>
          <w:tcPr>
            <w:tcW w:w="2697" w:type="dxa"/>
          </w:tcPr>
          <w:p w:rsidR="00843FEF" w:rsidRDefault="00843FEF" w:rsidP="00E363A1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08/06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Pr="000E6609" w:rsidRDefault="00843FEF" w:rsidP="002246B7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111" w:type="dxa"/>
          </w:tcPr>
          <w:p w:rsidR="00843FEF" w:rsidRDefault="00843FEF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组件定义-</w:t>
            </w:r>
            <w:r w:rsidRPr="00A77C65">
              <w:rPr>
                <w:rFonts w:asciiTheme="minorEastAsia" w:eastAsiaTheme="minorEastAsia" w:hAnsiTheme="minorEastAsia" w:hint="eastAsia"/>
                <w:szCs w:val="21"/>
              </w:rPr>
              <w:t>读取输入、输出文件，替换文件参数默认值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齐宁</w:t>
            </w:r>
          </w:p>
        </w:tc>
        <w:tc>
          <w:tcPr>
            <w:tcW w:w="2697" w:type="dxa"/>
          </w:tcPr>
          <w:p w:rsidR="00843FEF" w:rsidRDefault="00843FEF" w:rsidP="00E363A1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08/07 - 08/08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Pr="000E6609" w:rsidRDefault="00843FEF" w:rsidP="002246B7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111" w:type="dxa"/>
          </w:tcPr>
          <w:p w:rsidR="00843FEF" w:rsidRDefault="00843FEF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组件定义-</w:t>
            </w:r>
            <w:r w:rsidRPr="00A77C65">
              <w:rPr>
                <w:rFonts w:asciiTheme="minorEastAsia" w:eastAsiaTheme="minorEastAsia" w:hAnsiTheme="minorEastAsia" w:hint="eastAsia"/>
                <w:szCs w:val="21"/>
              </w:rPr>
              <w:t>输入、输出文件展现默认值信息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齐宁</w:t>
            </w:r>
          </w:p>
        </w:tc>
        <w:tc>
          <w:tcPr>
            <w:tcW w:w="2697" w:type="dxa"/>
          </w:tcPr>
          <w:p w:rsidR="00843FEF" w:rsidRDefault="00843FEF" w:rsidP="00E363A1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08/09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Pr="000E6609" w:rsidRDefault="00843FEF" w:rsidP="002246B7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111" w:type="dxa"/>
          </w:tcPr>
          <w:p w:rsidR="00843FEF" w:rsidRDefault="00843FEF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组件定义-</w:t>
            </w:r>
            <w:r w:rsidRPr="00A77C65">
              <w:rPr>
                <w:rFonts w:asciiTheme="minorEastAsia" w:eastAsiaTheme="minorEastAsia" w:hAnsiTheme="minorEastAsia" w:hint="eastAsia"/>
                <w:szCs w:val="21"/>
              </w:rPr>
              <w:t>输入、输出文件支持修改默认值信息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齐宁</w:t>
            </w:r>
          </w:p>
        </w:tc>
        <w:tc>
          <w:tcPr>
            <w:tcW w:w="2697" w:type="dxa"/>
          </w:tcPr>
          <w:p w:rsidR="00843FEF" w:rsidRDefault="00843FEF" w:rsidP="0055155D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Pr="00C30C85" w:rsidRDefault="00843FEF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Pr="00F71A69">
              <w:rPr>
                <w:rFonts w:asciiTheme="minorEastAsia" w:eastAsiaTheme="minorEastAsia" w:hAnsiTheme="minorEastAsia" w:hint="eastAsia"/>
                <w:szCs w:val="21"/>
              </w:rPr>
              <w:t>扩展XPDL中数据的默认值信息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843FEF" w:rsidRDefault="00843FEF" w:rsidP="00B14ED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Default="00843FEF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Pr="001651BA">
              <w:rPr>
                <w:rFonts w:asciiTheme="minorEastAsia" w:eastAsiaTheme="minorEastAsia" w:hAnsiTheme="minorEastAsia" w:hint="eastAsia"/>
                <w:szCs w:val="21"/>
              </w:rPr>
              <w:t>展现数据的默认值信息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843FEF" w:rsidRDefault="00843FEF" w:rsidP="007076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09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Default="00843FEF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Pr="001651BA">
              <w:rPr>
                <w:rFonts w:asciiTheme="minorEastAsia" w:eastAsiaTheme="minorEastAsia" w:hAnsiTheme="minorEastAsia" w:hint="eastAsia"/>
                <w:szCs w:val="21"/>
              </w:rPr>
              <w:t>修改数据的默认值信息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843FEF" w:rsidRDefault="00843FEF" w:rsidP="00B14ED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Default="00843FEF" w:rsidP="0063401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Pr="001651BA">
              <w:rPr>
                <w:rFonts w:asciiTheme="minorEastAsia" w:eastAsiaTheme="minorEastAsia" w:hAnsiTheme="minorEastAsia" w:hint="eastAsia"/>
                <w:szCs w:val="21"/>
              </w:rPr>
              <w:t>支持文件参数的下载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</w:p>
        </w:tc>
        <w:tc>
          <w:tcPr>
            <w:tcW w:w="1237" w:type="dxa"/>
            <w:vAlign w:val="center"/>
          </w:tcPr>
          <w:p w:rsidR="00843FEF" w:rsidRDefault="00843FEF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843FEF" w:rsidRDefault="00843FEF" w:rsidP="004808F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Pr="00C30C85" w:rsidRDefault="00843FEF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Pr="00EB7CF3">
              <w:rPr>
                <w:rFonts w:asciiTheme="minorEastAsia" w:eastAsiaTheme="minorEastAsia" w:hAnsiTheme="minorEastAsia" w:hint="eastAsia"/>
                <w:szCs w:val="21"/>
              </w:rPr>
              <w:t>解析数据的默认值信息</w:t>
            </w:r>
          </w:p>
        </w:tc>
        <w:tc>
          <w:tcPr>
            <w:tcW w:w="1237" w:type="dxa"/>
            <w:vAlign w:val="center"/>
          </w:tcPr>
          <w:p w:rsidR="00843FEF" w:rsidRPr="00C30C85" w:rsidRDefault="00874C38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刘子兴</w:t>
            </w:r>
          </w:p>
        </w:tc>
        <w:tc>
          <w:tcPr>
            <w:tcW w:w="2697" w:type="dxa"/>
          </w:tcPr>
          <w:p w:rsidR="00843FEF" w:rsidRDefault="00CE0F2A" w:rsidP="00CE0F2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Default="00C50996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="00DF7BF9" w:rsidRPr="00DF7BF9">
              <w:rPr>
                <w:rFonts w:asciiTheme="minorEastAsia" w:eastAsiaTheme="minorEastAsia" w:hAnsiTheme="minorEastAsia" w:hint="eastAsia"/>
                <w:szCs w:val="21"/>
              </w:rPr>
              <w:t>发起任务时自动把默认值添加为临时输入</w:t>
            </w:r>
          </w:p>
        </w:tc>
        <w:tc>
          <w:tcPr>
            <w:tcW w:w="1237" w:type="dxa"/>
            <w:vAlign w:val="center"/>
          </w:tcPr>
          <w:p w:rsidR="00843FEF" w:rsidRDefault="00874C38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刘子兴</w:t>
            </w:r>
          </w:p>
        </w:tc>
        <w:tc>
          <w:tcPr>
            <w:tcW w:w="2697" w:type="dxa"/>
          </w:tcPr>
          <w:p w:rsidR="00843FEF" w:rsidRDefault="00415ED3" w:rsidP="00415ED3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746A5E" w:rsidRPr="003C4D53" w:rsidTr="00875DBA">
        <w:tc>
          <w:tcPr>
            <w:tcW w:w="450" w:type="dxa"/>
            <w:vMerge/>
            <w:vAlign w:val="center"/>
          </w:tcPr>
          <w:p w:rsidR="00746A5E" w:rsidRPr="003C4D53" w:rsidRDefault="00746A5E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746A5E" w:rsidRDefault="00746A5E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746A5E" w:rsidRDefault="00746A5E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Pr="0022258F">
              <w:rPr>
                <w:rFonts w:asciiTheme="minorEastAsia" w:eastAsiaTheme="minorEastAsia" w:hAnsiTheme="minorEastAsia" w:hint="eastAsia"/>
                <w:szCs w:val="21"/>
              </w:rPr>
              <w:t>启动工具时，需要自动获取最新的数据（真实或临时）</w:t>
            </w:r>
          </w:p>
        </w:tc>
        <w:tc>
          <w:tcPr>
            <w:tcW w:w="1237" w:type="dxa"/>
            <w:vAlign w:val="center"/>
          </w:tcPr>
          <w:p w:rsidR="00746A5E" w:rsidRDefault="00874C38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刘子兴</w:t>
            </w:r>
          </w:p>
        </w:tc>
        <w:tc>
          <w:tcPr>
            <w:tcW w:w="2697" w:type="dxa"/>
          </w:tcPr>
          <w:p w:rsidR="00746A5E" w:rsidRDefault="00EE37EF" w:rsidP="00EE37EF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</w:tr>
      <w:tr w:rsidR="00843FEF" w:rsidRPr="003C4D53" w:rsidTr="00875DBA">
        <w:tc>
          <w:tcPr>
            <w:tcW w:w="450" w:type="dxa"/>
            <w:vMerge/>
            <w:vAlign w:val="center"/>
          </w:tcPr>
          <w:p w:rsidR="00843FEF" w:rsidRPr="003C4D53" w:rsidRDefault="00843FEF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43FEF" w:rsidRDefault="00843FEF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43FEF" w:rsidRDefault="00BA241E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BA241E">
              <w:rPr>
                <w:rFonts w:asciiTheme="minorEastAsia" w:eastAsiaTheme="minorEastAsia" w:hAnsiTheme="minorEastAsia" w:hint="eastAsia"/>
                <w:szCs w:val="21"/>
              </w:rPr>
              <w:t>场景联调</w:t>
            </w:r>
          </w:p>
        </w:tc>
        <w:tc>
          <w:tcPr>
            <w:tcW w:w="1237" w:type="dxa"/>
            <w:vAlign w:val="center"/>
          </w:tcPr>
          <w:p w:rsidR="00843FEF" w:rsidRDefault="00874C38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  <w:r w:rsidR="00A56F5D">
              <w:rPr>
                <w:rFonts w:asciiTheme="minorEastAsia" w:eastAsiaTheme="minorEastAsia" w:hAnsiTheme="minorEastAsia" w:hint="eastAsia"/>
                <w:szCs w:val="21"/>
              </w:rPr>
              <w:t>/张铮</w:t>
            </w:r>
          </w:p>
        </w:tc>
        <w:tc>
          <w:tcPr>
            <w:tcW w:w="2697" w:type="dxa"/>
          </w:tcPr>
          <w:p w:rsidR="00843FEF" w:rsidRDefault="002E424E" w:rsidP="002E424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</w:tr>
      <w:tr w:rsidR="008F39A9" w:rsidRPr="003C4D53" w:rsidTr="00875DBA">
        <w:tc>
          <w:tcPr>
            <w:tcW w:w="450" w:type="dxa"/>
            <w:vMerge w:val="restart"/>
            <w:vAlign w:val="center"/>
          </w:tcPr>
          <w:p w:rsidR="008F39A9" w:rsidRPr="003C4D53" w:rsidRDefault="008F39A9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8F39A9" w:rsidRPr="003C4D53" w:rsidRDefault="008F39A9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部署环境</w:t>
            </w:r>
          </w:p>
        </w:tc>
        <w:tc>
          <w:tcPr>
            <w:tcW w:w="4111" w:type="dxa"/>
          </w:tcPr>
          <w:p w:rsidR="008F39A9" w:rsidRPr="008F173B" w:rsidRDefault="008F39A9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135D8">
              <w:rPr>
                <w:rFonts w:asciiTheme="minorEastAsia" w:eastAsiaTheme="minorEastAsia" w:hAnsiTheme="minorEastAsia" w:hint="eastAsia"/>
                <w:szCs w:val="21"/>
              </w:rPr>
              <w:t>多服务整合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636B90"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综合设计各</w:t>
            </w:r>
            <w:r w:rsidRPr="00636B90">
              <w:rPr>
                <w:rFonts w:asciiTheme="minorEastAsia" w:eastAsiaTheme="minorEastAsia" w:hAnsiTheme="minorEastAsia" w:hint="eastAsia"/>
                <w:szCs w:val="21"/>
              </w:rPr>
              <w:t>模块时不需要启动知识工程、研发质量、系统工程等子产品后台服务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237" w:type="dxa"/>
            <w:vAlign w:val="center"/>
          </w:tcPr>
          <w:p w:rsidR="008F39A9" w:rsidRPr="00C30C85" w:rsidRDefault="008F39A9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8F39A9" w:rsidRPr="00C30C85" w:rsidRDefault="00901488" w:rsidP="0090148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08</w:t>
            </w:r>
          </w:p>
        </w:tc>
      </w:tr>
      <w:tr w:rsidR="008F39A9" w:rsidRPr="003C4D53" w:rsidTr="00875DBA">
        <w:tc>
          <w:tcPr>
            <w:tcW w:w="450" w:type="dxa"/>
            <w:vMerge/>
            <w:vAlign w:val="center"/>
          </w:tcPr>
          <w:p w:rsidR="008F39A9" w:rsidRPr="003C4D53" w:rsidRDefault="008F39A9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F39A9" w:rsidRDefault="008F39A9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F39A9" w:rsidRPr="00C30C85" w:rsidRDefault="008F39A9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0EEB">
              <w:rPr>
                <w:rFonts w:asciiTheme="minorEastAsia" w:eastAsiaTheme="minorEastAsia" w:hAnsiTheme="minorEastAsia" w:hint="eastAsia"/>
                <w:szCs w:val="21"/>
              </w:rPr>
              <w:t>综合设计运行环境配置</w:t>
            </w:r>
          </w:p>
        </w:tc>
        <w:tc>
          <w:tcPr>
            <w:tcW w:w="1237" w:type="dxa"/>
            <w:vAlign w:val="center"/>
          </w:tcPr>
          <w:p w:rsidR="008F39A9" w:rsidRDefault="008F39A9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8F39A9" w:rsidRDefault="005556DA" w:rsidP="008C39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8F39A9" w:rsidRPr="003C4D53" w:rsidTr="00875DBA">
        <w:tc>
          <w:tcPr>
            <w:tcW w:w="450" w:type="dxa"/>
            <w:vMerge/>
            <w:vAlign w:val="center"/>
          </w:tcPr>
          <w:p w:rsidR="008F39A9" w:rsidRPr="003C4D53" w:rsidRDefault="008F39A9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8F39A9" w:rsidRDefault="008F39A9" w:rsidP="002246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8F39A9" w:rsidRPr="00C30C85" w:rsidRDefault="008F39A9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0EEB">
              <w:rPr>
                <w:rFonts w:asciiTheme="minorEastAsia" w:eastAsiaTheme="minorEastAsia" w:hAnsiTheme="minorEastAsia" w:hint="eastAsia"/>
                <w:szCs w:val="21"/>
              </w:rPr>
              <w:t>DRM服务整合</w:t>
            </w:r>
          </w:p>
        </w:tc>
        <w:tc>
          <w:tcPr>
            <w:tcW w:w="1237" w:type="dxa"/>
            <w:vAlign w:val="center"/>
          </w:tcPr>
          <w:p w:rsidR="008F39A9" w:rsidRPr="00C30C85" w:rsidRDefault="008F39A9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8F39A9" w:rsidRDefault="00865200" w:rsidP="0091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</w:tr>
      <w:tr w:rsidR="00A363E6" w:rsidRPr="003C4D53" w:rsidTr="00875DBA">
        <w:tc>
          <w:tcPr>
            <w:tcW w:w="450" w:type="dxa"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Pr="003C4D53" w:rsidRDefault="00A363E6" w:rsidP="00E363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A5318">
              <w:rPr>
                <w:rFonts w:asciiTheme="minorEastAsia" w:eastAsiaTheme="minorEastAsia" w:hAnsiTheme="minorEastAsia" w:hint="eastAsia"/>
                <w:szCs w:val="21"/>
              </w:rPr>
              <w:t>数据导出</w:t>
            </w:r>
          </w:p>
        </w:tc>
        <w:tc>
          <w:tcPr>
            <w:tcW w:w="4111" w:type="dxa"/>
          </w:tcPr>
          <w:p w:rsidR="00A363E6" w:rsidRPr="008F173B" w:rsidRDefault="00A363E6" w:rsidP="00E363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74F77">
              <w:rPr>
                <w:rFonts w:asciiTheme="minorEastAsia" w:eastAsiaTheme="minorEastAsia" w:hAnsiTheme="minorEastAsia" w:hint="eastAsia"/>
                <w:szCs w:val="21"/>
              </w:rPr>
              <w:t>任务数据导出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支持txt和Excel格式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237" w:type="dxa"/>
            <w:vAlign w:val="center"/>
          </w:tcPr>
          <w:p w:rsidR="00A363E6" w:rsidRDefault="00A363E6" w:rsidP="00E363A1">
            <w:pPr>
              <w:jc w:val="center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A363E6" w:rsidRPr="00C30C85" w:rsidRDefault="00A363E6" w:rsidP="00E363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08/16 - 08/20</w:t>
            </w:r>
          </w:p>
        </w:tc>
      </w:tr>
      <w:tr w:rsidR="00A363E6" w:rsidRPr="003C4D53" w:rsidTr="00875DBA">
        <w:tc>
          <w:tcPr>
            <w:tcW w:w="450" w:type="dxa"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Pr="00564D51" w:rsidRDefault="00A363E6" w:rsidP="00636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运行引擎</w:t>
            </w:r>
          </w:p>
        </w:tc>
        <w:tc>
          <w:tcPr>
            <w:tcW w:w="4111" w:type="dxa"/>
          </w:tcPr>
          <w:p w:rsidR="00A363E6" w:rsidRPr="00F34B75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设计过程</w:t>
            </w:r>
            <w:r w:rsidRPr="00636B90">
              <w:rPr>
                <w:rFonts w:asciiTheme="minorEastAsia" w:eastAsiaTheme="minorEastAsia" w:hAnsiTheme="minorEastAsia" w:hint="eastAsia"/>
                <w:szCs w:val="21"/>
              </w:rPr>
              <w:t>不必非要挂在工作包下才能发起运行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，可以独立运行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A363E6" w:rsidRDefault="00274BC8" w:rsidP="00895A0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A363E6" w:rsidRPr="003C4D53" w:rsidTr="00875DBA">
        <w:tc>
          <w:tcPr>
            <w:tcW w:w="450" w:type="dxa"/>
            <w:vMerge w:val="restart"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Pr="00255B9A" w:rsidRDefault="00A363E6" w:rsidP="002246B7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55B9A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设计向导</w:t>
            </w:r>
          </w:p>
        </w:tc>
        <w:tc>
          <w:tcPr>
            <w:tcW w:w="4111" w:type="dxa"/>
          </w:tcPr>
          <w:p w:rsidR="00A363E6" w:rsidRPr="008F173B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4B75">
              <w:rPr>
                <w:rFonts w:asciiTheme="minorEastAsia" w:eastAsiaTheme="minorEastAsia" w:hAnsiTheme="minorEastAsia" w:hint="eastAsia"/>
                <w:szCs w:val="21"/>
              </w:rPr>
              <w:t>功能设计</w:t>
            </w:r>
          </w:p>
        </w:tc>
        <w:tc>
          <w:tcPr>
            <w:tcW w:w="1237" w:type="dxa"/>
            <w:vAlign w:val="center"/>
          </w:tcPr>
          <w:p w:rsidR="00A363E6" w:rsidRPr="00C30C85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A363E6" w:rsidRPr="00C30C85" w:rsidRDefault="00CB6482" w:rsidP="00CB648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</w:tr>
      <w:tr w:rsidR="00A363E6" w:rsidRPr="003C4D53" w:rsidTr="00875DBA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C30C85" w:rsidRDefault="00A363E6" w:rsidP="0072746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</w:t>
            </w:r>
            <w:r w:rsidR="008960EB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="008960EB" w:rsidRPr="008960EB">
              <w:rPr>
                <w:rFonts w:asciiTheme="minorEastAsia" w:eastAsiaTheme="minorEastAsia" w:hAnsiTheme="minorEastAsia" w:hint="eastAsia"/>
                <w:szCs w:val="21"/>
              </w:rPr>
              <w:t>设计向导节点</w:t>
            </w:r>
          </w:p>
        </w:tc>
        <w:tc>
          <w:tcPr>
            <w:tcW w:w="1237" w:type="dxa"/>
            <w:vAlign w:val="center"/>
          </w:tcPr>
          <w:p w:rsidR="00A363E6" w:rsidRDefault="00B73F57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A363E6" w:rsidRDefault="00FF64A1" w:rsidP="00C03C2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C03C24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5E0933" w:rsidRPr="003C4D53" w:rsidTr="00875DBA">
        <w:tc>
          <w:tcPr>
            <w:tcW w:w="450" w:type="dxa"/>
            <w:vMerge/>
            <w:vAlign w:val="center"/>
          </w:tcPr>
          <w:p w:rsidR="005E0933" w:rsidRPr="003C4D53" w:rsidRDefault="005E0933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E0933" w:rsidRDefault="005E0933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E0933" w:rsidRDefault="005E0933" w:rsidP="00727469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="00503637" w:rsidRPr="00503637">
              <w:rPr>
                <w:rFonts w:asciiTheme="minorEastAsia" w:eastAsiaTheme="minorEastAsia" w:hAnsiTheme="minorEastAsia" w:hint="eastAsia"/>
                <w:szCs w:val="21"/>
              </w:rPr>
              <w:t>开始、结束节点规则（唯一）</w:t>
            </w:r>
          </w:p>
        </w:tc>
        <w:tc>
          <w:tcPr>
            <w:tcW w:w="1237" w:type="dxa"/>
            <w:vAlign w:val="center"/>
          </w:tcPr>
          <w:p w:rsidR="005E0933" w:rsidRDefault="00B73F57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5E0933" w:rsidRDefault="00B26B2E" w:rsidP="00B26B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</w:tr>
      <w:tr w:rsidR="005E0933" w:rsidRPr="003C4D53" w:rsidTr="00875DBA">
        <w:tc>
          <w:tcPr>
            <w:tcW w:w="450" w:type="dxa"/>
            <w:vMerge/>
            <w:vAlign w:val="center"/>
          </w:tcPr>
          <w:p w:rsidR="005E0933" w:rsidRPr="003C4D53" w:rsidRDefault="005E0933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E0933" w:rsidRDefault="005E0933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E0933" w:rsidRDefault="005E0933" w:rsidP="00727469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="00503637" w:rsidRPr="00503637">
              <w:rPr>
                <w:rFonts w:asciiTheme="minorEastAsia" w:eastAsiaTheme="minorEastAsia" w:hAnsiTheme="minorEastAsia" w:hint="eastAsia"/>
                <w:szCs w:val="21"/>
              </w:rPr>
              <w:t>分支选择限制（无分支）</w:t>
            </w:r>
          </w:p>
        </w:tc>
        <w:tc>
          <w:tcPr>
            <w:tcW w:w="1237" w:type="dxa"/>
            <w:vAlign w:val="center"/>
          </w:tcPr>
          <w:p w:rsidR="005E0933" w:rsidRDefault="00B73F57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5E0933" w:rsidRDefault="00224BCB" w:rsidP="00224BC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</w:tr>
      <w:tr w:rsidR="005E0933" w:rsidRPr="003C4D53" w:rsidTr="00875DBA">
        <w:tc>
          <w:tcPr>
            <w:tcW w:w="450" w:type="dxa"/>
            <w:vMerge/>
            <w:vAlign w:val="center"/>
          </w:tcPr>
          <w:p w:rsidR="005E0933" w:rsidRPr="003C4D53" w:rsidRDefault="005E0933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E0933" w:rsidRDefault="005E0933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E0933" w:rsidRDefault="005E0933" w:rsidP="00727469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建模维护-</w:t>
            </w:r>
            <w:r w:rsidR="00503637" w:rsidRPr="00503637">
              <w:rPr>
                <w:rFonts w:asciiTheme="minorEastAsia" w:eastAsiaTheme="minorEastAsia" w:hAnsiTheme="minorEastAsia" w:hint="eastAsia"/>
                <w:szCs w:val="21"/>
              </w:rPr>
              <w:t>模型搭建</w:t>
            </w:r>
          </w:p>
        </w:tc>
        <w:tc>
          <w:tcPr>
            <w:tcW w:w="1237" w:type="dxa"/>
            <w:vAlign w:val="center"/>
          </w:tcPr>
          <w:p w:rsidR="005E0933" w:rsidRDefault="00B73F57" w:rsidP="00875DB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安兴华</w:t>
            </w:r>
          </w:p>
        </w:tc>
        <w:tc>
          <w:tcPr>
            <w:tcW w:w="2697" w:type="dxa"/>
          </w:tcPr>
          <w:p w:rsidR="005E0933" w:rsidRDefault="00900E56" w:rsidP="00652F1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 w:rsidR="00652F18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C30C85" w:rsidRDefault="00A363E6" w:rsidP="00F9430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</w:t>
            </w:r>
            <w:r w:rsidR="0048089D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="0048089D" w:rsidRPr="0048089D">
              <w:rPr>
                <w:rFonts w:asciiTheme="minorEastAsia" w:eastAsiaTheme="minorEastAsia" w:hAnsiTheme="minorEastAsia" w:hint="eastAsia"/>
                <w:szCs w:val="21"/>
              </w:rPr>
              <w:t>设计向导模型解析</w:t>
            </w:r>
          </w:p>
        </w:tc>
        <w:tc>
          <w:tcPr>
            <w:tcW w:w="1237" w:type="dxa"/>
            <w:vAlign w:val="center"/>
          </w:tcPr>
          <w:p w:rsidR="00A363E6" w:rsidRPr="00C30C85" w:rsidRDefault="0085154B" w:rsidP="00F9430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姜磊</w:t>
            </w:r>
          </w:p>
        </w:tc>
        <w:tc>
          <w:tcPr>
            <w:tcW w:w="2697" w:type="dxa"/>
            <w:vAlign w:val="center"/>
          </w:tcPr>
          <w:p w:rsidR="00A363E6" w:rsidRDefault="009E7E0A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</w:tr>
      <w:tr w:rsidR="0048089D" w:rsidRPr="003C4D53" w:rsidTr="00F05C38">
        <w:tc>
          <w:tcPr>
            <w:tcW w:w="450" w:type="dxa"/>
            <w:vMerge/>
            <w:vAlign w:val="center"/>
          </w:tcPr>
          <w:p w:rsidR="0048089D" w:rsidRPr="003C4D53" w:rsidRDefault="0048089D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48089D" w:rsidRDefault="0048089D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48089D" w:rsidRDefault="00593368" w:rsidP="00F9430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="00A14EAC" w:rsidRPr="00A14EAC">
              <w:rPr>
                <w:rFonts w:asciiTheme="minorEastAsia" w:eastAsiaTheme="minorEastAsia" w:hAnsiTheme="minorEastAsia" w:hint="eastAsia"/>
                <w:szCs w:val="21"/>
              </w:rPr>
              <w:t>设计向导执行机制引入</w:t>
            </w:r>
          </w:p>
        </w:tc>
        <w:tc>
          <w:tcPr>
            <w:tcW w:w="1237" w:type="dxa"/>
            <w:vAlign w:val="center"/>
          </w:tcPr>
          <w:p w:rsidR="0048089D" w:rsidRDefault="0085154B" w:rsidP="00F9430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姜磊</w:t>
            </w:r>
          </w:p>
        </w:tc>
        <w:tc>
          <w:tcPr>
            <w:tcW w:w="2697" w:type="dxa"/>
            <w:vAlign w:val="center"/>
          </w:tcPr>
          <w:p w:rsidR="0048089D" w:rsidRDefault="009E7E0A" w:rsidP="005B317A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5B317A"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 w:rsidR="005B317A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</w:tr>
      <w:tr w:rsidR="00593368" w:rsidRPr="003C4D53" w:rsidTr="00F05C38">
        <w:tc>
          <w:tcPr>
            <w:tcW w:w="450" w:type="dxa"/>
            <w:vMerge/>
            <w:vAlign w:val="center"/>
          </w:tcPr>
          <w:p w:rsidR="00593368" w:rsidRPr="003C4D53" w:rsidRDefault="00593368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93368" w:rsidRDefault="00593368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93368" w:rsidRDefault="00593368" w:rsidP="00F9430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="00A14EAC" w:rsidRPr="00A14EAC">
              <w:rPr>
                <w:rFonts w:asciiTheme="minorEastAsia" w:eastAsiaTheme="minorEastAsia" w:hAnsiTheme="minorEastAsia" w:hint="eastAsia"/>
                <w:szCs w:val="21"/>
              </w:rPr>
              <w:t>接口实现</w:t>
            </w:r>
          </w:p>
        </w:tc>
        <w:tc>
          <w:tcPr>
            <w:tcW w:w="1237" w:type="dxa"/>
            <w:vAlign w:val="center"/>
          </w:tcPr>
          <w:p w:rsidR="00593368" w:rsidRDefault="0085154B" w:rsidP="00F9430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姜磊</w:t>
            </w:r>
          </w:p>
        </w:tc>
        <w:tc>
          <w:tcPr>
            <w:tcW w:w="2697" w:type="dxa"/>
            <w:vAlign w:val="center"/>
          </w:tcPr>
          <w:p w:rsidR="00593368" w:rsidRDefault="00E52C6C" w:rsidP="00E52C6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- 08/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</w:tr>
      <w:tr w:rsidR="00593368" w:rsidRPr="003C4D53" w:rsidTr="00F05C38">
        <w:tc>
          <w:tcPr>
            <w:tcW w:w="450" w:type="dxa"/>
            <w:vMerge/>
            <w:vAlign w:val="center"/>
          </w:tcPr>
          <w:p w:rsidR="00593368" w:rsidRPr="003C4D53" w:rsidRDefault="00593368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93368" w:rsidRDefault="00593368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93368" w:rsidRPr="003F6C06" w:rsidRDefault="00593368" w:rsidP="00F9430B">
            <w:pPr>
              <w:jc w:val="left"/>
              <w:rPr>
                <w:rFonts w:asciiTheme="minorEastAsia" w:eastAsiaTheme="minorEastAsia" w:hAnsiTheme="minorEastAsia" w:hint="eastAsia"/>
                <w:i/>
                <w:color w:val="FF0000"/>
                <w:szCs w:val="21"/>
                <w:u w:val="single"/>
              </w:rPr>
            </w:pPr>
            <w:r w:rsidRPr="003F6C06">
              <w:rPr>
                <w:rFonts w:asciiTheme="minorEastAsia" w:eastAsiaTheme="minorEastAsia" w:hAnsiTheme="minorEastAsia" w:hint="eastAsia"/>
                <w:i/>
                <w:color w:val="FF0000"/>
                <w:szCs w:val="21"/>
                <w:u w:val="single"/>
              </w:rPr>
              <w:t>模型运行-</w:t>
            </w:r>
            <w:r w:rsidR="00A14EAC" w:rsidRPr="003F6C06">
              <w:rPr>
                <w:rFonts w:asciiTheme="minorEastAsia" w:eastAsiaTheme="minorEastAsia" w:hAnsiTheme="minorEastAsia" w:hint="eastAsia"/>
                <w:i/>
                <w:color w:val="FF0000"/>
                <w:szCs w:val="21"/>
                <w:u w:val="single"/>
              </w:rPr>
              <w:t>默认排序</w:t>
            </w:r>
          </w:p>
        </w:tc>
        <w:tc>
          <w:tcPr>
            <w:tcW w:w="1237" w:type="dxa"/>
            <w:vAlign w:val="center"/>
          </w:tcPr>
          <w:p w:rsidR="00593368" w:rsidRPr="003F6C06" w:rsidRDefault="0085154B" w:rsidP="00F9430B">
            <w:pPr>
              <w:jc w:val="center"/>
              <w:rPr>
                <w:rFonts w:asciiTheme="minorEastAsia" w:eastAsiaTheme="minorEastAsia" w:hAnsiTheme="minorEastAsia" w:hint="eastAsia"/>
                <w:i/>
                <w:color w:val="FF0000"/>
                <w:szCs w:val="21"/>
                <w:u w:val="single"/>
              </w:rPr>
            </w:pPr>
            <w:r w:rsidRPr="003F6C06">
              <w:rPr>
                <w:rFonts w:asciiTheme="minorEastAsia" w:eastAsiaTheme="minorEastAsia" w:hAnsiTheme="minorEastAsia" w:hint="eastAsia"/>
                <w:i/>
                <w:color w:val="FF0000"/>
                <w:szCs w:val="21"/>
                <w:u w:val="single"/>
              </w:rPr>
              <w:t>姜磊</w:t>
            </w:r>
          </w:p>
        </w:tc>
        <w:tc>
          <w:tcPr>
            <w:tcW w:w="2697" w:type="dxa"/>
            <w:vAlign w:val="center"/>
          </w:tcPr>
          <w:p w:rsidR="00593368" w:rsidRPr="003F6C06" w:rsidRDefault="00593368" w:rsidP="00CC34BA">
            <w:pPr>
              <w:jc w:val="center"/>
              <w:rPr>
                <w:rFonts w:asciiTheme="minorEastAsia" w:eastAsiaTheme="minorEastAsia" w:hAnsiTheme="minorEastAsia" w:hint="eastAsia"/>
                <w:i/>
                <w:color w:val="FF0000"/>
                <w:szCs w:val="21"/>
                <w:u w:val="single"/>
              </w:rPr>
            </w:pPr>
          </w:p>
        </w:tc>
      </w:tr>
      <w:tr w:rsidR="00593368" w:rsidRPr="003C4D53" w:rsidTr="00F05C38">
        <w:tc>
          <w:tcPr>
            <w:tcW w:w="450" w:type="dxa"/>
            <w:vMerge/>
            <w:vAlign w:val="center"/>
          </w:tcPr>
          <w:p w:rsidR="00593368" w:rsidRPr="003C4D53" w:rsidRDefault="00593368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93368" w:rsidRDefault="00593368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93368" w:rsidRDefault="00593368" w:rsidP="00F9430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="00A14EAC" w:rsidRPr="00A14EAC">
              <w:rPr>
                <w:rFonts w:asciiTheme="minorEastAsia" w:eastAsiaTheme="minorEastAsia" w:hAnsiTheme="minorEastAsia" w:hint="eastAsia"/>
                <w:szCs w:val="21"/>
              </w:rPr>
              <w:t>自动跳转</w:t>
            </w:r>
          </w:p>
        </w:tc>
        <w:tc>
          <w:tcPr>
            <w:tcW w:w="1237" w:type="dxa"/>
            <w:vAlign w:val="center"/>
          </w:tcPr>
          <w:p w:rsidR="00593368" w:rsidRDefault="0085154B" w:rsidP="00F9430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姜磊</w:t>
            </w:r>
          </w:p>
        </w:tc>
        <w:tc>
          <w:tcPr>
            <w:tcW w:w="2697" w:type="dxa"/>
            <w:vAlign w:val="center"/>
          </w:tcPr>
          <w:p w:rsidR="00593368" w:rsidRDefault="00EB7FFA" w:rsidP="00EB26E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EB26EB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593368" w:rsidRPr="003C4D53" w:rsidTr="00F05C38">
        <w:tc>
          <w:tcPr>
            <w:tcW w:w="450" w:type="dxa"/>
            <w:vMerge/>
            <w:vAlign w:val="center"/>
          </w:tcPr>
          <w:p w:rsidR="00593368" w:rsidRPr="003C4D53" w:rsidRDefault="00593368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93368" w:rsidRDefault="00593368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593368" w:rsidRDefault="00593368" w:rsidP="00F9430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模型运行-</w:t>
            </w:r>
            <w:r w:rsidR="00A14EAC" w:rsidRPr="00A14EAC">
              <w:rPr>
                <w:rFonts w:asciiTheme="minorEastAsia" w:eastAsiaTheme="minorEastAsia" w:hAnsiTheme="minorEastAsia" w:hint="eastAsia"/>
                <w:szCs w:val="21"/>
              </w:rPr>
              <w:t>本地工具场景联调</w:t>
            </w:r>
          </w:p>
        </w:tc>
        <w:tc>
          <w:tcPr>
            <w:tcW w:w="1237" w:type="dxa"/>
            <w:vAlign w:val="center"/>
          </w:tcPr>
          <w:p w:rsidR="00593368" w:rsidRDefault="006E480E" w:rsidP="00F9430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  <w:r w:rsidR="00576276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张铮</w:t>
            </w:r>
          </w:p>
        </w:tc>
        <w:tc>
          <w:tcPr>
            <w:tcW w:w="2697" w:type="dxa"/>
            <w:vAlign w:val="center"/>
          </w:tcPr>
          <w:p w:rsidR="00593368" w:rsidRDefault="00983D56" w:rsidP="00983D56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255B9A" w:rsidRDefault="00A363E6" w:rsidP="008E0C51">
            <w:pPr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55B9A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DSE catia嵌入集成</w:t>
            </w:r>
          </w:p>
        </w:tc>
        <w:tc>
          <w:tcPr>
            <w:tcW w:w="1237" w:type="dxa"/>
            <w:vAlign w:val="center"/>
          </w:tcPr>
          <w:p w:rsidR="00A363E6" w:rsidRPr="00255B9A" w:rsidRDefault="00A363E6" w:rsidP="00875DBA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55B9A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顿磊</w:t>
            </w:r>
          </w:p>
        </w:tc>
        <w:tc>
          <w:tcPr>
            <w:tcW w:w="2697" w:type="dxa"/>
            <w:vAlign w:val="center"/>
          </w:tcPr>
          <w:p w:rsidR="00A363E6" w:rsidRPr="00255B9A" w:rsidRDefault="00A363E6" w:rsidP="00F05C38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55B9A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2012/08/10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C30C85" w:rsidRDefault="00A363E6" w:rsidP="00F05C3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DSE 全局流程图，表单，任务树接口设计</w:t>
            </w:r>
            <w:r w:rsidRPr="00636B90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实现</w:t>
            </w:r>
            <w:r w:rsidRPr="00636B90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联调</w:t>
            </w:r>
          </w:p>
        </w:tc>
        <w:tc>
          <w:tcPr>
            <w:tcW w:w="1237" w:type="dxa"/>
            <w:vAlign w:val="center"/>
          </w:tcPr>
          <w:p w:rsidR="00A363E6" w:rsidRPr="00C30C85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顿磊／李超／杨波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255B9A" w:rsidRDefault="00A363E6" w:rsidP="00F05C38">
            <w:pPr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55B9A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DSE手动提参保存，参数数据展示</w:t>
            </w:r>
          </w:p>
        </w:tc>
        <w:tc>
          <w:tcPr>
            <w:tcW w:w="1237" w:type="dxa"/>
            <w:vAlign w:val="center"/>
          </w:tcPr>
          <w:p w:rsidR="00A363E6" w:rsidRPr="00255B9A" w:rsidRDefault="00A363E6" w:rsidP="00875DBA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255B9A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李超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C30C85" w:rsidRDefault="00A363E6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自动节点――本地模式消息队列机制实现，网络模式监听刷新机制实现，执行逻辑</w:t>
            </w:r>
          </w:p>
        </w:tc>
        <w:tc>
          <w:tcPr>
            <w:tcW w:w="1237" w:type="dxa"/>
            <w:vAlign w:val="center"/>
          </w:tcPr>
          <w:p w:rsidR="00A363E6" w:rsidRPr="00C30C85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李超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63E6" w:rsidRPr="003C4D53" w:rsidTr="00F05C38">
        <w:tc>
          <w:tcPr>
            <w:tcW w:w="450" w:type="dxa"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Default="00A363E6" w:rsidP="00790E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运行时监控</w:t>
            </w:r>
          </w:p>
        </w:tc>
        <w:tc>
          <w:tcPr>
            <w:tcW w:w="4111" w:type="dxa"/>
          </w:tcPr>
          <w:p w:rsidR="00A363E6" w:rsidRPr="00F34B75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运行完毕组件、正在运行组件和未开始运行组件明显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区分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张铮</w:t>
            </w:r>
          </w:p>
        </w:tc>
        <w:tc>
          <w:tcPr>
            <w:tcW w:w="2697" w:type="dxa"/>
            <w:vAlign w:val="center"/>
          </w:tcPr>
          <w:p w:rsidR="00A363E6" w:rsidRDefault="00B62BE7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A363E6" w:rsidRPr="003C4D53" w:rsidTr="00F05C38">
        <w:tc>
          <w:tcPr>
            <w:tcW w:w="450" w:type="dxa"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Default="00A363E6" w:rsidP="00825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基础管理</w:t>
            </w:r>
          </w:p>
        </w:tc>
        <w:tc>
          <w:tcPr>
            <w:tcW w:w="4111" w:type="dxa"/>
          </w:tcPr>
          <w:p w:rsidR="00A363E6" w:rsidRPr="008F173B" w:rsidRDefault="00A363E6" w:rsidP="00790EE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综合</w:t>
            </w:r>
            <w:r w:rsidRPr="00790EE2">
              <w:rPr>
                <w:rFonts w:asciiTheme="minorEastAsia" w:eastAsiaTheme="minorEastAsia" w:hAnsiTheme="minorEastAsia" w:hint="eastAsia"/>
                <w:szCs w:val="21"/>
              </w:rPr>
              <w:t>设计中的基础管理模块和ERM中的基础管理维护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区分</w:t>
            </w:r>
          </w:p>
        </w:tc>
        <w:tc>
          <w:tcPr>
            <w:tcW w:w="1237" w:type="dxa"/>
            <w:vAlign w:val="center"/>
          </w:tcPr>
          <w:p w:rsidR="00A363E6" w:rsidRPr="00C30C85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  <w:vAlign w:val="center"/>
          </w:tcPr>
          <w:p w:rsidR="00A363E6" w:rsidRPr="00C30C85" w:rsidRDefault="005A165A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A363E6" w:rsidRPr="003C4D53" w:rsidTr="00F05C38">
        <w:tc>
          <w:tcPr>
            <w:tcW w:w="450" w:type="dxa"/>
            <w:vMerge w:val="restart"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Pr="003C4D53" w:rsidRDefault="00A363E6" w:rsidP="00825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客户端门户</w:t>
            </w:r>
          </w:p>
        </w:tc>
        <w:tc>
          <w:tcPr>
            <w:tcW w:w="4111" w:type="dxa"/>
          </w:tcPr>
          <w:p w:rsidR="00A363E6" w:rsidRPr="008F173B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90EE2">
              <w:rPr>
                <w:rFonts w:asciiTheme="minorEastAsia" w:eastAsiaTheme="minorEastAsia" w:hAnsiTheme="minorEastAsia" w:hint="eastAsia"/>
                <w:szCs w:val="21"/>
              </w:rPr>
              <w:t>给客户端门户和其他弹出的页面增加任务栏标签。</w:t>
            </w:r>
          </w:p>
        </w:tc>
        <w:tc>
          <w:tcPr>
            <w:tcW w:w="1237" w:type="dxa"/>
            <w:vAlign w:val="center"/>
          </w:tcPr>
          <w:p w:rsidR="00A363E6" w:rsidRPr="00C30C85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李超</w:t>
            </w:r>
          </w:p>
        </w:tc>
        <w:tc>
          <w:tcPr>
            <w:tcW w:w="2697" w:type="dxa"/>
            <w:vAlign w:val="center"/>
          </w:tcPr>
          <w:p w:rsidR="00A363E6" w:rsidRPr="00C30C85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46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636B90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部分</w:t>
            </w:r>
            <w:r w:rsidRPr="00875DBA">
              <w:rPr>
                <w:rFonts w:asciiTheme="minorEastAsia" w:eastAsiaTheme="minorEastAsia" w:hAnsiTheme="minorEastAsia" w:hint="eastAsia"/>
                <w:szCs w:val="21"/>
              </w:rPr>
              <w:t>窗口增加最小化、最大化功能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李超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2246B7">
            <w:pPr>
              <w:pStyle w:val="af3"/>
              <w:numPr>
                <w:ilvl w:val="0"/>
                <w:numId w:val="46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A363E6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C30C85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36B90">
              <w:rPr>
                <w:rFonts w:asciiTheme="minorEastAsia" w:eastAsiaTheme="minorEastAsia" w:hAnsiTheme="minorEastAsia" w:hint="eastAsia"/>
                <w:szCs w:val="21"/>
              </w:rPr>
              <w:t>综合设计子产品各功能模块界面上不应该出现知识工程、系统工程、研发质量等子产品的内容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李超/杨波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 w:val="restart"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Default="00A363E6" w:rsidP="00460D0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封装环境</w:t>
            </w:r>
          </w:p>
          <w:p w:rsidR="00A363E6" w:rsidRPr="00460D07" w:rsidRDefault="00A363E6" w:rsidP="00460D0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参数列表</w:t>
            </w:r>
          </w:p>
        </w:tc>
        <w:tc>
          <w:tcPr>
            <w:tcW w:w="4111" w:type="dxa"/>
          </w:tcPr>
          <w:p w:rsidR="00A363E6" w:rsidRPr="00460D07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统一封装环境中需要把数组参数的元素展示出来；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张生</w:t>
            </w:r>
          </w:p>
        </w:tc>
        <w:tc>
          <w:tcPr>
            <w:tcW w:w="2697" w:type="dxa"/>
            <w:vAlign w:val="center"/>
          </w:tcPr>
          <w:p w:rsidR="00A363E6" w:rsidRDefault="00A363E6" w:rsidP="0064067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2012/08/20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Pr="00460D07" w:rsidRDefault="00A363E6" w:rsidP="00460D0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460D07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文件参数，需提供界面上打开查看和下载的功能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张生</w:t>
            </w:r>
          </w:p>
        </w:tc>
        <w:tc>
          <w:tcPr>
            <w:tcW w:w="2697" w:type="dxa"/>
            <w:vAlign w:val="center"/>
          </w:tcPr>
          <w:p w:rsidR="00A363E6" w:rsidRDefault="00A363E6" w:rsidP="0064067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2012/08/20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Pr="00460D07" w:rsidRDefault="00A363E6" w:rsidP="00460D0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875DBA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参数需要通过图标区分文件参数和非文件参数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张生</w:t>
            </w:r>
          </w:p>
        </w:tc>
        <w:tc>
          <w:tcPr>
            <w:tcW w:w="2697" w:type="dxa"/>
            <w:vAlign w:val="center"/>
          </w:tcPr>
          <w:p w:rsidR="00A363E6" w:rsidRDefault="00A363E6" w:rsidP="0064067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2012/08/20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Pr="00875DBA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脚本驱动三合一组件</w:t>
            </w:r>
          </w:p>
        </w:tc>
        <w:tc>
          <w:tcPr>
            <w:tcW w:w="4111" w:type="dxa"/>
          </w:tcPr>
          <w:p w:rsidR="00A363E6" w:rsidRPr="005D27D1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李坤淼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封装环境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基础设置</w:t>
            </w:r>
          </w:p>
        </w:tc>
        <w:tc>
          <w:tcPr>
            <w:tcW w:w="4111" w:type="dxa"/>
          </w:tcPr>
          <w:p w:rsidR="00A363E6" w:rsidRPr="00875DBA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D27D1">
              <w:rPr>
                <w:rFonts w:asciiTheme="minorEastAsia" w:eastAsiaTheme="minorEastAsia" w:hAnsiTheme="minorEastAsia" w:hint="eastAsia"/>
                <w:szCs w:val="21"/>
              </w:rPr>
              <w:t>组件运行临时路径需要允许设置是否保留；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高旭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 w:val="restart"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数据解析</w:t>
            </w:r>
          </w:p>
          <w:p w:rsidR="00A363E6" w:rsidRPr="00460D07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</w:p>
        </w:tc>
        <w:tc>
          <w:tcPr>
            <w:tcW w:w="4111" w:type="dxa"/>
          </w:tcPr>
          <w:p w:rsidR="00A363E6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数据解析组件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相关功能：</w:t>
            </w:r>
          </w:p>
          <w:p w:rsidR="00A363E6" w:rsidRPr="00460D07" w:rsidRDefault="00A363E6" w:rsidP="005D27D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高旭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2012/08/17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875DBA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D27D1">
              <w:rPr>
                <w:rFonts w:asciiTheme="minorEastAsia" w:eastAsiaTheme="minorEastAsia" w:hAnsiTheme="minorEastAsia" w:hint="eastAsia"/>
                <w:szCs w:val="21"/>
              </w:rPr>
              <w:t>界面布局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5D27D1">
              <w:rPr>
                <w:rFonts w:asciiTheme="minorEastAsia" w:eastAsiaTheme="minorEastAsia" w:hAnsiTheme="minorEastAsia" w:hint="eastAsia"/>
                <w:szCs w:val="21"/>
              </w:rPr>
              <w:t>合理，尤其是文本内容展示区域和参数展示区域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谭经涣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2012/08/14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 w:val="restart"/>
            <w:vAlign w:val="center"/>
          </w:tcPr>
          <w:p w:rsidR="00A363E6" w:rsidRPr="003C4D53" w:rsidRDefault="00A363E6" w:rsidP="00360F3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42D7">
              <w:rPr>
                <w:rFonts w:asciiTheme="minorEastAsia" w:eastAsiaTheme="minorEastAsia" w:hAnsiTheme="minorEastAsia" w:hint="eastAsia"/>
                <w:szCs w:val="21"/>
              </w:rPr>
              <w:t>文件引擎组件</w:t>
            </w:r>
          </w:p>
        </w:tc>
        <w:tc>
          <w:tcPr>
            <w:tcW w:w="4111" w:type="dxa"/>
          </w:tcPr>
          <w:p w:rsidR="00A363E6" w:rsidRPr="00636B90" w:rsidRDefault="00A363E6" w:rsidP="00360F3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打包</w:t>
            </w:r>
            <w:r w:rsidRPr="00CC42D7">
              <w:rPr>
                <w:rFonts w:asciiTheme="minorEastAsia" w:eastAsiaTheme="minorEastAsia" w:hAnsiTheme="minorEastAsia" w:hint="eastAsia"/>
                <w:szCs w:val="21"/>
              </w:rPr>
              <w:t>辅助文件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增删改等基础管理功能</w:t>
            </w:r>
          </w:p>
        </w:tc>
        <w:tc>
          <w:tcPr>
            <w:tcW w:w="1237" w:type="dxa"/>
            <w:vAlign w:val="center"/>
          </w:tcPr>
          <w:p w:rsidR="00A363E6" w:rsidRDefault="00A363E6" w:rsidP="00360F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高旭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2012/08/14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360F37">
            <w:pPr>
              <w:pStyle w:val="af3"/>
              <w:numPr>
                <w:ilvl w:val="0"/>
                <w:numId w:val="47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Pr="00460D07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636B90" w:rsidRDefault="00A363E6" w:rsidP="00360F3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C42D7">
              <w:rPr>
                <w:rFonts w:asciiTheme="minorEastAsia" w:eastAsiaTheme="minorEastAsia" w:hAnsiTheme="minorEastAsia" w:hint="eastAsia"/>
                <w:szCs w:val="21"/>
              </w:rPr>
              <w:t>导入相关输入输出文件时自动给出文件参数名称，比如Input.txt文件的参数名称可以自动设定为Input_txt</w:t>
            </w:r>
          </w:p>
        </w:tc>
        <w:tc>
          <w:tcPr>
            <w:tcW w:w="1237" w:type="dxa"/>
            <w:vAlign w:val="center"/>
          </w:tcPr>
          <w:p w:rsidR="00A363E6" w:rsidRDefault="00A363E6" w:rsidP="00360F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高旭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2012/08/15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360F37">
            <w:pPr>
              <w:pStyle w:val="af3"/>
              <w:numPr>
                <w:ilvl w:val="0"/>
                <w:numId w:val="47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Pr="00460D07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540230" w:rsidRDefault="00A363E6" w:rsidP="00360F37">
            <w:pPr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540230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文件引擎CMD运行时控制，功能扩充</w:t>
            </w:r>
          </w:p>
        </w:tc>
        <w:tc>
          <w:tcPr>
            <w:tcW w:w="1237" w:type="dxa"/>
            <w:vAlign w:val="center"/>
          </w:tcPr>
          <w:p w:rsidR="00A363E6" w:rsidRPr="00540230" w:rsidRDefault="00A363E6" w:rsidP="00360F37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540230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高旭</w:t>
            </w:r>
          </w:p>
        </w:tc>
        <w:tc>
          <w:tcPr>
            <w:tcW w:w="2697" w:type="dxa"/>
            <w:vAlign w:val="center"/>
          </w:tcPr>
          <w:p w:rsidR="00A363E6" w:rsidRPr="00540230" w:rsidRDefault="00A363E6" w:rsidP="00540230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540230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2012/08/17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 w:val="restart"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60D07">
              <w:rPr>
                <w:rFonts w:asciiTheme="minorEastAsia" w:eastAsiaTheme="minorEastAsia" w:hAnsiTheme="minorEastAsia" w:hint="eastAsia"/>
                <w:szCs w:val="21"/>
              </w:rPr>
              <w:t>Word组件</w:t>
            </w:r>
          </w:p>
        </w:tc>
        <w:tc>
          <w:tcPr>
            <w:tcW w:w="4111" w:type="dxa"/>
          </w:tcPr>
          <w:p w:rsidR="00A363E6" w:rsidRPr="00636B90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60D07">
              <w:rPr>
                <w:rFonts w:asciiTheme="minorEastAsia" w:eastAsiaTheme="minorEastAsia" w:hAnsiTheme="minorEastAsia" w:hint="eastAsia"/>
                <w:szCs w:val="21"/>
              </w:rPr>
              <w:t>支持解析Word文档中的数据作为输入、输出参数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杨永盛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460D0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Pr="00460D07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636B90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60D07">
              <w:rPr>
                <w:rFonts w:asciiTheme="minorEastAsia" w:eastAsiaTheme="minorEastAsia" w:hAnsiTheme="minorEastAsia" w:hint="eastAsia"/>
                <w:szCs w:val="21"/>
              </w:rPr>
              <w:t>支持以“Name=Value”、数组方式解析Word文档中的数据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杨永盛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rPr>
          <w:trHeight w:val="138"/>
        </w:trPr>
        <w:tc>
          <w:tcPr>
            <w:tcW w:w="450" w:type="dxa"/>
            <w:vMerge w:val="restart"/>
            <w:vAlign w:val="center"/>
          </w:tcPr>
          <w:p w:rsidR="00A363E6" w:rsidRPr="003C4D53" w:rsidRDefault="00A363E6" w:rsidP="00CC42D7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Excel</w:t>
            </w:r>
            <w:r w:rsidRPr="00460D07"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</w:p>
        </w:tc>
        <w:tc>
          <w:tcPr>
            <w:tcW w:w="4111" w:type="dxa"/>
          </w:tcPr>
          <w:p w:rsidR="00A363E6" w:rsidRPr="00636B90" w:rsidRDefault="00A363E6" w:rsidP="00CC42D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60D07">
              <w:rPr>
                <w:rFonts w:asciiTheme="minorEastAsia" w:eastAsiaTheme="minorEastAsia" w:hAnsiTheme="minorEastAsia" w:hint="eastAsia"/>
                <w:szCs w:val="21"/>
              </w:rPr>
              <w:t>支持解析</w:t>
            </w:r>
            <w:r w:rsidRPr="00CC42D7">
              <w:rPr>
                <w:rFonts w:asciiTheme="minorEastAsia" w:eastAsiaTheme="minorEastAsia" w:hAnsiTheme="minorEastAsia"/>
                <w:szCs w:val="21"/>
              </w:rPr>
              <w:t>Exce</w:t>
            </w:r>
            <w:r w:rsidRPr="00460D07">
              <w:rPr>
                <w:rFonts w:asciiTheme="minorEastAsia" w:eastAsiaTheme="minorEastAsia" w:hAnsiTheme="minorEastAsia" w:hint="eastAsia"/>
                <w:szCs w:val="21"/>
              </w:rPr>
              <w:t>中的数据作为输入、输出参数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杨永盛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c>
          <w:tcPr>
            <w:tcW w:w="450" w:type="dxa"/>
            <w:vMerge/>
            <w:vAlign w:val="center"/>
          </w:tcPr>
          <w:p w:rsidR="00A363E6" w:rsidRPr="003C4D53" w:rsidRDefault="00A363E6" w:rsidP="00CC42D7">
            <w:pPr>
              <w:pStyle w:val="af3"/>
              <w:numPr>
                <w:ilvl w:val="0"/>
                <w:numId w:val="47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  <w:vAlign w:val="center"/>
          </w:tcPr>
          <w:p w:rsidR="00A363E6" w:rsidRPr="00460D07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</w:tcPr>
          <w:p w:rsidR="00A363E6" w:rsidRPr="00636B90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460D07">
              <w:rPr>
                <w:rFonts w:asciiTheme="minorEastAsia" w:eastAsiaTheme="minorEastAsia" w:hAnsiTheme="minorEastAsia" w:hint="eastAsia"/>
                <w:szCs w:val="21"/>
              </w:rPr>
              <w:t>支持以“Name=Value”、数组方式解析</w:t>
            </w:r>
            <w:r w:rsidRPr="00CC42D7">
              <w:rPr>
                <w:rFonts w:asciiTheme="minorEastAsia" w:eastAsiaTheme="minorEastAsia" w:hAnsiTheme="minorEastAsia"/>
                <w:szCs w:val="21"/>
              </w:rPr>
              <w:t>Excel</w:t>
            </w:r>
            <w:r w:rsidRPr="00460D07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文档中的数据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杨永盛</w:t>
            </w:r>
          </w:p>
        </w:tc>
        <w:tc>
          <w:tcPr>
            <w:tcW w:w="2697" w:type="dxa"/>
            <w:vAlign w:val="center"/>
          </w:tcPr>
          <w:p w:rsidR="00A363E6" w:rsidRDefault="00A363E6" w:rsidP="00F05C3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A363E6" w:rsidRPr="003C4D53" w:rsidTr="00F05C38">
        <w:tc>
          <w:tcPr>
            <w:tcW w:w="450" w:type="dxa"/>
            <w:vAlign w:val="center"/>
          </w:tcPr>
          <w:p w:rsidR="00A363E6" w:rsidRPr="003C4D53" w:rsidRDefault="00A363E6" w:rsidP="00875DBA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Pr="00460D07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计算器组件</w:t>
            </w:r>
          </w:p>
        </w:tc>
        <w:tc>
          <w:tcPr>
            <w:tcW w:w="4111" w:type="dxa"/>
          </w:tcPr>
          <w:p w:rsidR="00A363E6" w:rsidRPr="00460D07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75DBA">
              <w:rPr>
                <w:rFonts w:asciiTheme="minorEastAsia" w:eastAsiaTheme="minorEastAsia" w:hAnsiTheme="minorEastAsia" w:hint="eastAsia"/>
                <w:szCs w:val="21"/>
              </w:rPr>
              <w:t>支持数组运算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75DBA">
              <w:rPr>
                <w:rFonts w:asciiTheme="minorEastAsia" w:eastAsiaTheme="minorEastAsia" w:hAnsiTheme="minorEastAsia" w:hint="eastAsia"/>
                <w:szCs w:val="21"/>
              </w:rPr>
              <w:t>数组的加、减、乘、除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875DBA">
              <w:rPr>
                <w:rFonts w:asciiTheme="minorEastAsia" w:eastAsiaTheme="minorEastAsia" w:hAnsiTheme="minorEastAsia" w:hint="eastAsia"/>
                <w:szCs w:val="21"/>
              </w:rPr>
              <w:t>数组本身的运算</w:t>
            </w: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顿磊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2012/08/17</w:t>
            </w:r>
          </w:p>
        </w:tc>
      </w:tr>
      <w:tr w:rsidR="00A363E6" w:rsidRPr="003C4D53" w:rsidTr="00F05C38">
        <w:tc>
          <w:tcPr>
            <w:tcW w:w="450" w:type="dxa"/>
            <w:vAlign w:val="center"/>
          </w:tcPr>
          <w:p w:rsidR="00A363E6" w:rsidRPr="003C4D53" w:rsidRDefault="00A363E6" w:rsidP="00875DBA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Align w:val="center"/>
          </w:tcPr>
          <w:p w:rsidR="00A363E6" w:rsidRPr="00875DBA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统一封装环境UI美化</w:t>
            </w:r>
          </w:p>
        </w:tc>
        <w:tc>
          <w:tcPr>
            <w:tcW w:w="4111" w:type="dxa"/>
          </w:tcPr>
          <w:p w:rsidR="00A363E6" w:rsidRPr="00540230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A363E6" w:rsidRDefault="00A363E6" w:rsidP="00875DB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胡爱民、冀明飞</w:t>
            </w:r>
          </w:p>
        </w:tc>
        <w:tc>
          <w:tcPr>
            <w:tcW w:w="2697" w:type="dxa"/>
            <w:vAlign w:val="center"/>
          </w:tcPr>
          <w:p w:rsidR="00A363E6" w:rsidRDefault="00A363E6" w:rsidP="00CB0C9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363E6" w:rsidRPr="003C4D53" w:rsidTr="0054023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E6" w:rsidRPr="003C4D53" w:rsidRDefault="00A363E6" w:rsidP="00540230">
            <w:pPr>
              <w:pStyle w:val="af3"/>
              <w:numPr>
                <w:ilvl w:val="0"/>
                <w:numId w:val="38"/>
              </w:numPr>
              <w:ind w:firstLineChars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E6" w:rsidRPr="00875DBA" w:rsidRDefault="00A363E6" w:rsidP="00825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E6" w:rsidRPr="00540230" w:rsidRDefault="00A363E6" w:rsidP="00825CA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E6" w:rsidRDefault="00A363E6" w:rsidP="00825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胡爱民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E6" w:rsidRDefault="00A363E6" w:rsidP="00825C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246B7" w:rsidRPr="00636B90" w:rsidRDefault="002246B7" w:rsidP="002246B7">
      <w:pPr>
        <w:rPr>
          <w:rFonts w:asciiTheme="minorEastAsia" w:eastAsiaTheme="minorEastAsia" w:hAnsiTheme="minorEastAsia"/>
          <w:szCs w:val="21"/>
          <w:u w:val="words"/>
        </w:rPr>
      </w:pPr>
    </w:p>
    <w:p w:rsidR="00A17535" w:rsidRPr="00CC42D7" w:rsidRDefault="00A17535" w:rsidP="00A17535">
      <w:pPr>
        <w:rPr>
          <w:rFonts w:asciiTheme="minorEastAsia" w:eastAsiaTheme="minorEastAsia" w:hAnsiTheme="minorEastAsia"/>
          <w:szCs w:val="21"/>
          <w:u w:val="words"/>
        </w:rPr>
      </w:pPr>
    </w:p>
    <w:sectPr w:rsidR="00A17535" w:rsidRPr="00CC42D7" w:rsidSect="00BA65AC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5EE" w:rsidRDefault="001735EE">
      <w:r>
        <w:separator/>
      </w:r>
    </w:p>
    <w:p w:rsidR="001735EE" w:rsidRDefault="001735EE"/>
  </w:endnote>
  <w:endnote w:type="continuationSeparator" w:id="1">
    <w:p w:rsidR="001735EE" w:rsidRDefault="001735EE">
      <w:r>
        <w:continuationSeparator/>
      </w:r>
    </w:p>
    <w:p w:rsidR="001735EE" w:rsidRDefault="001735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F3" w:rsidRDefault="00531AF3" w:rsidP="00233AC3">
    <w:pPr>
      <w:pStyle w:val="a7"/>
    </w:pPr>
    <w:r w:rsidRPr="00394A99">
      <w:rPr>
        <w:rFonts w:ascii="宋体" w:hAnsi="宋体" w:hint="eastAsia"/>
        <w:b/>
        <w:bCs/>
        <w:kern w:val="0"/>
        <w:sz w:val="21"/>
        <w:szCs w:val="21"/>
      </w:rPr>
      <w:t>第</w:t>
    </w:r>
    <w:r w:rsidR="00FC6AF2" w:rsidRPr="00394A99">
      <w:rPr>
        <w:rFonts w:ascii="宋体" w:hAnsi="宋体"/>
        <w:b/>
        <w:bCs/>
        <w:kern w:val="0"/>
        <w:sz w:val="21"/>
        <w:szCs w:val="21"/>
      </w:rPr>
      <w:fldChar w:fldCharType="begin"/>
    </w:r>
    <w:r w:rsidRPr="00394A99">
      <w:rPr>
        <w:rFonts w:ascii="宋体" w:hAnsi="宋体"/>
        <w:b/>
        <w:bCs/>
        <w:kern w:val="0"/>
        <w:sz w:val="21"/>
        <w:szCs w:val="21"/>
      </w:rPr>
      <w:instrText xml:space="preserve"> PAGE </w:instrText>
    </w:r>
    <w:r w:rsidR="00FC6AF2" w:rsidRPr="00394A99">
      <w:rPr>
        <w:rFonts w:ascii="宋体" w:hAnsi="宋体"/>
        <w:b/>
        <w:bCs/>
        <w:kern w:val="0"/>
        <w:sz w:val="21"/>
        <w:szCs w:val="21"/>
      </w:rPr>
      <w:fldChar w:fldCharType="separate"/>
    </w:r>
    <w:r w:rsidR="00983D56">
      <w:rPr>
        <w:rFonts w:ascii="宋体" w:hAnsi="宋体"/>
        <w:b/>
        <w:bCs/>
        <w:noProof/>
        <w:kern w:val="0"/>
        <w:sz w:val="21"/>
        <w:szCs w:val="21"/>
      </w:rPr>
      <w:t>2</w:t>
    </w:r>
    <w:r w:rsidR="00FC6AF2" w:rsidRPr="00394A99">
      <w:rPr>
        <w:rFonts w:ascii="宋体" w:hAnsi="宋体"/>
        <w:b/>
        <w:bCs/>
        <w:kern w:val="0"/>
        <w:sz w:val="21"/>
        <w:szCs w:val="21"/>
      </w:rPr>
      <w:fldChar w:fldCharType="end"/>
    </w:r>
    <w:r w:rsidRPr="00394A99">
      <w:rPr>
        <w:rFonts w:ascii="宋体" w:hAnsi="宋体" w:hint="eastAsia"/>
        <w:b/>
        <w:bCs/>
        <w:kern w:val="0"/>
        <w:sz w:val="21"/>
        <w:szCs w:val="21"/>
      </w:rPr>
      <w:t xml:space="preserve"> 页 共 </w:t>
    </w:r>
    <w:r w:rsidR="00FC6AF2" w:rsidRPr="00EF784D">
      <w:rPr>
        <w:rFonts w:ascii="宋体" w:hAnsi="宋体"/>
        <w:b/>
        <w:bCs/>
        <w:kern w:val="0"/>
        <w:sz w:val="21"/>
        <w:szCs w:val="21"/>
      </w:rPr>
      <w:fldChar w:fldCharType="begin"/>
    </w:r>
    <w:r w:rsidRPr="00EF784D">
      <w:rPr>
        <w:rFonts w:ascii="宋体" w:hAnsi="宋体"/>
        <w:b/>
        <w:bCs/>
        <w:kern w:val="0"/>
        <w:sz w:val="21"/>
        <w:szCs w:val="21"/>
      </w:rPr>
      <w:instrText xml:space="preserve"> NUMPAGES </w:instrText>
    </w:r>
    <w:r w:rsidR="00FC6AF2" w:rsidRPr="00EF784D">
      <w:rPr>
        <w:rFonts w:ascii="宋体" w:hAnsi="宋体"/>
        <w:b/>
        <w:bCs/>
        <w:kern w:val="0"/>
        <w:sz w:val="21"/>
        <w:szCs w:val="21"/>
      </w:rPr>
      <w:fldChar w:fldCharType="separate"/>
    </w:r>
    <w:r w:rsidR="00983D56">
      <w:rPr>
        <w:rFonts w:ascii="宋体" w:hAnsi="宋体"/>
        <w:b/>
        <w:bCs/>
        <w:noProof/>
        <w:kern w:val="0"/>
        <w:sz w:val="21"/>
        <w:szCs w:val="21"/>
      </w:rPr>
      <w:t>3</w:t>
    </w:r>
    <w:r w:rsidR="00FC6AF2" w:rsidRPr="00EF784D">
      <w:rPr>
        <w:rFonts w:ascii="宋体" w:hAnsi="宋体"/>
        <w:b/>
        <w:bCs/>
        <w:kern w:val="0"/>
        <w:sz w:val="21"/>
        <w:szCs w:val="21"/>
      </w:rPr>
      <w:fldChar w:fldCharType="end"/>
    </w:r>
    <w:r w:rsidRPr="00394A99">
      <w:rPr>
        <w:rFonts w:ascii="宋体" w:hAnsi="宋体" w:hint="eastAsia"/>
        <w:b/>
        <w:bCs/>
        <w:kern w:val="0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5EE" w:rsidRDefault="001735EE">
      <w:r>
        <w:separator/>
      </w:r>
    </w:p>
    <w:p w:rsidR="001735EE" w:rsidRDefault="001735EE"/>
  </w:footnote>
  <w:footnote w:type="continuationSeparator" w:id="1">
    <w:p w:rsidR="001735EE" w:rsidRDefault="001735EE">
      <w:r>
        <w:continuationSeparator/>
      </w:r>
    </w:p>
    <w:p w:rsidR="001735EE" w:rsidRDefault="001735E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F3" w:rsidRDefault="00531AF3" w:rsidP="00233AC3">
    <w:pPr>
      <w:pStyle w:val="a6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BA56FE42"/>
    <w:lvl w:ilvl="0">
      <w:start w:val="1"/>
      <w:numFmt w:val="none"/>
      <w:lvlText w:val="b)"/>
      <w:lvlJc w:val="left"/>
      <w:pPr>
        <w:tabs>
          <w:tab w:val="num" w:pos="982"/>
        </w:tabs>
        <w:ind w:left="98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hint="eastAsia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9"/>
    <w:multiLevelType w:val="multilevel"/>
    <w:tmpl w:val="134CB254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56B7A67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5820E48"/>
    <w:multiLevelType w:val="multilevel"/>
    <w:tmpl w:val="8F6824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6A63B65"/>
    <w:multiLevelType w:val="hybridMultilevel"/>
    <w:tmpl w:val="D8A4C7DA"/>
    <w:lvl w:ilvl="0" w:tplc="D6A2C0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97C790D"/>
    <w:multiLevelType w:val="hybridMultilevel"/>
    <w:tmpl w:val="91CA68B4"/>
    <w:lvl w:ilvl="0" w:tplc="510E0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E1F6E9F"/>
    <w:multiLevelType w:val="hybridMultilevel"/>
    <w:tmpl w:val="2F843EC8"/>
    <w:lvl w:ilvl="0" w:tplc="91724BC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07D37DC"/>
    <w:multiLevelType w:val="hybridMultilevel"/>
    <w:tmpl w:val="88941596"/>
    <w:lvl w:ilvl="0" w:tplc="EBD60856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EE19DB"/>
    <w:multiLevelType w:val="hybridMultilevel"/>
    <w:tmpl w:val="93AA5BAA"/>
    <w:lvl w:ilvl="0" w:tplc="F49EE4A0">
      <w:start w:val="1"/>
      <w:numFmt w:val="decimal"/>
      <w:lvlText w:val="%1."/>
      <w:lvlJc w:val="left"/>
      <w:pPr>
        <w:ind w:left="525" w:hanging="47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33E6281"/>
    <w:multiLevelType w:val="hybridMultilevel"/>
    <w:tmpl w:val="2F30A8E0"/>
    <w:lvl w:ilvl="0" w:tplc="E12E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920B13"/>
    <w:multiLevelType w:val="hybridMultilevel"/>
    <w:tmpl w:val="802483C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>
    <w:nsid w:val="1CC31DC6"/>
    <w:multiLevelType w:val="hybridMultilevel"/>
    <w:tmpl w:val="D0C0EDBE"/>
    <w:lvl w:ilvl="0" w:tplc="EBD60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DE5588"/>
    <w:multiLevelType w:val="hybridMultilevel"/>
    <w:tmpl w:val="0DEA3522"/>
    <w:lvl w:ilvl="0" w:tplc="B39E2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B3731B"/>
    <w:multiLevelType w:val="hybridMultilevel"/>
    <w:tmpl w:val="DE2A9590"/>
    <w:lvl w:ilvl="0" w:tplc="F27C2904">
      <w:start w:val="3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121851"/>
    <w:multiLevelType w:val="multilevel"/>
    <w:tmpl w:val="E7C887B0"/>
    <w:styleLink w:val="a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3733B28"/>
    <w:multiLevelType w:val="hybridMultilevel"/>
    <w:tmpl w:val="AEEC428E"/>
    <w:lvl w:ilvl="0" w:tplc="8F1219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5ED3E52"/>
    <w:multiLevelType w:val="hybridMultilevel"/>
    <w:tmpl w:val="3612C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922377"/>
    <w:multiLevelType w:val="multilevel"/>
    <w:tmpl w:val="A6EAEFB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2C9B6C0E"/>
    <w:multiLevelType w:val="hybridMultilevel"/>
    <w:tmpl w:val="91C6D02C"/>
    <w:lvl w:ilvl="0" w:tplc="18B422B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3267636F"/>
    <w:multiLevelType w:val="hybridMultilevel"/>
    <w:tmpl w:val="802483C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>
    <w:nsid w:val="33602E62"/>
    <w:multiLevelType w:val="hybridMultilevel"/>
    <w:tmpl w:val="3A0640A4"/>
    <w:lvl w:ilvl="0" w:tplc="21448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3F872A3"/>
    <w:multiLevelType w:val="multilevel"/>
    <w:tmpl w:val="5F7EFB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3C6F302C"/>
    <w:multiLevelType w:val="hybridMultilevel"/>
    <w:tmpl w:val="40D6A258"/>
    <w:lvl w:ilvl="0" w:tplc="FC68DD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451209D0"/>
    <w:multiLevelType w:val="hybridMultilevel"/>
    <w:tmpl w:val="8758C4A4"/>
    <w:lvl w:ilvl="0" w:tplc="6290CDA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A152AB"/>
    <w:multiLevelType w:val="hybridMultilevel"/>
    <w:tmpl w:val="786075E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7">
    <w:nsid w:val="4E165B4B"/>
    <w:multiLevelType w:val="hybridMultilevel"/>
    <w:tmpl w:val="93AA5BAA"/>
    <w:lvl w:ilvl="0" w:tplc="F49EE4A0">
      <w:start w:val="1"/>
      <w:numFmt w:val="decimal"/>
      <w:lvlText w:val="%1."/>
      <w:lvlJc w:val="left"/>
      <w:pPr>
        <w:ind w:left="525" w:hanging="47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>
    <w:nsid w:val="4E474BF2"/>
    <w:multiLevelType w:val="multilevel"/>
    <w:tmpl w:val="5F7EFB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53B74B73"/>
    <w:multiLevelType w:val="hybridMultilevel"/>
    <w:tmpl w:val="F8D48172"/>
    <w:lvl w:ilvl="0" w:tplc="544C4FE8">
      <w:start w:val="7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8393DA0"/>
    <w:multiLevelType w:val="hybridMultilevel"/>
    <w:tmpl w:val="F722758C"/>
    <w:lvl w:ilvl="0" w:tplc="B57A8A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A0C4CE9"/>
    <w:multiLevelType w:val="hybridMultilevel"/>
    <w:tmpl w:val="62DE58C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>
    <w:nsid w:val="6111211C"/>
    <w:multiLevelType w:val="hybridMultilevel"/>
    <w:tmpl w:val="93AA5BAA"/>
    <w:lvl w:ilvl="0" w:tplc="F49EE4A0">
      <w:start w:val="1"/>
      <w:numFmt w:val="decimal"/>
      <w:lvlText w:val="%1."/>
      <w:lvlJc w:val="left"/>
      <w:pPr>
        <w:ind w:left="525" w:hanging="47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>
    <w:nsid w:val="62C13F11"/>
    <w:multiLevelType w:val="hybridMultilevel"/>
    <w:tmpl w:val="1DDE12F4"/>
    <w:lvl w:ilvl="0" w:tplc="080CF7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3365FCB"/>
    <w:multiLevelType w:val="multilevel"/>
    <w:tmpl w:val="AA922B2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>
    <w:nsid w:val="689F5C16"/>
    <w:multiLevelType w:val="hybridMultilevel"/>
    <w:tmpl w:val="98DEEE62"/>
    <w:lvl w:ilvl="0" w:tplc="0C56A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8D61A0F"/>
    <w:multiLevelType w:val="hybridMultilevel"/>
    <w:tmpl w:val="DE2A9590"/>
    <w:lvl w:ilvl="0" w:tplc="F27C2904">
      <w:start w:val="3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E9442E"/>
    <w:multiLevelType w:val="hybridMultilevel"/>
    <w:tmpl w:val="FA96CF8C"/>
    <w:lvl w:ilvl="0" w:tplc="7172B8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B015BC8"/>
    <w:multiLevelType w:val="hybridMultilevel"/>
    <w:tmpl w:val="B678943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>
    <w:nsid w:val="6D116EC0"/>
    <w:multiLevelType w:val="hybridMultilevel"/>
    <w:tmpl w:val="821602FA"/>
    <w:lvl w:ilvl="0" w:tplc="346C92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D163F85"/>
    <w:multiLevelType w:val="hybridMultilevel"/>
    <w:tmpl w:val="28801F6A"/>
    <w:lvl w:ilvl="0" w:tplc="3E083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B5844A4"/>
    <w:multiLevelType w:val="hybridMultilevel"/>
    <w:tmpl w:val="2280E76E"/>
    <w:lvl w:ilvl="0" w:tplc="0409000B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1"/>
  </w:num>
  <w:num w:numId="4">
    <w:abstractNumId w:val="38"/>
  </w:num>
  <w:num w:numId="5">
    <w:abstractNumId w:val="16"/>
  </w:num>
  <w:num w:numId="6">
    <w:abstractNumId w:val="4"/>
  </w:num>
  <w:num w:numId="7">
    <w:abstractNumId w:val="3"/>
  </w:num>
  <w:num w:numId="8">
    <w:abstractNumId w:val="0"/>
  </w:num>
  <w:num w:numId="9">
    <w:abstractNumId w:val="19"/>
  </w:num>
  <w:num w:numId="10">
    <w:abstractNumId w:val="25"/>
  </w:num>
  <w:num w:numId="11">
    <w:abstractNumId w:val="29"/>
  </w:num>
  <w:num w:numId="12">
    <w:abstractNumId w:val="14"/>
  </w:num>
  <w:num w:numId="13">
    <w:abstractNumId w:val="39"/>
  </w:num>
  <w:num w:numId="14">
    <w:abstractNumId w:val="30"/>
  </w:num>
  <w:num w:numId="15">
    <w:abstractNumId w:val="40"/>
  </w:num>
  <w:num w:numId="16">
    <w:abstractNumId w:val="7"/>
  </w:num>
  <w:num w:numId="17">
    <w:abstractNumId w:val="6"/>
  </w:num>
  <w:num w:numId="18">
    <w:abstractNumId w:val="35"/>
  </w:num>
  <w:num w:numId="19">
    <w:abstractNumId w:val="17"/>
  </w:num>
  <w:num w:numId="20">
    <w:abstractNumId w:val="33"/>
  </w:num>
  <w:num w:numId="21">
    <w:abstractNumId w:val="22"/>
  </w:num>
  <w:num w:numId="22">
    <w:abstractNumId w:val="37"/>
  </w:num>
  <w:num w:numId="23">
    <w:abstractNumId w:val="41"/>
  </w:num>
  <w:num w:numId="24">
    <w:abstractNumId w:val="24"/>
  </w:num>
  <w:num w:numId="25">
    <w:abstractNumId w:val="11"/>
  </w:num>
  <w:num w:numId="26">
    <w:abstractNumId w:val="5"/>
  </w:num>
  <w:num w:numId="27">
    <w:abstractNumId w:val="20"/>
  </w:num>
  <w:num w:numId="28">
    <w:abstractNumId w:val="8"/>
  </w:num>
  <w:num w:numId="29">
    <w:abstractNumId w:val="23"/>
  </w:num>
  <w:num w:numId="30">
    <w:abstractNumId w:val="28"/>
  </w:num>
  <w:num w:numId="31">
    <w:abstractNumId w:val="34"/>
  </w:num>
  <w:num w:numId="32">
    <w:abstractNumId w:val="34"/>
  </w:num>
  <w:num w:numId="33">
    <w:abstractNumId w:val="34"/>
  </w:num>
  <w:num w:numId="34">
    <w:abstractNumId w:val="34"/>
  </w:num>
  <w:num w:numId="35">
    <w:abstractNumId w:val="34"/>
  </w:num>
  <w:num w:numId="36">
    <w:abstractNumId w:val="34"/>
  </w:num>
  <w:num w:numId="37">
    <w:abstractNumId w:val="18"/>
  </w:num>
  <w:num w:numId="38">
    <w:abstractNumId w:val="32"/>
  </w:num>
  <w:num w:numId="39">
    <w:abstractNumId w:val="13"/>
  </w:num>
  <w:num w:numId="40">
    <w:abstractNumId w:val="9"/>
  </w:num>
  <w:num w:numId="41">
    <w:abstractNumId w:val="21"/>
  </w:num>
  <w:num w:numId="42">
    <w:abstractNumId w:val="36"/>
  </w:num>
  <w:num w:numId="43">
    <w:abstractNumId w:val="15"/>
  </w:num>
  <w:num w:numId="44">
    <w:abstractNumId w:val="12"/>
  </w:num>
  <w:num w:numId="45">
    <w:abstractNumId w:val="31"/>
  </w:num>
  <w:num w:numId="46">
    <w:abstractNumId w:val="26"/>
  </w:num>
  <w:num w:numId="47">
    <w:abstractNumId w:val="27"/>
  </w:num>
  <w:num w:numId="48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attachedTemplate r:id="rId1"/>
  <w:stylePaneFormatFilter w:val="3F01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7F3"/>
    <w:rsid w:val="00000084"/>
    <w:rsid w:val="00000E7E"/>
    <w:rsid w:val="00000F44"/>
    <w:rsid w:val="000019CD"/>
    <w:rsid w:val="00003645"/>
    <w:rsid w:val="0000417F"/>
    <w:rsid w:val="00004DB8"/>
    <w:rsid w:val="00004EA6"/>
    <w:rsid w:val="0000505A"/>
    <w:rsid w:val="000060E3"/>
    <w:rsid w:val="00006FA4"/>
    <w:rsid w:val="000073EB"/>
    <w:rsid w:val="000074ED"/>
    <w:rsid w:val="00010D2B"/>
    <w:rsid w:val="00012C55"/>
    <w:rsid w:val="00013736"/>
    <w:rsid w:val="00014046"/>
    <w:rsid w:val="00014660"/>
    <w:rsid w:val="00016247"/>
    <w:rsid w:val="00016B51"/>
    <w:rsid w:val="000202C5"/>
    <w:rsid w:val="00020C0D"/>
    <w:rsid w:val="00021538"/>
    <w:rsid w:val="00022B3A"/>
    <w:rsid w:val="00023686"/>
    <w:rsid w:val="00023EFC"/>
    <w:rsid w:val="000252DE"/>
    <w:rsid w:val="000255A5"/>
    <w:rsid w:val="00026DA8"/>
    <w:rsid w:val="00027ADA"/>
    <w:rsid w:val="00030150"/>
    <w:rsid w:val="00030C04"/>
    <w:rsid w:val="00030F95"/>
    <w:rsid w:val="0003120F"/>
    <w:rsid w:val="000324AC"/>
    <w:rsid w:val="00033DFE"/>
    <w:rsid w:val="00034148"/>
    <w:rsid w:val="000350A7"/>
    <w:rsid w:val="00037290"/>
    <w:rsid w:val="000374FC"/>
    <w:rsid w:val="00041F1F"/>
    <w:rsid w:val="00042B2F"/>
    <w:rsid w:val="00044827"/>
    <w:rsid w:val="00045440"/>
    <w:rsid w:val="00046EB4"/>
    <w:rsid w:val="00047565"/>
    <w:rsid w:val="00047903"/>
    <w:rsid w:val="00050A4A"/>
    <w:rsid w:val="0005178D"/>
    <w:rsid w:val="00053E3C"/>
    <w:rsid w:val="00054666"/>
    <w:rsid w:val="0005473B"/>
    <w:rsid w:val="00055E2B"/>
    <w:rsid w:val="000567F8"/>
    <w:rsid w:val="0006008A"/>
    <w:rsid w:val="00060EC4"/>
    <w:rsid w:val="0006127B"/>
    <w:rsid w:val="00061781"/>
    <w:rsid w:val="0006251D"/>
    <w:rsid w:val="00062698"/>
    <w:rsid w:val="00062DD3"/>
    <w:rsid w:val="0006350F"/>
    <w:rsid w:val="00063FE6"/>
    <w:rsid w:val="0006511F"/>
    <w:rsid w:val="000701B7"/>
    <w:rsid w:val="000712AA"/>
    <w:rsid w:val="000718F6"/>
    <w:rsid w:val="00072698"/>
    <w:rsid w:val="00075FBF"/>
    <w:rsid w:val="000767F3"/>
    <w:rsid w:val="00076F3F"/>
    <w:rsid w:val="00077051"/>
    <w:rsid w:val="00077337"/>
    <w:rsid w:val="00081D20"/>
    <w:rsid w:val="00081DB3"/>
    <w:rsid w:val="0008306E"/>
    <w:rsid w:val="000839C8"/>
    <w:rsid w:val="0008419C"/>
    <w:rsid w:val="00084BC3"/>
    <w:rsid w:val="000852C6"/>
    <w:rsid w:val="00085C51"/>
    <w:rsid w:val="00086287"/>
    <w:rsid w:val="00086BBA"/>
    <w:rsid w:val="0008719E"/>
    <w:rsid w:val="00087426"/>
    <w:rsid w:val="00087FE5"/>
    <w:rsid w:val="00090102"/>
    <w:rsid w:val="00091F84"/>
    <w:rsid w:val="000952E6"/>
    <w:rsid w:val="0009595B"/>
    <w:rsid w:val="00095DE2"/>
    <w:rsid w:val="00096B48"/>
    <w:rsid w:val="00097C16"/>
    <w:rsid w:val="00097D4E"/>
    <w:rsid w:val="000A0674"/>
    <w:rsid w:val="000A0E1A"/>
    <w:rsid w:val="000A246D"/>
    <w:rsid w:val="000A3EAE"/>
    <w:rsid w:val="000A40F0"/>
    <w:rsid w:val="000A48CA"/>
    <w:rsid w:val="000A4F20"/>
    <w:rsid w:val="000A52F6"/>
    <w:rsid w:val="000A5914"/>
    <w:rsid w:val="000A5DBA"/>
    <w:rsid w:val="000A649E"/>
    <w:rsid w:val="000B3FEA"/>
    <w:rsid w:val="000B4457"/>
    <w:rsid w:val="000B4614"/>
    <w:rsid w:val="000B59D4"/>
    <w:rsid w:val="000B696B"/>
    <w:rsid w:val="000B6A92"/>
    <w:rsid w:val="000C130D"/>
    <w:rsid w:val="000C279E"/>
    <w:rsid w:val="000C2825"/>
    <w:rsid w:val="000C3785"/>
    <w:rsid w:val="000C4142"/>
    <w:rsid w:val="000C41FF"/>
    <w:rsid w:val="000C47A6"/>
    <w:rsid w:val="000C4956"/>
    <w:rsid w:val="000C5613"/>
    <w:rsid w:val="000C6621"/>
    <w:rsid w:val="000D0F47"/>
    <w:rsid w:val="000D4741"/>
    <w:rsid w:val="000D4DDF"/>
    <w:rsid w:val="000D7699"/>
    <w:rsid w:val="000E0354"/>
    <w:rsid w:val="000E07DA"/>
    <w:rsid w:val="000E0F1F"/>
    <w:rsid w:val="000E1E9F"/>
    <w:rsid w:val="000E382A"/>
    <w:rsid w:val="000E3CFD"/>
    <w:rsid w:val="000E6273"/>
    <w:rsid w:val="000E6477"/>
    <w:rsid w:val="000E6609"/>
    <w:rsid w:val="000F126E"/>
    <w:rsid w:val="000F13A0"/>
    <w:rsid w:val="000F17CA"/>
    <w:rsid w:val="000F28FB"/>
    <w:rsid w:val="000F4510"/>
    <w:rsid w:val="000F571D"/>
    <w:rsid w:val="000F5801"/>
    <w:rsid w:val="000F6231"/>
    <w:rsid w:val="001009E9"/>
    <w:rsid w:val="00104223"/>
    <w:rsid w:val="00105DF6"/>
    <w:rsid w:val="001067F5"/>
    <w:rsid w:val="00106F73"/>
    <w:rsid w:val="0011071F"/>
    <w:rsid w:val="001115A8"/>
    <w:rsid w:val="00111B4A"/>
    <w:rsid w:val="00111DDA"/>
    <w:rsid w:val="00112247"/>
    <w:rsid w:val="00112F02"/>
    <w:rsid w:val="00113650"/>
    <w:rsid w:val="00116CD0"/>
    <w:rsid w:val="00116E2B"/>
    <w:rsid w:val="00117380"/>
    <w:rsid w:val="001173EF"/>
    <w:rsid w:val="00121CFC"/>
    <w:rsid w:val="00123C5B"/>
    <w:rsid w:val="00124CB6"/>
    <w:rsid w:val="001260CF"/>
    <w:rsid w:val="00127E11"/>
    <w:rsid w:val="00131EE4"/>
    <w:rsid w:val="0013351A"/>
    <w:rsid w:val="00135E6A"/>
    <w:rsid w:val="00137C23"/>
    <w:rsid w:val="0014106D"/>
    <w:rsid w:val="00141CDF"/>
    <w:rsid w:val="00142215"/>
    <w:rsid w:val="00143898"/>
    <w:rsid w:val="0014412D"/>
    <w:rsid w:val="001445AE"/>
    <w:rsid w:val="00145BA3"/>
    <w:rsid w:val="00145EAA"/>
    <w:rsid w:val="00146587"/>
    <w:rsid w:val="00147FE2"/>
    <w:rsid w:val="00150650"/>
    <w:rsid w:val="00152919"/>
    <w:rsid w:val="00152E36"/>
    <w:rsid w:val="001530B2"/>
    <w:rsid w:val="00153390"/>
    <w:rsid w:val="00153E31"/>
    <w:rsid w:val="001562DF"/>
    <w:rsid w:val="001564CE"/>
    <w:rsid w:val="00157EE4"/>
    <w:rsid w:val="001600FE"/>
    <w:rsid w:val="001625C7"/>
    <w:rsid w:val="00162CEC"/>
    <w:rsid w:val="00164871"/>
    <w:rsid w:val="00164A79"/>
    <w:rsid w:val="001651BA"/>
    <w:rsid w:val="00165883"/>
    <w:rsid w:val="00165AD7"/>
    <w:rsid w:val="00166328"/>
    <w:rsid w:val="001663AE"/>
    <w:rsid w:val="00167DE7"/>
    <w:rsid w:val="00170961"/>
    <w:rsid w:val="00171500"/>
    <w:rsid w:val="0017231D"/>
    <w:rsid w:val="00172E1D"/>
    <w:rsid w:val="001734C6"/>
    <w:rsid w:val="001735EE"/>
    <w:rsid w:val="00174E8F"/>
    <w:rsid w:val="0017507F"/>
    <w:rsid w:val="001754A5"/>
    <w:rsid w:val="00177E9D"/>
    <w:rsid w:val="00180E63"/>
    <w:rsid w:val="001816EF"/>
    <w:rsid w:val="0018185C"/>
    <w:rsid w:val="00182C2F"/>
    <w:rsid w:val="00183558"/>
    <w:rsid w:val="00184865"/>
    <w:rsid w:val="00185F49"/>
    <w:rsid w:val="001862D4"/>
    <w:rsid w:val="0018769A"/>
    <w:rsid w:val="00193425"/>
    <w:rsid w:val="001A01AA"/>
    <w:rsid w:val="001A0F51"/>
    <w:rsid w:val="001A19C2"/>
    <w:rsid w:val="001A1F0F"/>
    <w:rsid w:val="001A3FEE"/>
    <w:rsid w:val="001A44F6"/>
    <w:rsid w:val="001A7048"/>
    <w:rsid w:val="001A7F18"/>
    <w:rsid w:val="001B0BC1"/>
    <w:rsid w:val="001B18E3"/>
    <w:rsid w:val="001B1A55"/>
    <w:rsid w:val="001B2ABE"/>
    <w:rsid w:val="001B2EE9"/>
    <w:rsid w:val="001B3430"/>
    <w:rsid w:val="001B34CC"/>
    <w:rsid w:val="001B36AB"/>
    <w:rsid w:val="001B66EF"/>
    <w:rsid w:val="001B6B0E"/>
    <w:rsid w:val="001B7F3A"/>
    <w:rsid w:val="001C003F"/>
    <w:rsid w:val="001C0A03"/>
    <w:rsid w:val="001C3072"/>
    <w:rsid w:val="001C36B7"/>
    <w:rsid w:val="001C3CD7"/>
    <w:rsid w:val="001C4FDD"/>
    <w:rsid w:val="001C5D4E"/>
    <w:rsid w:val="001C5D68"/>
    <w:rsid w:val="001C5D79"/>
    <w:rsid w:val="001C6637"/>
    <w:rsid w:val="001C7073"/>
    <w:rsid w:val="001D1D0B"/>
    <w:rsid w:val="001D2722"/>
    <w:rsid w:val="001D58CF"/>
    <w:rsid w:val="001D70D0"/>
    <w:rsid w:val="001E018E"/>
    <w:rsid w:val="001E31C0"/>
    <w:rsid w:val="001E3ACC"/>
    <w:rsid w:val="001E7609"/>
    <w:rsid w:val="001E7EF6"/>
    <w:rsid w:val="001F03E8"/>
    <w:rsid w:val="001F09C3"/>
    <w:rsid w:val="001F1233"/>
    <w:rsid w:val="001F36C1"/>
    <w:rsid w:val="001F5639"/>
    <w:rsid w:val="001F5D75"/>
    <w:rsid w:val="002004DA"/>
    <w:rsid w:val="0020095B"/>
    <w:rsid w:val="00202CC5"/>
    <w:rsid w:val="00204786"/>
    <w:rsid w:val="0020580A"/>
    <w:rsid w:val="0020612D"/>
    <w:rsid w:val="00206322"/>
    <w:rsid w:val="00206E28"/>
    <w:rsid w:val="00207013"/>
    <w:rsid w:val="00207108"/>
    <w:rsid w:val="002077E0"/>
    <w:rsid w:val="00207F71"/>
    <w:rsid w:val="00211BCB"/>
    <w:rsid w:val="00211E85"/>
    <w:rsid w:val="002128A8"/>
    <w:rsid w:val="00212A67"/>
    <w:rsid w:val="00212AE0"/>
    <w:rsid w:val="0021368B"/>
    <w:rsid w:val="00213F55"/>
    <w:rsid w:val="0021497B"/>
    <w:rsid w:val="0021561A"/>
    <w:rsid w:val="00215F91"/>
    <w:rsid w:val="002163F2"/>
    <w:rsid w:val="00216CFF"/>
    <w:rsid w:val="00217681"/>
    <w:rsid w:val="00217ED9"/>
    <w:rsid w:val="00220139"/>
    <w:rsid w:val="00220CBA"/>
    <w:rsid w:val="0022258F"/>
    <w:rsid w:val="00222842"/>
    <w:rsid w:val="00223404"/>
    <w:rsid w:val="002237F9"/>
    <w:rsid w:val="002246B7"/>
    <w:rsid w:val="00224B03"/>
    <w:rsid w:val="00224BCB"/>
    <w:rsid w:val="00225533"/>
    <w:rsid w:val="002258E2"/>
    <w:rsid w:val="002305FF"/>
    <w:rsid w:val="00230D27"/>
    <w:rsid w:val="00231565"/>
    <w:rsid w:val="002321A3"/>
    <w:rsid w:val="00233190"/>
    <w:rsid w:val="00233A61"/>
    <w:rsid w:val="00233AC3"/>
    <w:rsid w:val="0023433D"/>
    <w:rsid w:val="00234849"/>
    <w:rsid w:val="002355AC"/>
    <w:rsid w:val="00235A20"/>
    <w:rsid w:val="00237227"/>
    <w:rsid w:val="0024023B"/>
    <w:rsid w:val="00240D6A"/>
    <w:rsid w:val="00241060"/>
    <w:rsid w:val="002431FF"/>
    <w:rsid w:val="00243929"/>
    <w:rsid w:val="00243AE3"/>
    <w:rsid w:val="00245072"/>
    <w:rsid w:val="00245631"/>
    <w:rsid w:val="00245E38"/>
    <w:rsid w:val="00246343"/>
    <w:rsid w:val="00246614"/>
    <w:rsid w:val="002506B0"/>
    <w:rsid w:val="002517E4"/>
    <w:rsid w:val="00252366"/>
    <w:rsid w:val="0025251A"/>
    <w:rsid w:val="002537F3"/>
    <w:rsid w:val="00254CC5"/>
    <w:rsid w:val="00255B9A"/>
    <w:rsid w:val="002575E2"/>
    <w:rsid w:val="00260376"/>
    <w:rsid w:val="00261BAC"/>
    <w:rsid w:val="0026368C"/>
    <w:rsid w:val="00263977"/>
    <w:rsid w:val="00264926"/>
    <w:rsid w:val="002652F7"/>
    <w:rsid w:val="0026601E"/>
    <w:rsid w:val="00266931"/>
    <w:rsid w:val="002673EE"/>
    <w:rsid w:val="002673F2"/>
    <w:rsid w:val="00270FB3"/>
    <w:rsid w:val="002714D8"/>
    <w:rsid w:val="00271AA5"/>
    <w:rsid w:val="00272A23"/>
    <w:rsid w:val="00273059"/>
    <w:rsid w:val="00273509"/>
    <w:rsid w:val="00273C8B"/>
    <w:rsid w:val="0027405C"/>
    <w:rsid w:val="00274639"/>
    <w:rsid w:val="00274BC8"/>
    <w:rsid w:val="00275247"/>
    <w:rsid w:val="00275822"/>
    <w:rsid w:val="002773B3"/>
    <w:rsid w:val="00281BC8"/>
    <w:rsid w:val="0028253F"/>
    <w:rsid w:val="00283BB7"/>
    <w:rsid w:val="00287E7E"/>
    <w:rsid w:val="0029021C"/>
    <w:rsid w:val="00290424"/>
    <w:rsid w:val="002934CD"/>
    <w:rsid w:val="00293E0B"/>
    <w:rsid w:val="00294596"/>
    <w:rsid w:val="00297276"/>
    <w:rsid w:val="00297C29"/>
    <w:rsid w:val="00297F6A"/>
    <w:rsid w:val="002A00F6"/>
    <w:rsid w:val="002A04A2"/>
    <w:rsid w:val="002A0EDB"/>
    <w:rsid w:val="002A0F98"/>
    <w:rsid w:val="002A184C"/>
    <w:rsid w:val="002A208B"/>
    <w:rsid w:val="002A33B5"/>
    <w:rsid w:val="002A424A"/>
    <w:rsid w:val="002A49FA"/>
    <w:rsid w:val="002A5318"/>
    <w:rsid w:val="002A54E2"/>
    <w:rsid w:val="002A617A"/>
    <w:rsid w:val="002A772A"/>
    <w:rsid w:val="002B2572"/>
    <w:rsid w:val="002B2D13"/>
    <w:rsid w:val="002B4DCA"/>
    <w:rsid w:val="002B4EB4"/>
    <w:rsid w:val="002B4EF5"/>
    <w:rsid w:val="002C277C"/>
    <w:rsid w:val="002C399A"/>
    <w:rsid w:val="002C3FEA"/>
    <w:rsid w:val="002C4EB5"/>
    <w:rsid w:val="002C6929"/>
    <w:rsid w:val="002C7E4E"/>
    <w:rsid w:val="002D0702"/>
    <w:rsid w:val="002D0AFA"/>
    <w:rsid w:val="002D0D38"/>
    <w:rsid w:val="002D1928"/>
    <w:rsid w:val="002D2369"/>
    <w:rsid w:val="002D2F51"/>
    <w:rsid w:val="002D33DA"/>
    <w:rsid w:val="002D3943"/>
    <w:rsid w:val="002D5A1A"/>
    <w:rsid w:val="002D6869"/>
    <w:rsid w:val="002E0F1B"/>
    <w:rsid w:val="002E22C5"/>
    <w:rsid w:val="002E2BC2"/>
    <w:rsid w:val="002E3A5C"/>
    <w:rsid w:val="002E424E"/>
    <w:rsid w:val="002E52C7"/>
    <w:rsid w:val="002E60B2"/>
    <w:rsid w:val="002E64EE"/>
    <w:rsid w:val="002E6536"/>
    <w:rsid w:val="002F2709"/>
    <w:rsid w:val="002F2D95"/>
    <w:rsid w:val="002F35FF"/>
    <w:rsid w:val="002F391F"/>
    <w:rsid w:val="002F3F41"/>
    <w:rsid w:val="002F6550"/>
    <w:rsid w:val="002F6A01"/>
    <w:rsid w:val="00301A37"/>
    <w:rsid w:val="00302130"/>
    <w:rsid w:val="00304036"/>
    <w:rsid w:val="00304956"/>
    <w:rsid w:val="00305803"/>
    <w:rsid w:val="00305AC7"/>
    <w:rsid w:val="00305B97"/>
    <w:rsid w:val="00307B05"/>
    <w:rsid w:val="00307DFC"/>
    <w:rsid w:val="00307EB1"/>
    <w:rsid w:val="00310BCC"/>
    <w:rsid w:val="00310CB1"/>
    <w:rsid w:val="00313EEC"/>
    <w:rsid w:val="0031498E"/>
    <w:rsid w:val="003156FE"/>
    <w:rsid w:val="003166DB"/>
    <w:rsid w:val="00316D57"/>
    <w:rsid w:val="0032043E"/>
    <w:rsid w:val="0032186A"/>
    <w:rsid w:val="00322647"/>
    <w:rsid w:val="00322F72"/>
    <w:rsid w:val="00323FEA"/>
    <w:rsid w:val="00324EC3"/>
    <w:rsid w:val="00325405"/>
    <w:rsid w:val="003261D1"/>
    <w:rsid w:val="00326E07"/>
    <w:rsid w:val="00326E20"/>
    <w:rsid w:val="00327F15"/>
    <w:rsid w:val="00331643"/>
    <w:rsid w:val="00331BD4"/>
    <w:rsid w:val="00331C95"/>
    <w:rsid w:val="0033262E"/>
    <w:rsid w:val="003328AC"/>
    <w:rsid w:val="00336D04"/>
    <w:rsid w:val="003373CC"/>
    <w:rsid w:val="0034091E"/>
    <w:rsid w:val="003413EB"/>
    <w:rsid w:val="00341A2E"/>
    <w:rsid w:val="00341BDF"/>
    <w:rsid w:val="00343286"/>
    <w:rsid w:val="00343B79"/>
    <w:rsid w:val="00345104"/>
    <w:rsid w:val="0034572D"/>
    <w:rsid w:val="00347576"/>
    <w:rsid w:val="00347E9A"/>
    <w:rsid w:val="0035126C"/>
    <w:rsid w:val="00351A9A"/>
    <w:rsid w:val="00351C75"/>
    <w:rsid w:val="00352C18"/>
    <w:rsid w:val="003531C0"/>
    <w:rsid w:val="00353533"/>
    <w:rsid w:val="00354659"/>
    <w:rsid w:val="0035478C"/>
    <w:rsid w:val="00354D8B"/>
    <w:rsid w:val="00355157"/>
    <w:rsid w:val="00356FB7"/>
    <w:rsid w:val="00357310"/>
    <w:rsid w:val="0036080E"/>
    <w:rsid w:val="00361392"/>
    <w:rsid w:val="00361F03"/>
    <w:rsid w:val="003621FB"/>
    <w:rsid w:val="003625F1"/>
    <w:rsid w:val="00362B06"/>
    <w:rsid w:val="00362BCF"/>
    <w:rsid w:val="00363A22"/>
    <w:rsid w:val="00364489"/>
    <w:rsid w:val="00364931"/>
    <w:rsid w:val="0036495B"/>
    <w:rsid w:val="00364BD5"/>
    <w:rsid w:val="0036791B"/>
    <w:rsid w:val="0037027B"/>
    <w:rsid w:val="003711BC"/>
    <w:rsid w:val="00371C7A"/>
    <w:rsid w:val="00372F4E"/>
    <w:rsid w:val="003732FB"/>
    <w:rsid w:val="003747AA"/>
    <w:rsid w:val="00374AF9"/>
    <w:rsid w:val="00374D50"/>
    <w:rsid w:val="00374E87"/>
    <w:rsid w:val="00374F77"/>
    <w:rsid w:val="00380012"/>
    <w:rsid w:val="00380981"/>
    <w:rsid w:val="00380BDF"/>
    <w:rsid w:val="003817D9"/>
    <w:rsid w:val="0038184D"/>
    <w:rsid w:val="00381E6A"/>
    <w:rsid w:val="003842BC"/>
    <w:rsid w:val="003852D9"/>
    <w:rsid w:val="0038543E"/>
    <w:rsid w:val="00392A97"/>
    <w:rsid w:val="00393331"/>
    <w:rsid w:val="00394A99"/>
    <w:rsid w:val="00394CC7"/>
    <w:rsid w:val="00395A47"/>
    <w:rsid w:val="00395EC7"/>
    <w:rsid w:val="003972BE"/>
    <w:rsid w:val="00397FBB"/>
    <w:rsid w:val="003A1891"/>
    <w:rsid w:val="003A1CA7"/>
    <w:rsid w:val="003A3AC8"/>
    <w:rsid w:val="003A3E02"/>
    <w:rsid w:val="003A4A96"/>
    <w:rsid w:val="003A4BCB"/>
    <w:rsid w:val="003A6442"/>
    <w:rsid w:val="003A737A"/>
    <w:rsid w:val="003A746B"/>
    <w:rsid w:val="003A7B06"/>
    <w:rsid w:val="003A7BAA"/>
    <w:rsid w:val="003B031C"/>
    <w:rsid w:val="003B21F8"/>
    <w:rsid w:val="003B23E7"/>
    <w:rsid w:val="003B269E"/>
    <w:rsid w:val="003B30FC"/>
    <w:rsid w:val="003B5E98"/>
    <w:rsid w:val="003B625D"/>
    <w:rsid w:val="003B6593"/>
    <w:rsid w:val="003B6C6D"/>
    <w:rsid w:val="003B6ED0"/>
    <w:rsid w:val="003B71E2"/>
    <w:rsid w:val="003C42BC"/>
    <w:rsid w:val="003C4D53"/>
    <w:rsid w:val="003C51FB"/>
    <w:rsid w:val="003C5567"/>
    <w:rsid w:val="003C5904"/>
    <w:rsid w:val="003C61C6"/>
    <w:rsid w:val="003C6246"/>
    <w:rsid w:val="003C72F0"/>
    <w:rsid w:val="003D10DA"/>
    <w:rsid w:val="003D110E"/>
    <w:rsid w:val="003D16AA"/>
    <w:rsid w:val="003D2227"/>
    <w:rsid w:val="003D65C6"/>
    <w:rsid w:val="003E1678"/>
    <w:rsid w:val="003E2AF0"/>
    <w:rsid w:val="003E3DB9"/>
    <w:rsid w:val="003E681A"/>
    <w:rsid w:val="003E7D65"/>
    <w:rsid w:val="003F027C"/>
    <w:rsid w:val="003F3479"/>
    <w:rsid w:val="003F40DF"/>
    <w:rsid w:val="003F4E4C"/>
    <w:rsid w:val="003F6C06"/>
    <w:rsid w:val="003F6E9E"/>
    <w:rsid w:val="003F6EDC"/>
    <w:rsid w:val="00400A96"/>
    <w:rsid w:val="00401C02"/>
    <w:rsid w:val="00402581"/>
    <w:rsid w:val="00403D6C"/>
    <w:rsid w:val="004043CA"/>
    <w:rsid w:val="0040440E"/>
    <w:rsid w:val="0040463A"/>
    <w:rsid w:val="0040518F"/>
    <w:rsid w:val="004051EB"/>
    <w:rsid w:val="00405B55"/>
    <w:rsid w:val="00406782"/>
    <w:rsid w:val="00407151"/>
    <w:rsid w:val="00411B87"/>
    <w:rsid w:val="00415ED3"/>
    <w:rsid w:val="0042127E"/>
    <w:rsid w:val="0042211E"/>
    <w:rsid w:val="004234E8"/>
    <w:rsid w:val="00423C6C"/>
    <w:rsid w:val="00423CC6"/>
    <w:rsid w:val="00423EA6"/>
    <w:rsid w:val="004242A6"/>
    <w:rsid w:val="0042520A"/>
    <w:rsid w:val="0042588A"/>
    <w:rsid w:val="00427EC5"/>
    <w:rsid w:val="00427ED5"/>
    <w:rsid w:val="00430407"/>
    <w:rsid w:val="00431343"/>
    <w:rsid w:val="00434AE3"/>
    <w:rsid w:val="00434D00"/>
    <w:rsid w:val="004363BE"/>
    <w:rsid w:val="00436D73"/>
    <w:rsid w:val="00442D96"/>
    <w:rsid w:val="00445B15"/>
    <w:rsid w:val="00445B5D"/>
    <w:rsid w:val="00445E15"/>
    <w:rsid w:val="00445F41"/>
    <w:rsid w:val="0044661C"/>
    <w:rsid w:val="00447979"/>
    <w:rsid w:val="00447B25"/>
    <w:rsid w:val="00447C19"/>
    <w:rsid w:val="00451B38"/>
    <w:rsid w:val="0045213C"/>
    <w:rsid w:val="004530E7"/>
    <w:rsid w:val="00455212"/>
    <w:rsid w:val="004562E0"/>
    <w:rsid w:val="0045719E"/>
    <w:rsid w:val="004576B6"/>
    <w:rsid w:val="00457B30"/>
    <w:rsid w:val="00457F8E"/>
    <w:rsid w:val="00460789"/>
    <w:rsid w:val="00460852"/>
    <w:rsid w:val="00460D07"/>
    <w:rsid w:val="00462792"/>
    <w:rsid w:val="00463AF4"/>
    <w:rsid w:val="00466125"/>
    <w:rsid w:val="00466582"/>
    <w:rsid w:val="0046678A"/>
    <w:rsid w:val="00466C9D"/>
    <w:rsid w:val="004713D6"/>
    <w:rsid w:val="00471A07"/>
    <w:rsid w:val="00472CDE"/>
    <w:rsid w:val="00472DD1"/>
    <w:rsid w:val="004731D0"/>
    <w:rsid w:val="0047330A"/>
    <w:rsid w:val="00473450"/>
    <w:rsid w:val="00473B0A"/>
    <w:rsid w:val="00473DF0"/>
    <w:rsid w:val="00476933"/>
    <w:rsid w:val="004773CB"/>
    <w:rsid w:val="0048089D"/>
    <w:rsid w:val="004808FC"/>
    <w:rsid w:val="004815EA"/>
    <w:rsid w:val="00481CE4"/>
    <w:rsid w:val="00482574"/>
    <w:rsid w:val="004825BB"/>
    <w:rsid w:val="004827EB"/>
    <w:rsid w:val="00482BB8"/>
    <w:rsid w:val="004845F4"/>
    <w:rsid w:val="0048495C"/>
    <w:rsid w:val="00485032"/>
    <w:rsid w:val="0048571A"/>
    <w:rsid w:val="00487446"/>
    <w:rsid w:val="0049015E"/>
    <w:rsid w:val="00490B0F"/>
    <w:rsid w:val="00490BDA"/>
    <w:rsid w:val="0049200E"/>
    <w:rsid w:val="004922C0"/>
    <w:rsid w:val="004927B4"/>
    <w:rsid w:val="00492939"/>
    <w:rsid w:val="00493BDF"/>
    <w:rsid w:val="004946B2"/>
    <w:rsid w:val="004946E3"/>
    <w:rsid w:val="0049668B"/>
    <w:rsid w:val="004969A7"/>
    <w:rsid w:val="004A0677"/>
    <w:rsid w:val="004A18CB"/>
    <w:rsid w:val="004A1B71"/>
    <w:rsid w:val="004A2724"/>
    <w:rsid w:val="004A2CB7"/>
    <w:rsid w:val="004A3826"/>
    <w:rsid w:val="004A3C39"/>
    <w:rsid w:val="004A4123"/>
    <w:rsid w:val="004A6929"/>
    <w:rsid w:val="004A715F"/>
    <w:rsid w:val="004B031E"/>
    <w:rsid w:val="004B2836"/>
    <w:rsid w:val="004B33F0"/>
    <w:rsid w:val="004B4149"/>
    <w:rsid w:val="004B4F0B"/>
    <w:rsid w:val="004B5C04"/>
    <w:rsid w:val="004B5F9F"/>
    <w:rsid w:val="004B6694"/>
    <w:rsid w:val="004B75FE"/>
    <w:rsid w:val="004C03D4"/>
    <w:rsid w:val="004C054B"/>
    <w:rsid w:val="004C204B"/>
    <w:rsid w:val="004C2B5F"/>
    <w:rsid w:val="004C5629"/>
    <w:rsid w:val="004C662B"/>
    <w:rsid w:val="004C7E6F"/>
    <w:rsid w:val="004D0A6A"/>
    <w:rsid w:val="004D1A61"/>
    <w:rsid w:val="004D214D"/>
    <w:rsid w:val="004D2AEF"/>
    <w:rsid w:val="004D39D6"/>
    <w:rsid w:val="004D54CB"/>
    <w:rsid w:val="004D6304"/>
    <w:rsid w:val="004D6D64"/>
    <w:rsid w:val="004D6ED2"/>
    <w:rsid w:val="004D78C7"/>
    <w:rsid w:val="004E44A7"/>
    <w:rsid w:val="004E4651"/>
    <w:rsid w:val="004E4882"/>
    <w:rsid w:val="004E4CF8"/>
    <w:rsid w:val="004E6AE0"/>
    <w:rsid w:val="004E7464"/>
    <w:rsid w:val="004F1373"/>
    <w:rsid w:val="004F194B"/>
    <w:rsid w:val="004F29B8"/>
    <w:rsid w:val="004F3EDC"/>
    <w:rsid w:val="004F4163"/>
    <w:rsid w:val="004F4A24"/>
    <w:rsid w:val="004F5B51"/>
    <w:rsid w:val="004F754B"/>
    <w:rsid w:val="00500114"/>
    <w:rsid w:val="00503337"/>
    <w:rsid w:val="005034A8"/>
    <w:rsid w:val="00503637"/>
    <w:rsid w:val="00505DE4"/>
    <w:rsid w:val="00507386"/>
    <w:rsid w:val="00507D1F"/>
    <w:rsid w:val="00507F5C"/>
    <w:rsid w:val="00510EB7"/>
    <w:rsid w:val="00511641"/>
    <w:rsid w:val="00511962"/>
    <w:rsid w:val="00512187"/>
    <w:rsid w:val="00512483"/>
    <w:rsid w:val="00512798"/>
    <w:rsid w:val="00513D8F"/>
    <w:rsid w:val="00514CDF"/>
    <w:rsid w:val="00515032"/>
    <w:rsid w:val="00516C8F"/>
    <w:rsid w:val="005174A6"/>
    <w:rsid w:val="0051781A"/>
    <w:rsid w:val="005217C9"/>
    <w:rsid w:val="00521A3D"/>
    <w:rsid w:val="005220F7"/>
    <w:rsid w:val="00523165"/>
    <w:rsid w:val="00523B1A"/>
    <w:rsid w:val="00524ADF"/>
    <w:rsid w:val="00525408"/>
    <w:rsid w:val="005255ED"/>
    <w:rsid w:val="00526862"/>
    <w:rsid w:val="00530C3D"/>
    <w:rsid w:val="005318A6"/>
    <w:rsid w:val="00531AF3"/>
    <w:rsid w:val="005330D4"/>
    <w:rsid w:val="0053371D"/>
    <w:rsid w:val="00534878"/>
    <w:rsid w:val="00535842"/>
    <w:rsid w:val="005358FF"/>
    <w:rsid w:val="00536CDE"/>
    <w:rsid w:val="00536F2A"/>
    <w:rsid w:val="00540230"/>
    <w:rsid w:val="005402EA"/>
    <w:rsid w:val="00543D6C"/>
    <w:rsid w:val="005440D6"/>
    <w:rsid w:val="0054426C"/>
    <w:rsid w:val="005462A2"/>
    <w:rsid w:val="00547DB2"/>
    <w:rsid w:val="005500C3"/>
    <w:rsid w:val="00550E58"/>
    <w:rsid w:val="0055155D"/>
    <w:rsid w:val="005520E0"/>
    <w:rsid w:val="00552799"/>
    <w:rsid w:val="0055303D"/>
    <w:rsid w:val="00553092"/>
    <w:rsid w:val="00553D82"/>
    <w:rsid w:val="005556DA"/>
    <w:rsid w:val="00555865"/>
    <w:rsid w:val="00556247"/>
    <w:rsid w:val="00556B2D"/>
    <w:rsid w:val="00556D80"/>
    <w:rsid w:val="0055782D"/>
    <w:rsid w:val="00560A1C"/>
    <w:rsid w:val="0056158C"/>
    <w:rsid w:val="00561599"/>
    <w:rsid w:val="00563234"/>
    <w:rsid w:val="005632C5"/>
    <w:rsid w:val="0056390A"/>
    <w:rsid w:val="00563949"/>
    <w:rsid w:val="00563CC1"/>
    <w:rsid w:val="0056405E"/>
    <w:rsid w:val="00564626"/>
    <w:rsid w:val="00564D51"/>
    <w:rsid w:val="00565DB1"/>
    <w:rsid w:val="005672B9"/>
    <w:rsid w:val="00570C00"/>
    <w:rsid w:val="00573428"/>
    <w:rsid w:val="00573C36"/>
    <w:rsid w:val="00574B78"/>
    <w:rsid w:val="00576276"/>
    <w:rsid w:val="00577F1D"/>
    <w:rsid w:val="005825E6"/>
    <w:rsid w:val="00582752"/>
    <w:rsid w:val="00591D3A"/>
    <w:rsid w:val="00592191"/>
    <w:rsid w:val="00593368"/>
    <w:rsid w:val="0059595C"/>
    <w:rsid w:val="00596164"/>
    <w:rsid w:val="00597756"/>
    <w:rsid w:val="0059799F"/>
    <w:rsid w:val="00597C52"/>
    <w:rsid w:val="005A0C25"/>
    <w:rsid w:val="005A1631"/>
    <w:rsid w:val="005A165A"/>
    <w:rsid w:val="005A2C98"/>
    <w:rsid w:val="005A66E9"/>
    <w:rsid w:val="005B0E18"/>
    <w:rsid w:val="005B262D"/>
    <w:rsid w:val="005B2F5A"/>
    <w:rsid w:val="005B3066"/>
    <w:rsid w:val="005B317A"/>
    <w:rsid w:val="005B44AC"/>
    <w:rsid w:val="005B78E5"/>
    <w:rsid w:val="005B7BAD"/>
    <w:rsid w:val="005C00A0"/>
    <w:rsid w:val="005C0452"/>
    <w:rsid w:val="005C38BC"/>
    <w:rsid w:val="005C4150"/>
    <w:rsid w:val="005C6F7F"/>
    <w:rsid w:val="005D009F"/>
    <w:rsid w:val="005D03A0"/>
    <w:rsid w:val="005D1095"/>
    <w:rsid w:val="005D27D1"/>
    <w:rsid w:val="005D562E"/>
    <w:rsid w:val="005D5774"/>
    <w:rsid w:val="005E0933"/>
    <w:rsid w:val="005E1CE4"/>
    <w:rsid w:val="005E34E1"/>
    <w:rsid w:val="005E5DEF"/>
    <w:rsid w:val="005E68B8"/>
    <w:rsid w:val="005E7217"/>
    <w:rsid w:val="005F0579"/>
    <w:rsid w:val="005F090A"/>
    <w:rsid w:val="005F17D0"/>
    <w:rsid w:val="005F22C4"/>
    <w:rsid w:val="005F3BD0"/>
    <w:rsid w:val="005F3D61"/>
    <w:rsid w:val="005F41BA"/>
    <w:rsid w:val="005F46DE"/>
    <w:rsid w:val="005F4772"/>
    <w:rsid w:val="005F5407"/>
    <w:rsid w:val="005F57D9"/>
    <w:rsid w:val="005F6BD4"/>
    <w:rsid w:val="0060028B"/>
    <w:rsid w:val="00600EEB"/>
    <w:rsid w:val="006010D0"/>
    <w:rsid w:val="0060398D"/>
    <w:rsid w:val="00603D96"/>
    <w:rsid w:val="00605295"/>
    <w:rsid w:val="00605D0F"/>
    <w:rsid w:val="006061A1"/>
    <w:rsid w:val="00610B77"/>
    <w:rsid w:val="00613101"/>
    <w:rsid w:val="006135D8"/>
    <w:rsid w:val="006136C6"/>
    <w:rsid w:val="0061433B"/>
    <w:rsid w:val="006172B9"/>
    <w:rsid w:val="006175C6"/>
    <w:rsid w:val="006203FA"/>
    <w:rsid w:val="00621382"/>
    <w:rsid w:val="006221D8"/>
    <w:rsid w:val="00624E8B"/>
    <w:rsid w:val="006263A9"/>
    <w:rsid w:val="00626F8E"/>
    <w:rsid w:val="00631454"/>
    <w:rsid w:val="00631BFD"/>
    <w:rsid w:val="00634016"/>
    <w:rsid w:val="00634017"/>
    <w:rsid w:val="0063544B"/>
    <w:rsid w:val="00635887"/>
    <w:rsid w:val="00636B90"/>
    <w:rsid w:val="0064001C"/>
    <w:rsid w:val="00640354"/>
    <w:rsid w:val="0064067C"/>
    <w:rsid w:val="00641F46"/>
    <w:rsid w:val="006453BC"/>
    <w:rsid w:val="006457EA"/>
    <w:rsid w:val="00651035"/>
    <w:rsid w:val="006526C5"/>
    <w:rsid w:val="006529FF"/>
    <w:rsid w:val="00652F18"/>
    <w:rsid w:val="006534AA"/>
    <w:rsid w:val="00655466"/>
    <w:rsid w:val="0065692C"/>
    <w:rsid w:val="0066089F"/>
    <w:rsid w:val="00663166"/>
    <w:rsid w:val="00663A62"/>
    <w:rsid w:val="00664396"/>
    <w:rsid w:val="00665014"/>
    <w:rsid w:val="00665637"/>
    <w:rsid w:val="006668AE"/>
    <w:rsid w:val="00666EA9"/>
    <w:rsid w:val="00670568"/>
    <w:rsid w:val="00673E15"/>
    <w:rsid w:val="0067622B"/>
    <w:rsid w:val="00677693"/>
    <w:rsid w:val="00682F84"/>
    <w:rsid w:val="00683546"/>
    <w:rsid w:val="006857D3"/>
    <w:rsid w:val="00687036"/>
    <w:rsid w:val="0068760D"/>
    <w:rsid w:val="00687C8D"/>
    <w:rsid w:val="00691849"/>
    <w:rsid w:val="0069216E"/>
    <w:rsid w:val="006926D0"/>
    <w:rsid w:val="00693DE7"/>
    <w:rsid w:val="006941E2"/>
    <w:rsid w:val="006951C0"/>
    <w:rsid w:val="00696C99"/>
    <w:rsid w:val="0069797B"/>
    <w:rsid w:val="00697D9A"/>
    <w:rsid w:val="006A06D0"/>
    <w:rsid w:val="006A0CE8"/>
    <w:rsid w:val="006A2A4A"/>
    <w:rsid w:val="006A6B24"/>
    <w:rsid w:val="006A79C4"/>
    <w:rsid w:val="006A7A24"/>
    <w:rsid w:val="006B07F2"/>
    <w:rsid w:val="006B1DAE"/>
    <w:rsid w:val="006B1E6C"/>
    <w:rsid w:val="006B2562"/>
    <w:rsid w:val="006B44F7"/>
    <w:rsid w:val="006B50BB"/>
    <w:rsid w:val="006C1A17"/>
    <w:rsid w:val="006C3826"/>
    <w:rsid w:val="006C3F0D"/>
    <w:rsid w:val="006C672A"/>
    <w:rsid w:val="006C709F"/>
    <w:rsid w:val="006D0301"/>
    <w:rsid w:val="006D1AF6"/>
    <w:rsid w:val="006D4022"/>
    <w:rsid w:val="006D50A1"/>
    <w:rsid w:val="006D5174"/>
    <w:rsid w:val="006D57F4"/>
    <w:rsid w:val="006D5CCB"/>
    <w:rsid w:val="006D7443"/>
    <w:rsid w:val="006E2151"/>
    <w:rsid w:val="006E2584"/>
    <w:rsid w:val="006E480E"/>
    <w:rsid w:val="006E6AB2"/>
    <w:rsid w:val="006E7789"/>
    <w:rsid w:val="006F1A57"/>
    <w:rsid w:val="006F1CFF"/>
    <w:rsid w:val="006F1D86"/>
    <w:rsid w:val="006F2156"/>
    <w:rsid w:val="006F38E1"/>
    <w:rsid w:val="006F3A41"/>
    <w:rsid w:val="006F3F89"/>
    <w:rsid w:val="006F45D2"/>
    <w:rsid w:val="006F4E15"/>
    <w:rsid w:val="006F64DF"/>
    <w:rsid w:val="006F67C0"/>
    <w:rsid w:val="006F784F"/>
    <w:rsid w:val="00700D41"/>
    <w:rsid w:val="00701E78"/>
    <w:rsid w:val="00705E14"/>
    <w:rsid w:val="00707662"/>
    <w:rsid w:val="007076C0"/>
    <w:rsid w:val="00710D4A"/>
    <w:rsid w:val="00711384"/>
    <w:rsid w:val="007113C7"/>
    <w:rsid w:val="007139D6"/>
    <w:rsid w:val="00713B2D"/>
    <w:rsid w:val="00714541"/>
    <w:rsid w:val="00716E5F"/>
    <w:rsid w:val="00721C05"/>
    <w:rsid w:val="00721CE0"/>
    <w:rsid w:val="007224D6"/>
    <w:rsid w:val="007228BF"/>
    <w:rsid w:val="00724872"/>
    <w:rsid w:val="00727115"/>
    <w:rsid w:val="00727469"/>
    <w:rsid w:val="00730206"/>
    <w:rsid w:val="007304AF"/>
    <w:rsid w:val="00730B74"/>
    <w:rsid w:val="0073131E"/>
    <w:rsid w:val="00736A49"/>
    <w:rsid w:val="007378C5"/>
    <w:rsid w:val="00737B7A"/>
    <w:rsid w:val="0074053A"/>
    <w:rsid w:val="00740FA2"/>
    <w:rsid w:val="007417C2"/>
    <w:rsid w:val="00741863"/>
    <w:rsid w:val="00742798"/>
    <w:rsid w:val="00742DDD"/>
    <w:rsid w:val="0074410B"/>
    <w:rsid w:val="007442E4"/>
    <w:rsid w:val="00746A5E"/>
    <w:rsid w:val="0075136A"/>
    <w:rsid w:val="0075144B"/>
    <w:rsid w:val="00752114"/>
    <w:rsid w:val="00754AAB"/>
    <w:rsid w:val="007550F7"/>
    <w:rsid w:val="00756E35"/>
    <w:rsid w:val="007571B7"/>
    <w:rsid w:val="0075741E"/>
    <w:rsid w:val="00757EAE"/>
    <w:rsid w:val="00762268"/>
    <w:rsid w:val="00764593"/>
    <w:rsid w:val="007647F1"/>
    <w:rsid w:val="007649ED"/>
    <w:rsid w:val="0076541A"/>
    <w:rsid w:val="00765F98"/>
    <w:rsid w:val="0077043E"/>
    <w:rsid w:val="00771FBE"/>
    <w:rsid w:val="00773E48"/>
    <w:rsid w:val="0077478D"/>
    <w:rsid w:val="00777575"/>
    <w:rsid w:val="007815E4"/>
    <w:rsid w:val="00782BB9"/>
    <w:rsid w:val="00783BA0"/>
    <w:rsid w:val="007847B6"/>
    <w:rsid w:val="0078502F"/>
    <w:rsid w:val="007865C6"/>
    <w:rsid w:val="00790EE2"/>
    <w:rsid w:val="00791FC3"/>
    <w:rsid w:val="007934E5"/>
    <w:rsid w:val="00794212"/>
    <w:rsid w:val="00794EFB"/>
    <w:rsid w:val="00795A33"/>
    <w:rsid w:val="0079611E"/>
    <w:rsid w:val="007965F9"/>
    <w:rsid w:val="007A08E6"/>
    <w:rsid w:val="007A2434"/>
    <w:rsid w:val="007A3541"/>
    <w:rsid w:val="007A570C"/>
    <w:rsid w:val="007A65C5"/>
    <w:rsid w:val="007A784C"/>
    <w:rsid w:val="007A7EA4"/>
    <w:rsid w:val="007B0BBE"/>
    <w:rsid w:val="007B10E8"/>
    <w:rsid w:val="007B281E"/>
    <w:rsid w:val="007B28FC"/>
    <w:rsid w:val="007B5C36"/>
    <w:rsid w:val="007B5CDF"/>
    <w:rsid w:val="007B6B53"/>
    <w:rsid w:val="007C15AB"/>
    <w:rsid w:val="007C1749"/>
    <w:rsid w:val="007C2DAE"/>
    <w:rsid w:val="007C336A"/>
    <w:rsid w:val="007C603E"/>
    <w:rsid w:val="007C631F"/>
    <w:rsid w:val="007D1DD0"/>
    <w:rsid w:val="007D25AA"/>
    <w:rsid w:val="007D3F83"/>
    <w:rsid w:val="007D4B2E"/>
    <w:rsid w:val="007D4EAC"/>
    <w:rsid w:val="007D4F35"/>
    <w:rsid w:val="007D5CAC"/>
    <w:rsid w:val="007D715F"/>
    <w:rsid w:val="007D7B42"/>
    <w:rsid w:val="007E0244"/>
    <w:rsid w:val="007E2AC1"/>
    <w:rsid w:val="007E39DE"/>
    <w:rsid w:val="007E3EDC"/>
    <w:rsid w:val="007E440E"/>
    <w:rsid w:val="007E68E5"/>
    <w:rsid w:val="007E7D93"/>
    <w:rsid w:val="007E7F49"/>
    <w:rsid w:val="007F0099"/>
    <w:rsid w:val="007F0CFC"/>
    <w:rsid w:val="007F15A8"/>
    <w:rsid w:val="007F1F73"/>
    <w:rsid w:val="007F3299"/>
    <w:rsid w:val="007F390F"/>
    <w:rsid w:val="007F3F7D"/>
    <w:rsid w:val="007F4609"/>
    <w:rsid w:val="007F4644"/>
    <w:rsid w:val="007F4EFE"/>
    <w:rsid w:val="007F5170"/>
    <w:rsid w:val="007F520E"/>
    <w:rsid w:val="007F588E"/>
    <w:rsid w:val="007F5CF4"/>
    <w:rsid w:val="007F6988"/>
    <w:rsid w:val="007F716F"/>
    <w:rsid w:val="008003F1"/>
    <w:rsid w:val="008008BA"/>
    <w:rsid w:val="00801974"/>
    <w:rsid w:val="0080219B"/>
    <w:rsid w:val="008022D6"/>
    <w:rsid w:val="00802C92"/>
    <w:rsid w:val="008032F9"/>
    <w:rsid w:val="00803B56"/>
    <w:rsid w:val="008079C9"/>
    <w:rsid w:val="008079DA"/>
    <w:rsid w:val="00807B5C"/>
    <w:rsid w:val="008115AA"/>
    <w:rsid w:val="00811929"/>
    <w:rsid w:val="00811C5C"/>
    <w:rsid w:val="0081228A"/>
    <w:rsid w:val="00814684"/>
    <w:rsid w:val="00816909"/>
    <w:rsid w:val="00816B75"/>
    <w:rsid w:val="00816BA2"/>
    <w:rsid w:val="00817E39"/>
    <w:rsid w:val="008200EB"/>
    <w:rsid w:val="00820835"/>
    <w:rsid w:val="00820AED"/>
    <w:rsid w:val="00820C6A"/>
    <w:rsid w:val="00821A2E"/>
    <w:rsid w:val="0082250D"/>
    <w:rsid w:val="00822CAF"/>
    <w:rsid w:val="0082320E"/>
    <w:rsid w:val="00824859"/>
    <w:rsid w:val="00825627"/>
    <w:rsid w:val="00825C91"/>
    <w:rsid w:val="00825D3A"/>
    <w:rsid w:val="008272A8"/>
    <w:rsid w:val="00830B80"/>
    <w:rsid w:val="0083237E"/>
    <w:rsid w:val="00832B04"/>
    <w:rsid w:val="00832D7A"/>
    <w:rsid w:val="00833183"/>
    <w:rsid w:val="0083451C"/>
    <w:rsid w:val="00834C66"/>
    <w:rsid w:val="00834D00"/>
    <w:rsid w:val="0083541C"/>
    <w:rsid w:val="00836170"/>
    <w:rsid w:val="008376A5"/>
    <w:rsid w:val="008400BB"/>
    <w:rsid w:val="00840594"/>
    <w:rsid w:val="008410E7"/>
    <w:rsid w:val="00841691"/>
    <w:rsid w:val="00842054"/>
    <w:rsid w:val="008431BF"/>
    <w:rsid w:val="00843530"/>
    <w:rsid w:val="00843FEF"/>
    <w:rsid w:val="00844276"/>
    <w:rsid w:val="00845850"/>
    <w:rsid w:val="0084592B"/>
    <w:rsid w:val="00845DD6"/>
    <w:rsid w:val="00846D48"/>
    <w:rsid w:val="0084759D"/>
    <w:rsid w:val="008477B7"/>
    <w:rsid w:val="008479AB"/>
    <w:rsid w:val="0085154B"/>
    <w:rsid w:val="0085329C"/>
    <w:rsid w:val="0085367D"/>
    <w:rsid w:val="00854BFC"/>
    <w:rsid w:val="00854F7A"/>
    <w:rsid w:val="00855385"/>
    <w:rsid w:val="00855833"/>
    <w:rsid w:val="0085624B"/>
    <w:rsid w:val="00856C50"/>
    <w:rsid w:val="00862A70"/>
    <w:rsid w:val="00862FA1"/>
    <w:rsid w:val="0086302D"/>
    <w:rsid w:val="008634C0"/>
    <w:rsid w:val="00863BFA"/>
    <w:rsid w:val="008640DA"/>
    <w:rsid w:val="008649F2"/>
    <w:rsid w:val="00865200"/>
    <w:rsid w:val="00866E1B"/>
    <w:rsid w:val="00867349"/>
    <w:rsid w:val="00867B73"/>
    <w:rsid w:val="008703B0"/>
    <w:rsid w:val="008718AF"/>
    <w:rsid w:val="00871EBD"/>
    <w:rsid w:val="00874C38"/>
    <w:rsid w:val="00874DC1"/>
    <w:rsid w:val="00875DBA"/>
    <w:rsid w:val="00875F86"/>
    <w:rsid w:val="0087689D"/>
    <w:rsid w:val="00876B6B"/>
    <w:rsid w:val="00880062"/>
    <w:rsid w:val="0088014D"/>
    <w:rsid w:val="00880298"/>
    <w:rsid w:val="00880574"/>
    <w:rsid w:val="00880FD8"/>
    <w:rsid w:val="00881766"/>
    <w:rsid w:val="00881DFC"/>
    <w:rsid w:val="00883D80"/>
    <w:rsid w:val="008841A8"/>
    <w:rsid w:val="0088456D"/>
    <w:rsid w:val="00884840"/>
    <w:rsid w:val="00884B51"/>
    <w:rsid w:val="0088525D"/>
    <w:rsid w:val="0088540A"/>
    <w:rsid w:val="0088689A"/>
    <w:rsid w:val="0088729A"/>
    <w:rsid w:val="00887D8F"/>
    <w:rsid w:val="0089041A"/>
    <w:rsid w:val="00890784"/>
    <w:rsid w:val="00890AFA"/>
    <w:rsid w:val="008926A1"/>
    <w:rsid w:val="00893F44"/>
    <w:rsid w:val="00895A0E"/>
    <w:rsid w:val="00895DB1"/>
    <w:rsid w:val="008960EB"/>
    <w:rsid w:val="0089629E"/>
    <w:rsid w:val="0089671F"/>
    <w:rsid w:val="0089690A"/>
    <w:rsid w:val="008A07B9"/>
    <w:rsid w:val="008A0DE4"/>
    <w:rsid w:val="008A1F86"/>
    <w:rsid w:val="008A23F2"/>
    <w:rsid w:val="008A2AE3"/>
    <w:rsid w:val="008A35C6"/>
    <w:rsid w:val="008A3C83"/>
    <w:rsid w:val="008A5FED"/>
    <w:rsid w:val="008A6D32"/>
    <w:rsid w:val="008A7255"/>
    <w:rsid w:val="008A7BB2"/>
    <w:rsid w:val="008B073E"/>
    <w:rsid w:val="008B0E0B"/>
    <w:rsid w:val="008B1A08"/>
    <w:rsid w:val="008B2904"/>
    <w:rsid w:val="008B3C2B"/>
    <w:rsid w:val="008B51F4"/>
    <w:rsid w:val="008B524E"/>
    <w:rsid w:val="008B656F"/>
    <w:rsid w:val="008B6E5E"/>
    <w:rsid w:val="008B7F6E"/>
    <w:rsid w:val="008B7F8F"/>
    <w:rsid w:val="008C030D"/>
    <w:rsid w:val="008C0B07"/>
    <w:rsid w:val="008C1647"/>
    <w:rsid w:val="008C28FE"/>
    <w:rsid w:val="008C390D"/>
    <w:rsid w:val="008C456A"/>
    <w:rsid w:val="008C50DD"/>
    <w:rsid w:val="008C5387"/>
    <w:rsid w:val="008C676F"/>
    <w:rsid w:val="008C752D"/>
    <w:rsid w:val="008D0953"/>
    <w:rsid w:val="008D19A9"/>
    <w:rsid w:val="008D2568"/>
    <w:rsid w:val="008D2C12"/>
    <w:rsid w:val="008D4BC8"/>
    <w:rsid w:val="008D4F78"/>
    <w:rsid w:val="008D5640"/>
    <w:rsid w:val="008D6F28"/>
    <w:rsid w:val="008D7628"/>
    <w:rsid w:val="008E0370"/>
    <w:rsid w:val="008E0733"/>
    <w:rsid w:val="008E0940"/>
    <w:rsid w:val="008E14C7"/>
    <w:rsid w:val="008E37F8"/>
    <w:rsid w:val="008E3D05"/>
    <w:rsid w:val="008E6FBF"/>
    <w:rsid w:val="008E7648"/>
    <w:rsid w:val="008E7AFF"/>
    <w:rsid w:val="008F0161"/>
    <w:rsid w:val="008F08F4"/>
    <w:rsid w:val="008F0F8F"/>
    <w:rsid w:val="008F14BE"/>
    <w:rsid w:val="008F16C0"/>
    <w:rsid w:val="008F173B"/>
    <w:rsid w:val="008F296F"/>
    <w:rsid w:val="008F2B76"/>
    <w:rsid w:val="008F39A9"/>
    <w:rsid w:val="008F61D5"/>
    <w:rsid w:val="008F6449"/>
    <w:rsid w:val="008F707D"/>
    <w:rsid w:val="00900200"/>
    <w:rsid w:val="00900E56"/>
    <w:rsid w:val="00901488"/>
    <w:rsid w:val="0090152F"/>
    <w:rsid w:val="00902440"/>
    <w:rsid w:val="0090297A"/>
    <w:rsid w:val="00904458"/>
    <w:rsid w:val="0090544A"/>
    <w:rsid w:val="00905E36"/>
    <w:rsid w:val="00906C1C"/>
    <w:rsid w:val="00906FB9"/>
    <w:rsid w:val="00907E37"/>
    <w:rsid w:val="00914CDD"/>
    <w:rsid w:val="0091622A"/>
    <w:rsid w:val="00916468"/>
    <w:rsid w:val="009201E7"/>
    <w:rsid w:val="00920B30"/>
    <w:rsid w:val="00923699"/>
    <w:rsid w:val="00925CFB"/>
    <w:rsid w:val="00930204"/>
    <w:rsid w:val="00932034"/>
    <w:rsid w:val="0093284D"/>
    <w:rsid w:val="00933BCB"/>
    <w:rsid w:val="00933CA6"/>
    <w:rsid w:val="009349B0"/>
    <w:rsid w:val="009356D4"/>
    <w:rsid w:val="0093576A"/>
    <w:rsid w:val="00936C80"/>
    <w:rsid w:val="00937036"/>
    <w:rsid w:val="00940550"/>
    <w:rsid w:val="0094075F"/>
    <w:rsid w:val="00940924"/>
    <w:rsid w:val="00941A0D"/>
    <w:rsid w:val="00942FAD"/>
    <w:rsid w:val="00944C11"/>
    <w:rsid w:val="00945832"/>
    <w:rsid w:val="00945CC5"/>
    <w:rsid w:val="00947E57"/>
    <w:rsid w:val="00947F87"/>
    <w:rsid w:val="0095331A"/>
    <w:rsid w:val="00954065"/>
    <w:rsid w:val="00954207"/>
    <w:rsid w:val="00955F91"/>
    <w:rsid w:val="00956215"/>
    <w:rsid w:val="00957E47"/>
    <w:rsid w:val="00961DA1"/>
    <w:rsid w:val="009635F7"/>
    <w:rsid w:val="00963741"/>
    <w:rsid w:val="009642F5"/>
    <w:rsid w:val="00964A71"/>
    <w:rsid w:val="00965600"/>
    <w:rsid w:val="009663A7"/>
    <w:rsid w:val="00966547"/>
    <w:rsid w:val="00966709"/>
    <w:rsid w:val="0096690A"/>
    <w:rsid w:val="0097093A"/>
    <w:rsid w:val="00972F89"/>
    <w:rsid w:val="00973565"/>
    <w:rsid w:val="009812A3"/>
    <w:rsid w:val="00981885"/>
    <w:rsid w:val="009821CB"/>
    <w:rsid w:val="00983343"/>
    <w:rsid w:val="00983ADE"/>
    <w:rsid w:val="00983D56"/>
    <w:rsid w:val="00984E51"/>
    <w:rsid w:val="00985C37"/>
    <w:rsid w:val="00986A77"/>
    <w:rsid w:val="00990F63"/>
    <w:rsid w:val="009918F6"/>
    <w:rsid w:val="00991CD6"/>
    <w:rsid w:val="00991F0D"/>
    <w:rsid w:val="0099381B"/>
    <w:rsid w:val="009942FE"/>
    <w:rsid w:val="009A10B4"/>
    <w:rsid w:val="009A10B5"/>
    <w:rsid w:val="009A33A9"/>
    <w:rsid w:val="009A5A16"/>
    <w:rsid w:val="009B0046"/>
    <w:rsid w:val="009B2788"/>
    <w:rsid w:val="009B2E7C"/>
    <w:rsid w:val="009B40B8"/>
    <w:rsid w:val="009B4126"/>
    <w:rsid w:val="009B5BEA"/>
    <w:rsid w:val="009B7618"/>
    <w:rsid w:val="009C00B5"/>
    <w:rsid w:val="009C0405"/>
    <w:rsid w:val="009C0CC4"/>
    <w:rsid w:val="009C2812"/>
    <w:rsid w:val="009C359F"/>
    <w:rsid w:val="009C37A7"/>
    <w:rsid w:val="009C4D25"/>
    <w:rsid w:val="009C5361"/>
    <w:rsid w:val="009C7476"/>
    <w:rsid w:val="009C74E6"/>
    <w:rsid w:val="009C7AFB"/>
    <w:rsid w:val="009D17B6"/>
    <w:rsid w:val="009D25C2"/>
    <w:rsid w:val="009D2D88"/>
    <w:rsid w:val="009D4BE2"/>
    <w:rsid w:val="009D5136"/>
    <w:rsid w:val="009D6D6C"/>
    <w:rsid w:val="009E0D56"/>
    <w:rsid w:val="009E15E6"/>
    <w:rsid w:val="009E16A7"/>
    <w:rsid w:val="009E1860"/>
    <w:rsid w:val="009E32DF"/>
    <w:rsid w:val="009E43C3"/>
    <w:rsid w:val="009E7CA3"/>
    <w:rsid w:val="009E7DB2"/>
    <w:rsid w:val="009E7E0A"/>
    <w:rsid w:val="009F06DD"/>
    <w:rsid w:val="009F09EE"/>
    <w:rsid w:val="009F235C"/>
    <w:rsid w:val="009F29BF"/>
    <w:rsid w:val="009F2FBA"/>
    <w:rsid w:val="009F3DC5"/>
    <w:rsid w:val="009F41A4"/>
    <w:rsid w:val="009F652D"/>
    <w:rsid w:val="009F7B26"/>
    <w:rsid w:val="009F7BB5"/>
    <w:rsid w:val="00A00754"/>
    <w:rsid w:val="00A00B9B"/>
    <w:rsid w:val="00A0132D"/>
    <w:rsid w:val="00A013E6"/>
    <w:rsid w:val="00A032B8"/>
    <w:rsid w:val="00A04B30"/>
    <w:rsid w:val="00A0660F"/>
    <w:rsid w:val="00A069AF"/>
    <w:rsid w:val="00A103B4"/>
    <w:rsid w:val="00A10FE8"/>
    <w:rsid w:val="00A12950"/>
    <w:rsid w:val="00A12E22"/>
    <w:rsid w:val="00A12FDF"/>
    <w:rsid w:val="00A14EAC"/>
    <w:rsid w:val="00A1597B"/>
    <w:rsid w:val="00A16D7A"/>
    <w:rsid w:val="00A1705A"/>
    <w:rsid w:val="00A17535"/>
    <w:rsid w:val="00A204F8"/>
    <w:rsid w:val="00A214E8"/>
    <w:rsid w:val="00A24591"/>
    <w:rsid w:val="00A250B9"/>
    <w:rsid w:val="00A253C3"/>
    <w:rsid w:val="00A26B99"/>
    <w:rsid w:val="00A2756B"/>
    <w:rsid w:val="00A2790E"/>
    <w:rsid w:val="00A30123"/>
    <w:rsid w:val="00A31FA2"/>
    <w:rsid w:val="00A31FCB"/>
    <w:rsid w:val="00A32079"/>
    <w:rsid w:val="00A34252"/>
    <w:rsid w:val="00A363E6"/>
    <w:rsid w:val="00A36A92"/>
    <w:rsid w:val="00A37B96"/>
    <w:rsid w:val="00A406DC"/>
    <w:rsid w:val="00A42221"/>
    <w:rsid w:val="00A42227"/>
    <w:rsid w:val="00A43763"/>
    <w:rsid w:val="00A440EB"/>
    <w:rsid w:val="00A441E6"/>
    <w:rsid w:val="00A4561F"/>
    <w:rsid w:val="00A46178"/>
    <w:rsid w:val="00A50B93"/>
    <w:rsid w:val="00A52133"/>
    <w:rsid w:val="00A52DDE"/>
    <w:rsid w:val="00A537E2"/>
    <w:rsid w:val="00A53D59"/>
    <w:rsid w:val="00A53F1D"/>
    <w:rsid w:val="00A55F88"/>
    <w:rsid w:val="00A56F5D"/>
    <w:rsid w:val="00A6097B"/>
    <w:rsid w:val="00A61058"/>
    <w:rsid w:val="00A62723"/>
    <w:rsid w:val="00A63FE0"/>
    <w:rsid w:val="00A642F2"/>
    <w:rsid w:val="00A6489C"/>
    <w:rsid w:val="00A66A57"/>
    <w:rsid w:val="00A70E66"/>
    <w:rsid w:val="00A71195"/>
    <w:rsid w:val="00A713C7"/>
    <w:rsid w:val="00A714D8"/>
    <w:rsid w:val="00A74A70"/>
    <w:rsid w:val="00A74BC4"/>
    <w:rsid w:val="00A77C65"/>
    <w:rsid w:val="00A80A86"/>
    <w:rsid w:val="00A8109C"/>
    <w:rsid w:val="00A8285F"/>
    <w:rsid w:val="00A82A3A"/>
    <w:rsid w:val="00A82B67"/>
    <w:rsid w:val="00A83BAB"/>
    <w:rsid w:val="00A849AE"/>
    <w:rsid w:val="00A85761"/>
    <w:rsid w:val="00A866C3"/>
    <w:rsid w:val="00A90372"/>
    <w:rsid w:val="00A90E9C"/>
    <w:rsid w:val="00A913AA"/>
    <w:rsid w:val="00A95403"/>
    <w:rsid w:val="00A95F02"/>
    <w:rsid w:val="00A970D6"/>
    <w:rsid w:val="00AA05F1"/>
    <w:rsid w:val="00AA07E1"/>
    <w:rsid w:val="00AA17D2"/>
    <w:rsid w:val="00AA616E"/>
    <w:rsid w:val="00AA65DE"/>
    <w:rsid w:val="00AA7AAB"/>
    <w:rsid w:val="00AB0FBA"/>
    <w:rsid w:val="00AB25E3"/>
    <w:rsid w:val="00AB392A"/>
    <w:rsid w:val="00AB417E"/>
    <w:rsid w:val="00AB7289"/>
    <w:rsid w:val="00AB756A"/>
    <w:rsid w:val="00AC14DB"/>
    <w:rsid w:val="00AC3C69"/>
    <w:rsid w:val="00AC51A2"/>
    <w:rsid w:val="00AC5B67"/>
    <w:rsid w:val="00AC643B"/>
    <w:rsid w:val="00AC7F13"/>
    <w:rsid w:val="00AD0054"/>
    <w:rsid w:val="00AD1ED9"/>
    <w:rsid w:val="00AD263D"/>
    <w:rsid w:val="00AD293B"/>
    <w:rsid w:val="00AD365D"/>
    <w:rsid w:val="00AD5C8E"/>
    <w:rsid w:val="00AE0EE4"/>
    <w:rsid w:val="00AE2B03"/>
    <w:rsid w:val="00AE2CBB"/>
    <w:rsid w:val="00AE3DE7"/>
    <w:rsid w:val="00AE48C5"/>
    <w:rsid w:val="00AE5803"/>
    <w:rsid w:val="00AE587E"/>
    <w:rsid w:val="00AE5F7F"/>
    <w:rsid w:val="00AE6811"/>
    <w:rsid w:val="00AE7470"/>
    <w:rsid w:val="00AE755A"/>
    <w:rsid w:val="00AF0192"/>
    <w:rsid w:val="00AF0727"/>
    <w:rsid w:val="00AF085E"/>
    <w:rsid w:val="00AF08CB"/>
    <w:rsid w:val="00AF11E4"/>
    <w:rsid w:val="00AF1EBB"/>
    <w:rsid w:val="00AF1EFC"/>
    <w:rsid w:val="00AF3B62"/>
    <w:rsid w:val="00AF4C79"/>
    <w:rsid w:val="00AF4D10"/>
    <w:rsid w:val="00AF7325"/>
    <w:rsid w:val="00AF73C0"/>
    <w:rsid w:val="00AF78B9"/>
    <w:rsid w:val="00AF7E99"/>
    <w:rsid w:val="00B00899"/>
    <w:rsid w:val="00B00A56"/>
    <w:rsid w:val="00B01154"/>
    <w:rsid w:val="00B01B63"/>
    <w:rsid w:val="00B02EA5"/>
    <w:rsid w:val="00B03615"/>
    <w:rsid w:val="00B03813"/>
    <w:rsid w:val="00B05D58"/>
    <w:rsid w:val="00B06096"/>
    <w:rsid w:val="00B0610E"/>
    <w:rsid w:val="00B06643"/>
    <w:rsid w:val="00B07DA3"/>
    <w:rsid w:val="00B101E5"/>
    <w:rsid w:val="00B12336"/>
    <w:rsid w:val="00B12A8B"/>
    <w:rsid w:val="00B12C9B"/>
    <w:rsid w:val="00B12F32"/>
    <w:rsid w:val="00B13601"/>
    <w:rsid w:val="00B14EDC"/>
    <w:rsid w:val="00B16442"/>
    <w:rsid w:val="00B16981"/>
    <w:rsid w:val="00B16B1B"/>
    <w:rsid w:val="00B17417"/>
    <w:rsid w:val="00B218E8"/>
    <w:rsid w:val="00B231B2"/>
    <w:rsid w:val="00B2334B"/>
    <w:rsid w:val="00B235E1"/>
    <w:rsid w:val="00B2408B"/>
    <w:rsid w:val="00B24820"/>
    <w:rsid w:val="00B2602D"/>
    <w:rsid w:val="00B26B2E"/>
    <w:rsid w:val="00B26D64"/>
    <w:rsid w:val="00B27C54"/>
    <w:rsid w:val="00B30A8E"/>
    <w:rsid w:val="00B33F93"/>
    <w:rsid w:val="00B421D2"/>
    <w:rsid w:val="00B43BC5"/>
    <w:rsid w:val="00B45FA4"/>
    <w:rsid w:val="00B51137"/>
    <w:rsid w:val="00B52964"/>
    <w:rsid w:val="00B52CD4"/>
    <w:rsid w:val="00B52DA2"/>
    <w:rsid w:val="00B550AD"/>
    <w:rsid w:val="00B56DEA"/>
    <w:rsid w:val="00B5786A"/>
    <w:rsid w:val="00B60154"/>
    <w:rsid w:val="00B60DD3"/>
    <w:rsid w:val="00B62365"/>
    <w:rsid w:val="00B62BE7"/>
    <w:rsid w:val="00B643D4"/>
    <w:rsid w:val="00B64DB2"/>
    <w:rsid w:val="00B67458"/>
    <w:rsid w:val="00B677EF"/>
    <w:rsid w:val="00B7040C"/>
    <w:rsid w:val="00B71368"/>
    <w:rsid w:val="00B73F57"/>
    <w:rsid w:val="00B74C95"/>
    <w:rsid w:val="00B762E3"/>
    <w:rsid w:val="00B77434"/>
    <w:rsid w:val="00B803F5"/>
    <w:rsid w:val="00B807BE"/>
    <w:rsid w:val="00B80A39"/>
    <w:rsid w:val="00B8112C"/>
    <w:rsid w:val="00B81A63"/>
    <w:rsid w:val="00B82A7C"/>
    <w:rsid w:val="00B83705"/>
    <w:rsid w:val="00B84915"/>
    <w:rsid w:val="00B85C08"/>
    <w:rsid w:val="00B8678F"/>
    <w:rsid w:val="00B86EE5"/>
    <w:rsid w:val="00B877E3"/>
    <w:rsid w:val="00B91763"/>
    <w:rsid w:val="00B92D78"/>
    <w:rsid w:val="00B94E8D"/>
    <w:rsid w:val="00B95717"/>
    <w:rsid w:val="00B96992"/>
    <w:rsid w:val="00B970C9"/>
    <w:rsid w:val="00B97A06"/>
    <w:rsid w:val="00B97E36"/>
    <w:rsid w:val="00BA0EF9"/>
    <w:rsid w:val="00BA0FCC"/>
    <w:rsid w:val="00BA1A43"/>
    <w:rsid w:val="00BA1BBC"/>
    <w:rsid w:val="00BA1F85"/>
    <w:rsid w:val="00BA23CD"/>
    <w:rsid w:val="00BA241E"/>
    <w:rsid w:val="00BA2C8D"/>
    <w:rsid w:val="00BA33AF"/>
    <w:rsid w:val="00BA3760"/>
    <w:rsid w:val="00BA3D00"/>
    <w:rsid w:val="00BA3E2C"/>
    <w:rsid w:val="00BA4AB9"/>
    <w:rsid w:val="00BA65AC"/>
    <w:rsid w:val="00BA78B8"/>
    <w:rsid w:val="00BB61A4"/>
    <w:rsid w:val="00BB677A"/>
    <w:rsid w:val="00BC0FF5"/>
    <w:rsid w:val="00BC11D2"/>
    <w:rsid w:val="00BC2709"/>
    <w:rsid w:val="00BC3391"/>
    <w:rsid w:val="00BC3DBE"/>
    <w:rsid w:val="00BC3FDE"/>
    <w:rsid w:val="00BC457D"/>
    <w:rsid w:val="00BC6066"/>
    <w:rsid w:val="00BC6163"/>
    <w:rsid w:val="00BC64DD"/>
    <w:rsid w:val="00BD19D7"/>
    <w:rsid w:val="00BD1C93"/>
    <w:rsid w:val="00BD2669"/>
    <w:rsid w:val="00BD4111"/>
    <w:rsid w:val="00BD4B39"/>
    <w:rsid w:val="00BD4BFC"/>
    <w:rsid w:val="00BD5A27"/>
    <w:rsid w:val="00BD5F69"/>
    <w:rsid w:val="00BD6275"/>
    <w:rsid w:val="00BE01FC"/>
    <w:rsid w:val="00BE0568"/>
    <w:rsid w:val="00BE098C"/>
    <w:rsid w:val="00BE2712"/>
    <w:rsid w:val="00BE2E79"/>
    <w:rsid w:val="00BE3446"/>
    <w:rsid w:val="00BE35E6"/>
    <w:rsid w:val="00BE5D18"/>
    <w:rsid w:val="00BE613D"/>
    <w:rsid w:val="00BE6E05"/>
    <w:rsid w:val="00BE7A24"/>
    <w:rsid w:val="00BF0928"/>
    <w:rsid w:val="00BF0C0A"/>
    <w:rsid w:val="00BF1EE3"/>
    <w:rsid w:val="00BF2DA7"/>
    <w:rsid w:val="00BF2DBF"/>
    <w:rsid w:val="00BF30A7"/>
    <w:rsid w:val="00BF3823"/>
    <w:rsid w:val="00BF4944"/>
    <w:rsid w:val="00BF5281"/>
    <w:rsid w:val="00BF542C"/>
    <w:rsid w:val="00BF59AB"/>
    <w:rsid w:val="00BF5BE0"/>
    <w:rsid w:val="00BF63AF"/>
    <w:rsid w:val="00C0098F"/>
    <w:rsid w:val="00C012D9"/>
    <w:rsid w:val="00C01A8F"/>
    <w:rsid w:val="00C02534"/>
    <w:rsid w:val="00C02B28"/>
    <w:rsid w:val="00C02D45"/>
    <w:rsid w:val="00C03C24"/>
    <w:rsid w:val="00C03ECF"/>
    <w:rsid w:val="00C03FEE"/>
    <w:rsid w:val="00C04AA4"/>
    <w:rsid w:val="00C04BFB"/>
    <w:rsid w:val="00C05F34"/>
    <w:rsid w:val="00C05F6C"/>
    <w:rsid w:val="00C06442"/>
    <w:rsid w:val="00C07290"/>
    <w:rsid w:val="00C07852"/>
    <w:rsid w:val="00C11D53"/>
    <w:rsid w:val="00C123A8"/>
    <w:rsid w:val="00C12EB5"/>
    <w:rsid w:val="00C13A58"/>
    <w:rsid w:val="00C14361"/>
    <w:rsid w:val="00C16A5A"/>
    <w:rsid w:val="00C171EB"/>
    <w:rsid w:val="00C220A5"/>
    <w:rsid w:val="00C232DE"/>
    <w:rsid w:val="00C261CD"/>
    <w:rsid w:val="00C278E1"/>
    <w:rsid w:val="00C30C85"/>
    <w:rsid w:val="00C30CEB"/>
    <w:rsid w:val="00C31144"/>
    <w:rsid w:val="00C31A40"/>
    <w:rsid w:val="00C31E2E"/>
    <w:rsid w:val="00C32AF6"/>
    <w:rsid w:val="00C35BA2"/>
    <w:rsid w:val="00C3604F"/>
    <w:rsid w:val="00C42145"/>
    <w:rsid w:val="00C42F23"/>
    <w:rsid w:val="00C43D35"/>
    <w:rsid w:val="00C4511E"/>
    <w:rsid w:val="00C4529F"/>
    <w:rsid w:val="00C45AAD"/>
    <w:rsid w:val="00C45BD3"/>
    <w:rsid w:val="00C475E8"/>
    <w:rsid w:val="00C50996"/>
    <w:rsid w:val="00C51648"/>
    <w:rsid w:val="00C52C85"/>
    <w:rsid w:val="00C53075"/>
    <w:rsid w:val="00C53475"/>
    <w:rsid w:val="00C5383B"/>
    <w:rsid w:val="00C54A0A"/>
    <w:rsid w:val="00C55037"/>
    <w:rsid w:val="00C55902"/>
    <w:rsid w:val="00C56833"/>
    <w:rsid w:val="00C57407"/>
    <w:rsid w:val="00C602B4"/>
    <w:rsid w:val="00C605C6"/>
    <w:rsid w:val="00C60B6F"/>
    <w:rsid w:val="00C61095"/>
    <w:rsid w:val="00C6178B"/>
    <w:rsid w:val="00C63BC8"/>
    <w:rsid w:val="00C64602"/>
    <w:rsid w:val="00C648A1"/>
    <w:rsid w:val="00C6552B"/>
    <w:rsid w:val="00C66AF2"/>
    <w:rsid w:val="00C67B40"/>
    <w:rsid w:val="00C67CB6"/>
    <w:rsid w:val="00C7117F"/>
    <w:rsid w:val="00C72704"/>
    <w:rsid w:val="00C72A30"/>
    <w:rsid w:val="00C72D9A"/>
    <w:rsid w:val="00C7329D"/>
    <w:rsid w:val="00C73D24"/>
    <w:rsid w:val="00C73E65"/>
    <w:rsid w:val="00C74483"/>
    <w:rsid w:val="00C768CB"/>
    <w:rsid w:val="00C77B58"/>
    <w:rsid w:val="00C805E6"/>
    <w:rsid w:val="00C82162"/>
    <w:rsid w:val="00C82938"/>
    <w:rsid w:val="00C82C95"/>
    <w:rsid w:val="00C83088"/>
    <w:rsid w:val="00C8352C"/>
    <w:rsid w:val="00C83B77"/>
    <w:rsid w:val="00C8436B"/>
    <w:rsid w:val="00C86984"/>
    <w:rsid w:val="00C90B28"/>
    <w:rsid w:val="00C91218"/>
    <w:rsid w:val="00C9215F"/>
    <w:rsid w:val="00C929E1"/>
    <w:rsid w:val="00C93189"/>
    <w:rsid w:val="00C93B78"/>
    <w:rsid w:val="00C94A0E"/>
    <w:rsid w:val="00C953AF"/>
    <w:rsid w:val="00C96E80"/>
    <w:rsid w:val="00C974A6"/>
    <w:rsid w:val="00C978F6"/>
    <w:rsid w:val="00CA023C"/>
    <w:rsid w:val="00CA0341"/>
    <w:rsid w:val="00CA0E34"/>
    <w:rsid w:val="00CA23C8"/>
    <w:rsid w:val="00CA251C"/>
    <w:rsid w:val="00CA2881"/>
    <w:rsid w:val="00CA3874"/>
    <w:rsid w:val="00CA623B"/>
    <w:rsid w:val="00CA6F4D"/>
    <w:rsid w:val="00CB0A84"/>
    <w:rsid w:val="00CB0C96"/>
    <w:rsid w:val="00CB2021"/>
    <w:rsid w:val="00CB2BE3"/>
    <w:rsid w:val="00CB48C6"/>
    <w:rsid w:val="00CB519C"/>
    <w:rsid w:val="00CB542C"/>
    <w:rsid w:val="00CB5E51"/>
    <w:rsid w:val="00CB6482"/>
    <w:rsid w:val="00CB7572"/>
    <w:rsid w:val="00CC04F8"/>
    <w:rsid w:val="00CC1218"/>
    <w:rsid w:val="00CC1AC2"/>
    <w:rsid w:val="00CC1FEF"/>
    <w:rsid w:val="00CC34BA"/>
    <w:rsid w:val="00CC391A"/>
    <w:rsid w:val="00CC42D7"/>
    <w:rsid w:val="00CC4D94"/>
    <w:rsid w:val="00CC4EE9"/>
    <w:rsid w:val="00CC7BBC"/>
    <w:rsid w:val="00CD182A"/>
    <w:rsid w:val="00CD21F7"/>
    <w:rsid w:val="00CD31E5"/>
    <w:rsid w:val="00CD3B4F"/>
    <w:rsid w:val="00CD4C75"/>
    <w:rsid w:val="00CD746B"/>
    <w:rsid w:val="00CD74F1"/>
    <w:rsid w:val="00CE0F2A"/>
    <w:rsid w:val="00CE0FEB"/>
    <w:rsid w:val="00CE1FA9"/>
    <w:rsid w:val="00CE29F1"/>
    <w:rsid w:val="00CE2E02"/>
    <w:rsid w:val="00CE4124"/>
    <w:rsid w:val="00CE5579"/>
    <w:rsid w:val="00CF0C3D"/>
    <w:rsid w:val="00CF0F38"/>
    <w:rsid w:val="00CF1449"/>
    <w:rsid w:val="00CF15D4"/>
    <w:rsid w:val="00CF19B9"/>
    <w:rsid w:val="00CF1CF9"/>
    <w:rsid w:val="00CF1FD7"/>
    <w:rsid w:val="00CF39BE"/>
    <w:rsid w:val="00CF47D9"/>
    <w:rsid w:val="00CF4C7A"/>
    <w:rsid w:val="00CF53DF"/>
    <w:rsid w:val="00CF572B"/>
    <w:rsid w:val="00CF57F0"/>
    <w:rsid w:val="00CF6778"/>
    <w:rsid w:val="00CF7EF0"/>
    <w:rsid w:val="00D00B81"/>
    <w:rsid w:val="00D01D66"/>
    <w:rsid w:val="00D025F6"/>
    <w:rsid w:val="00D02FD5"/>
    <w:rsid w:val="00D03DBE"/>
    <w:rsid w:val="00D05E7C"/>
    <w:rsid w:val="00D07EA0"/>
    <w:rsid w:val="00D10483"/>
    <w:rsid w:val="00D104BF"/>
    <w:rsid w:val="00D108BC"/>
    <w:rsid w:val="00D11B17"/>
    <w:rsid w:val="00D11D06"/>
    <w:rsid w:val="00D12174"/>
    <w:rsid w:val="00D134BE"/>
    <w:rsid w:val="00D1369D"/>
    <w:rsid w:val="00D13ED2"/>
    <w:rsid w:val="00D141D7"/>
    <w:rsid w:val="00D157DC"/>
    <w:rsid w:val="00D17383"/>
    <w:rsid w:val="00D20E63"/>
    <w:rsid w:val="00D2152C"/>
    <w:rsid w:val="00D21AEB"/>
    <w:rsid w:val="00D2234B"/>
    <w:rsid w:val="00D22870"/>
    <w:rsid w:val="00D23188"/>
    <w:rsid w:val="00D255D2"/>
    <w:rsid w:val="00D26A1B"/>
    <w:rsid w:val="00D26E49"/>
    <w:rsid w:val="00D26E6F"/>
    <w:rsid w:val="00D273EB"/>
    <w:rsid w:val="00D312C5"/>
    <w:rsid w:val="00D32692"/>
    <w:rsid w:val="00D32CA1"/>
    <w:rsid w:val="00D339D6"/>
    <w:rsid w:val="00D34A62"/>
    <w:rsid w:val="00D364D5"/>
    <w:rsid w:val="00D41F8E"/>
    <w:rsid w:val="00D427BD"/>
    <w:rsid w:val="00D46331"/>
    <w:rsid w:val="00D468F9"/>
    <w:rsid w:val="00D47133"/>
    <w:rsid w:val="00D503D1"/>
    <w:rsid w:val="00D51169"/>
    <w:rsid w:val="00D51E3D"/>
    <w:rsid w:val="00D52D2C"/>
    <w:rsid w:val="00D54141"/>
    <w:rsid w:val="00D54AFB"/>
    <w:rsid w:val="00D54C7E"/>
    <w:rsid w:val="00D56332"/>
    <w:rsid w:val="00D57B04"/>
    <w:rsid w:val="00D57C14"/>
    <w:rsid w:val="00D57D85"/>
    <w:rsid w:val="00D608CA"/>
    <w:rsid w:val="00D66DC8"/>
    <w:rsid w:val="00D66F72"/>
    <w:rsid w:val="00D67238"/>
    <w:rsid w:val="00D67C3A"/>
    <w:rsid w:val="00D712AD"/>
    <w:rsid w:val="00D750D6"/>
    <w:rsid w:val="00D76A91"/>
    <w:rsid w:val="00D8021F"/>
    <w:rsid w:val="00D8052D"/>
    <w:rsid w:val="00D81026"/>
    <w:rsid w:val="00D81581"/>
    <w:rsid w:val="00D82F61"/>
    <w:rsid w:val="00D8442D"/>
    <w:rsid w:val="00D846CB"/>
    <w:rsid w:val="00D87D20"/>
    <w:rsid w:val="00D90E0E"/>
    <w:rsid w:val="00D91C67"/>
    <w:rsid w:val="00D91DC1"/>
    <w:rsid w:val="00D9404D"/>
    <w:rsid w:val="00D95BC3"/>
    <w:rsid w:val="00D96C4C"/>
    <w:rsid w:val="00D97570"/>
    <w:rsid w:val="00DA027D"/>
    <w:rsid w:val="00DA2360"/>
    <w:rsid w:val="00DA3695"/>
    <w:rsid w:val="00DA3CD1"/>
    <w:rsid w:val="00DA420D"/>
    <w:rsid w:val="00DA4B3E"/>
    <w:rsid w:val="00DA5B88"/>
    <w:rsid w:val="00DA60D2"/>
    <w:rsid w:val="00DA6320"/>
    <w:rsid w:val="00DB0C98"/>
    <w:rsid w:val="00DB0F61"/>
    <w:rsid w:val="00DB25E3"/>
    <w:rsid w:val="00DB45BD"/>
    <w:rsid w:val="00DB595A"/>
    <w:rsid w:val="00DB65C4"/>
    <w:rsid w:val="00DB716E"/>
    <w:rsid w:val="00DC0292"/>
    <w:rsid w:val="00DC0CE0"/>
    <w:rsid w:val="00DC418C"/>
    <w:rsid w:val="00DC4204"/>
    <w:rsid w:val="00DC5796"/>
    <w:rsid w:val="00DC5806"/>
    <w:rsid w:val="00DC58CC"/>
    <w:rsid w:val="00DD083D"/>
    <w:rsid w:val="00DD09F1"/>
    <w:rsid w:val="00DD20EC"/>
    <w:rsid w:val="00DD2ED7"/>
    <w:rsid w:val="00DD2F8E"/>
    <w:rsid w:val="00DD4631"/>
    <w:rsid w:val="00DD48A7"/>
    <w:rsid w:val="00DD4B0B"/>
    <w:rsid w:val="00DD52BA"/>
    <w:rsid w:val="00DD5C9E"/>
    <w:rsid w:val="00DD5F3F"/>
    <w:rsid w:val="00DD6226"/>
    <w:rsid w:val="00DD6C20"/>
    <w:rsid w:val="00DD6C31"/>
    <w:rsid w:val="00DE00AB"/>
    <w:rsid w:val="00DE1309"/>
    <w:rsid w:val="00DE1E5B"/>
    <w:rsid w:val="00DE25B7"/>
    <w:rsid w:val="00DE40E2"/>
    <w:rsid w:val="00DE55DD"/>
    <w:rsid w:val="00DE62DC"/>
    <w:rsid w:val="00DE71AB"/>
    <w:rsid w:val="00DE79DA"/>
    <w:rsid w:val="00DF0132"/>
    <w:rsid w:val="00DF0953"/>
    <w:rsid w:val="00DF1154"/>
    <w:rsid w:val="00DF1DD3"/>
    <w:rsid w:val="00DF4474"/>
    <w:rsid w:val="00DF4983"/>
    <w:rsid w:val="00DF6710"/>
    <w:rsid w:val="00DF68ED"/>
    <w:rsid w:val="00DF7283"/>
    <w:rsid w:val="00DF7915"/>
    <w:rsid w:val="00DF7BF9"/>
    <w:rsid w:val="00E011EE"/>
    <w:rsid w:val="00E035B5"/>
    <w:rsid w:val="00E0503A"/>
    <w:rsid w:val="00E07A1C"/>
    <w:rsid w:val="00E07D51"/>
    <w:rsid w:val="00E07FE5"/>
    <w:rsid w:val="00E117C3"/>
    <w:rsid w:val="00E129E8"/>
    <w:rsid w:val="00E165A1"/>
    <w:rsid w:val="00E20495"/>
    <w:rsid w:val="00E20614"/>
    <w:rsid w:val="00E20ADB"/>
    <w:rsid w:val="00E22D26"/>
    <w:rsid w:val="00E23C66"/>
    <w:rsid w:val="00E23D91"/>
    <w:rsid w:val="00E23FF7"/>
    <w:rsid w:val="00E2401D"/>
    <w:rsid w:val="00E24100"/>
    <w:rsid w:val="00E244BA"/>
    <w:rsid w:val="00E25086"/>
    <w:rsid w:val="00E304BB"/>
    <w:rsid w:val="00E32D09"/>
    <w:rsid w:val="00E33D26"/>
    <w:rsid w:val="00E34AE5"/>
    <w:rsid w:val="00E34F4D"/>
    <w:rsid w:val="00E36890"/>
    <w:rsid w:val="00E37A11"/>
    <w:rsid w:val="00E404D1"/>
    <w:rsid w:val="00E40C3E"/>
    <w:rsid w:val="00E40E37"/>
    <w:rsid w:val="00E41275"/>
    <w:rsid w:val="00E41AB7"/>
    <w:rsid w:val="00E434CB"/>
    <w:rsid w:val="00E4364A"/>
    <w:rsid w:val="00E4494B"/>
    <w:rsid w:val="00E46D93"/>
    <w:rsid w:val="00E4738D"/>
    <w:rsid w:val="00E47567"/>
    <w:rsid w:val="00E476CE"/>
    <w:rsid w:val="00E515D7"/>
    <w:rsid w:val="00E51744"/>
    <w:rsid w:val="00E520DC"/>
    <w:rsid w:val="00E52B72"/>
    <w:rsid w:val="00E52C6C"/>
    <w:rsid w:val="00E5391E"/>
    <w:rsid w:val="00E54309"/>
    <w:rsid w:val="00E555A2"/>
    <w:rsid w:val="00E55AE0"/>
    <w:rsid w:val="00E57EC1"/>
    <w:rsid w:val="00E60652"/>
    <w:rsid w:val="00E629DD"/>
    <w:rsid w:val="00E62C9F"/>
    <w:rsid w:val="00E62DB9"/>
    <w:rsid w:val="00E631CD"/>
    <w:rsid w:val="00E645E1"/>
    <w:rsid w:val="00E66197"/>
    <w:rsid w:val="00E6663B"/>
    <w:rsid w:val="00E67082"/>
    <w:rsid w:val="00E67E63"/>
    <w:rsid w:val="00E7003F"/>
    <w:rsid w:val="00E713EC"/>
    <w:rsid w:val="00E729F6"/>
    <w:rsid w:val="00E72CBA"/>
    <w:rsid w:val="00E73035"/>
    <w:rsid w:val="00E733C6"/>
    <w:rsid w:val="00E73B37"/>
    <w:rsid w:val="00E744CD"/>
    <w:rsid w:val="00E745EF"/>
    <w:rsid w:val="00E7496E"/>
    <w:rsid w:val="00E74EB6"/>
    <w:rsid w:val="00E754EC"/>
    <w:rsid w:val="00E75597"/>
    <w:rsid w:val="00E757DF"/>
    <w:rsid w:val="00E76420"/>
    <w:rsid w:val="00E765F1"/>
    <w:rsid w:val="00E77691"/>
    <w:rsid w:val="00E77740"/>
    <w:rsid w:val="00E806D1"/>
    <w:rsid w:val="00E8179B"/>
    <w:rsid w:val="00E847FB"/>
    <w:rsid w:val="00E84D2F"/>
    <w:rsid w:val="00E86942"/>
    <w:rsid w:val="00E86FD3"/>
    <w:rsid w:val="00E870B6"/>
    <w:rsid w:val="00E874B0"/>
    <w:rsid w:val="00E87E98"/>
    <w:rsid w:val="00E9234F"/>
    <w:rsid w:val="00E92CAE"/>
    <w:rsid w:val="00E941F0"/>
    <w:rsid w:val="00E9460A"/>
    <w:rsid w:val="00E94CCE"/>
    <w:rsid w:val="00E95A63"/>
    <w:rsid w:val="00E96B9C"/>
    <w:rsid w:val="00EA0157"/>
    <w:rsid w:val="00EA0E7F"/>
    <w:rsid w:val="00EA12C2"/>
    <w:rsid w:val="00EA131E"/>
    <w:rsid w:val="00EA3286"/>
    <w:rsid w:val="00EA38A7"/>
    <w:rsid w:val="00EA3A4D"/>
    <w:rsid w:val="00EB0CD7"/>
    <w:rsid w:val="00EB12D8"/>
    <w:rsid w:val="00EB1CBC"/>
    <w:rsid w:val="00EB1E2F"/>
    <w:rsid w:val="00EB26EB"/>
    <w:rsid w:val="00EB277C"/>
    <w:rsid w:val="00EB3995"/>
    <w:rsid w:val="00EB45A2"/>
    <w:rsid w:val="00EB4DBE"/>
    <w:rsid w:val="00EB708A"/>
    <w:rsid w:val="00EB7410"/>
    <w:rsid w:val="00EB7CF3"/>
    <w:rsid w:val="00EB7FFA"/>
    <w:rsid w:val="00EC1906"/>
    <w:rsid w:val="00EC1D78"/>
    <w:rsid w:val="00EC3235"/>
    <w:rsid w:val="00EC43AA"/>
    <w:rsid w:val="00EC468A"/>
    <w:rsid w:val="00EC5447"/>
    <w:rsid w:val="00EC618A"/>
    <w:rsid w:val="00EC7071"/>
    <w:rsid w:val="00EC70A4"/>
    <w:rsid w:val="00ED0651"/>
    <w:rsid w:val="00ED0C3F"/>
    <w:rsid w:val="00ED3E16"/>
    <w:rsid w:val="00ED5901"/>
    <w:rsid w:val="00ED5E33"/>
    <w:rsid w:val="00ED6092"/>
    <w:rsid w:val="00ED75C1"/>
    <w:rsid w:val="00EE06C9"/>
    <w:rsid w:val="00EE37EF"/>
    <w:rsid w:val="00EE4ACE"/>
    <w:rsid w:val="00EE62EC"/>
    <w:rsid w:val="00EF1C5E"/>
    <w:rsid w:val="00EF26BF"/>
    <w:rsid w:val="00EF2ECE"/>
    <w:rsid w:val="00EF3646"/>
    <w:rsid w:val="00EF43C3"/>
    <w:rsid w:val="00EF4A8E"/>
    <w:rsid w:val="00EF536B"/>
    <w:rsid w:val="00EF6098"/>
    <w:rsid w:val="00EF6369"/>
    <w:rsid w:val="00EF784D"/>
    <w:rsid w:val="00EF7AB4"/>
    <w:rsid w:val="00F00582"/>
    <w:rsid w:val="00F01818"/>
    <w:rsid w:val="00F0318C"/>
    <w:rsid w:val="00F03947"/>
    <w:rsid w:val="00F04C42"/>
    <w:rsid w:val="00F053C0"/>
    <w:rsid w:val="00F05C38"/>
    <w:rsid w:val="00F066E1"/>
    <w:rsid w:val="00F07AE0"/>
    <w:rsid w:val="00F10331"/>
    <w:rsid w:val="00F104A7"/>
    <w:rsid w:val="00F1173C"/>
    <w:rsid w:val="00F1318B"/>
    <w:rsid w:val="00F13848"/>
    <w:rsid w:val="00F155B9"/>
    <w:rsid w:val="00F155FD"/>
    <w:rsid w:val="00F157AE"/>
    <w:rsid w:val="00F15AA1"/>
    <w:rsid w:val="00F16690"/>
    <w:rsid w:val="00F16E18"/>
    <w:rsid w:val="00F20D81"/>
    <w:rsid w:val="00F21F85"/>
    <w:rsid w:val="00F2225F"/>
    <w:rsid w:val="00F223CB"/>
    <w:rsid w:val="00F23221"/>
    <w:rsid w:val="00F23FAA"/>
    <w:rsid w:val="00F2632E"/>
    <w:rsid w:val="00F27A7A"/>
    <w:rsid w:val="00F31631"/>
    <w:rsid w:val="00F31FB2"/>
    <w:rsid w:val="00F322DB"/>
    <w:rsid w:val="00F338F8"/>
    <w:rsid w:val="00F34B75"/>
    <w:rsid w:val="00F358C6"/>
    <w:rsid w:val="00F360E3"/>
    <w:rsid w:val="00F402F0"/>
    <w:rsid w:val="00F408A0"/>
    <w:rsid w:val="00F40C35"/>
    <w:rsid w:val="00F43208"/>
    <w:rsid w:val="00F45139"/>
    <w:rsid w:val="00F46441"/>
    <w:rsid w:val="00F464B0"/>
    <w:rsid w:val="00F46584"/>
    <w:rsid w:val="00F5047B"/>
    <w:rsid w:val="00F506DE"/>
    <w:rsid w:val="00F50FCB"/>
    <w:rsid w:val="00F51FBA"/>
    <w:rsid w:val="00F561B8"/>
    <w:rsid w:val="00F56EE7"/>
    <w:rsid w:val="00F6012C"/>
    <w:rsid w:val="00F6032A"/>
    <w:rsid w:val="00F60D9B"/>
    <w:rsid w:val="00F615EE"/>
    <w:rsid w:val="00F61DB1"/>
    <w:rsid w:val="00F620F7"/>
    <w:rsid w:val="00F62E11"/>
    <w:rsid w:val="00F63095"/>
    <w:rsid w:val="00F63A33"/>
    <w:rsid w:val="00F643CF"/>
    <w:rsid w:val="00F645F9"/>
    <w:rsid w:val="00F647BB"/>
    <w:rsid w:val="00F64B00"/>
    <w:rsid w:val="00F65284"/>
    <w:rsid w:val="00F70534"/>
    <w:rsid w:val="00F7177E"/>
    <w:rsid w:val="00F71A69"/>
    <w:rsid w:val="00F71C3F"/>
    <w:rsid w:val="00F72DD3"/>
    <w:rsid w:val="00F73ADE"/>
    <w:rsid w:val="00F73FDC"/>
    <w:rsid w:val="00F7417C"/>
    <w:rsid w:val="00F7489A"/>
    <w:rsid w:val="00F74BEF"/>
    <w:rsid w:val="00F75A69"/>
    <w:rsid w:val="00F75E39"/>
    <w:rsid w:val="00F76F4D"/>
    <w:rsid w:val="00F76F52"/>
    <w:rsid w:val="00F77778"/>
    <w:rsid w:val="00F777D9"/>
    <w:rsid w:val="00F809B7"/>
    <w:rsid w:val="00F82155"/>
    <w:rsid w:val="00F82D59"/>
    <w:rsid w:val="00F83F92"/>
    <w:rsid w:val="00F84BC7"/>
    <w:rsid w:val="00F8534A"/>
    <w:rsid w:val="00F853E1"/>
    <w:rsid w:val="00F8610C"/>
    <w:rsid w:val="00F863EE"/>
    <w:rsid w:val="00F87BD2"/>
    <w:rsid w:val="00F87EDB"/>
    <w:rsid w:val="00F917DB"/>
    <w:rsid w:val="00F91E71"/>
    <w:rsid w:val="00F932D2"/>
    <w:rsid w:val="00F96056"/>
    <w:rsid w:val="00F9615D"/>
    <w:rsid w:val="00F96BAD"/>
    <w:rsid w:val="00FA0089"/>
    <w:rsid w:val="00FA0517"/>
    <w:rsid w:val="00FA1101"/>
    <w:rsid w:val="00FA1E60"/>
    <w:rsid w:val="00FA271F"/>
    <w:rsid w:val="00FA2A86"/>
    <w:rsid w:val="00FA3DC6"/>
    <w:rsid w:val="00FA4DFB"/>
    <w:rsid w:val="00FA6F15"/>
    <w:rsid w:val="00FA7321"/>
    <w:rsid w:val="00FA7A4B"/>
    <w:rsid w:val="00FB13EE"/>
    <w:rsid w:val="00FB1808"/>
    <w:rsid w:val="00FB332F"/>
    <w:rsid w:val="00FB46B2"/>
    <w:rsid w:val="00FB509D"/>
    <w:rsid w:val="00FC11B1"/>
    <w:rsid w:val="00FC18FC"/>
    <w:rsid w:val="00FC1B1A"/>
    <w:rsid w:val="00FC213D"/>
    <w:rsid w:val="00FC2A1C"/>
    <w:rsid w:val="00FC3679"/>
    <w:rsid w:val="00FC3FF4"/>
    <w:rsid w:val="00FC5A58"/>
    <w:rsid w:val="00FC5AC3"/>
    <w:rsid w:val="00FC69B2"/>
    <w:rsid w:val="00FC6AF2"/>
    <w:rsid w:val="00FC6C2A"/>
    <w:rsid w:val="00FC6CFC"/>
    <w:rsid w:val="00FD046F"/>
    <w:rsid w:val="00FD057A"/>
    <w:rsid w:val="00FD0B52"/>
    <w:rsid w:val="00FD1008"/>
    <w:rsid w:val="00FD297F"/>
    <w:rsid w:val="00FD3BEE"/>
    <w:rsid w:val="00FD5028"/>
    <w:rsid w:val="00FD5333"/>
    <w:rsid w:val="00FD6928"/>
    <w:rsid w:val="00FE16C3"/>
    <w:rsid w:val="00FE19B7"/>
    <w:rsid w:val="00FE1A3B"/>
    <w:rsid w:val="00FE30E6"/>
    <w:rsid w:val="00FE6C7C"/>
    <w:rsid w:val="00FE70DF"/>
    <w:rsid w:val="00FF20EF"/>
    <w:rsid w:val="00FF258F"/>
    <w:rsid w:val="00FF4B13"/>
    <w:rsid w:val="00FF64A1"/>
    <w:rsid w:val="00FF7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58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北科汇智标题1"/>
    <w:basedOn w:val="a0"/>
    <w:next w:val="a0"/>
    <w:link w:val="1Char"/>
    <w:qFormat/>
    <w:rsid w:val="00D05E7C"/>
    <w:pPr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北科汇智标题 2"/>
    <w:basedOn w:val="a0"/>
    <w:next w:val="a0"/>
    <w:link w:val="2Char"/>
    <w:qFormat/>
    <w:rsid w:val="00FD297F"/>
    <w:pPr>
      <w:keepNext/>
      <w:keepLines/>
      <w:numPr>
        <w:ilvl w:val="1"/>
        <w:numId w:val="1"/>
      </w:numPr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aliases w:val="北科汇智标题 3"/>
    <w:basedOn w:val="a0"/>
    <w:next w:val="a0"/>
    <w:link w:val="3Char"/>
    <w:qFormat/>
    <w:rsid w:val="00D05E7C"/>
    <w:pPr>
      <w:keepLines/>
      <w:numPr>
        <w:ilvl w:val="2"/>
        <w:numId w:val="1"/>
      </w:numPr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33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136C6"/>
    <w:pPr>
      <w:tabs>
        <w:tab w:val="num" w:pos="0"/>
      </w:tabs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6136C6"/>
    <w:pPr>
      <w:tabs>
        <w:tab w:val="num" w:pos="0"/>
      </w:tabs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6136C6"/>
    <w:pPr>
      <w:tabs>
        <w:tab w:val="num" w:pos="0"/>
      </w:tabs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6136C6"/>
    <w:pPr>
      <w:tabs>
        <w:tab w:val="num" w:pos="0"/>
      </w:tabs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6136C6"/>
    <w:pPr>
      <w:tabs>
        <w:tab w:val="num" w:pos="0"/>
      </w:tabs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北科汇智标题1 Char"/>
    <w:link w:val="1"/>
    <w:rsid w:val="0085367D"/>
    <w:rPr>
      <w:b/>
      <w:bCs/>
      <w:kern w:val="44"/>
      <w:sz w:val="28"/>
      <w:szCs w:val="44"/>
    </w:rPr>
  </w:style>
  <w:style w:type="paragraph" w:customStyle="1" w:styleId="Char">
    <w:name w:val="Char"/>
    <w:basedOn w:val="a0"/>
    <w:rsid w:val="002A7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4">
    <w:name w:val="Table Grid"/>
    <w:basedOn w:val="a2"/>
    <w:rsid w:val="009C37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autoRedefine/>
    <w:qFormat/>
    <w:rsid w:val="009C37A7"/>
    <w:pPr>
      <w:spacing w:before="240" w:after="60"/>
      <w:ind w:left="482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paragraph" w:styleId="a6">
    <w:name w:val="header"/>
    <w:basedOn w:val="a0"/>
    <w:link w:val="Char0"/>
    <w:rsid w:val="0023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1"/>
    <w:rsid w:val="0023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3AC3"/>
    <w:pPr>
      <w:ind w:left="480"/>
      <w:jc w:val="left"/>
    </w:pPr>
    <w:rPr>
      <w:rFonts w:ascii="宋体" w:hAnsi="宋体"/>
      <w:sz w:val="24"/>
    </w:rPr>
  </w:style>
  <w:style w:type="table" w:styleId="20">
    <w:name w:val="Table Web 2"/>
    <w:basedOn w:val="a2"/>
    <w:rsid w:val="00EB708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Document Map"/>
    <w:basedOn w:val="a0"/>
    <w:link w:val="Char2"/>
    <w:semiHidden/>
    <w:rsid w:val="004773CB"/>
    <w:pPr>
      <w:shd w:val="clear" w:color="auto" w:fill="000080"/>
    </w:pPr>
  </w:style>
  <w:style w:type="paragraph" w:styleId="21">
    <w:name w:val="toc 2"/>
    <w:basedOn w:val="a0"/>
    <w:next w:val="a0"/>
    <w:autoRedefine/>
    <w:semiHidden/>
    <w:rsid w:val="00394A99"/>
    <w:pPr>
      <w:ind w:leftChars="200" w:left="420"/>
    </w:pPr>
  </w:style>
  <w:style w:type="paragraph" w:styleId="30">
    <w:name w:val="toc 3"/>
    <w:basedOn w:val="a0"/>
    <w:next w:val="a0"/>
    <w:autoRedefine/>
    <w:semiHidden/>
    <w:rsid w:val="00394A99"/>
    <w:pPr>
      <w:ind w:leftChars="400" w:left="840"/>
    </w:pPr>
  </w:style>
  <w:style w:type="character" w:styleId="a9">
    <w:name w:val="Hyperlink"/>
    <w:uiPriority w:val="99"/>
    <w:rsid w:val="00394A99"/>
    <w:rPr>
      <w:color w:val="0000FF"/>
      <w:u w:val="single"/>
    </w:rPr>
  </w:style>
  <w:style w:type="paragraph" w:customStyle="1" w:styleId="22">
    <w:name w:val="样式 首行缩进:  2 字符"/>
    <w:basedOn w:val="a0"/>
    <w:autoRedefine/>
    <w:rsid w:val="00E73B37"/>
    <w:pPr>
      <w:ind w:firstLine="540"/>
      <w:jc w:val="left"/>
    </w:pPr>
    <w:rPr>
      <w:rFonts w:ascii="宋体" w:hAnsi="宋体" w:cs="宋体"/>
      <w:sz w:val="24"/>
      <w:szCs w:val="20"/>
    </w:rPr>
  </w:style>
  <w:style w:type="character" w:styleId="aa">
    <w:name w:val="page number"/>
    <w:basedOn w:val="a1"/>
    <w:rsid w:val="008008BA"/>
  </w:style>
  <w:style w:type="numbering" w:customStyle="1" w:styleId="a">
    <w:name w:val="样式 编号"/>
    <w:basedOn w:val="a3"/>
    <w:rsid w:val="00F464B0"/>
    <w:pPr>
      <w:numPr>
        <w:numId w:val="5"/>
      </w:numPr>
    </w:pPr>
  </w:style>
  <w:style w:type="paragraph" w:customStyle="1" w:styleId="31">
    <w:name w:val="样式 标题 3 + 五号"/>
    <w:basedOn w:val="3"/>
    <w:rsid w:val="00F464B0"/>
    <w:pPr>
      <w:keepNext/>
      <w:numPr>
        <w:ilvl w:val="0"/>
        <w:numId w:val="0"/>
      </w:numPr>
      <w:spacing w:line="415" w:lineRule="auto"/>
    </w:pPr>
    <w:rPr>
      <w:b/>
      <w:sz w:val="21"/>
    </w:rPr>
  </w:style>
  <w:style w:type="character" w:styleId="ab">
    <w:name w:val="annotation reference"/>
    <w:rsid w:val="00F464B0"/>
    <w:rPr>
      <w:sz w:val="21"/>
      <w:szCs w:val="21"/>
    </w:rPr>
  </w:style>
  <w:style w:type="paragraph" w:styleId="ac">
    <w:name w:val="annotation text"/>
    <w:basedOn w:val="a0"/>
    <w:link w:val="Char3"/>
    <w:rsid w:val="00F464B0"/>
    <w:pPr>
      <w:jc w:val="left"/>
    </w:pPr>
  </w:style>
  <w:style w:type="character" w:customStyle="1" w:styleId="Char3">
    <w:name w:val="批注文字 Char"/>
    <w:link w:val="ac"/>
    <w:rsid w:val="00F464B0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F464B0"/>
    <w:rPr>
      <w:b/>
      <w:bCs/>
    </w:rPr>
  </w:style>
  <w:style w:type="character" w:customStyle="1" w:styleId="Char4">
    <w:name w:val="批注主题 Char"/>
    <w:link w:val="ad"/>
    <w:rsid w:val="00F464B0"/>
    <w:rPr>
      <w:b/>
      <w:bCs/>
      <w:kern w:val="2"/>
      <w:sz w:val="21"/>
      <w:szCs w:val="24"/>
    </w:rPr>
  </w:style>
  <w:style w:type="paragraph" w:styleId="ae">
    <w:name w:val="Balloon Text"/>
    <w:basedOn w:val="a0"/>
    <w:link w:val="Char5"/>
    <w:rsid w:val="00F464B0"/>
    <w:rPr>
      <w:sz w:val="18"/>
      <w:szCs w:val="18"/>
    </w:rPr>
  </w:style>
  <w:style w:type="character" w:customStyle="1" w:styleId="Char5">
    <w:name w:val="批注框文本 Char"/>
    <w:link w:val="ae"/>
    <w:rsid w:val="00F464B0"/>
    <w:rPr>
      <w:kern w:val="2"/>
      <w:sz w:val="18"/>
      <w:szCs w:val="18"/>
    </w:rPr>
  </w:style>
  <w:style w:type="paragraph" w:styleId="af">
    <w:name w:val="Plain Text"/>
    <w:basedOn w:val="a0"/>
    <w:link w:val="Char6"/>
    <w:rsid w:val="00F464B0"/>
    <w:rPr>
      <w:rFonts w:ascii="宋体" w:hAnsi="Courier New"/>
      <w:szCs w:val="21"/>
    </w:rPr>
  </w:style>
  <w:style w:type="character" w:customStyle="1" w:styleId="Char6">
    <w:name w:val="纯文本 Char"/>
    <w:link w:val="af"/>
    <w:rsid w:val="00F464B0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aliases w:val="北科汇智标题 2 Char"/>
    <w:link w:val="2"/>
    <w:rsid w:val="006136C6"/>
    <w:rPr>
      <w:rFonts w:ascii="Arial" w:hAnsi="Arial"/>
      <w:bCs/>
      <w:kern w:val="2"/>
      <w:sz w:val="24"/>
      <w:szCs w:val="32"/>
    </w:rPr>
  </w:style>
  <w:style w:type="character" w:customStyle="1" w:styleId="3Char">
    <w:name w:val="标题 3 Char"/>
    <w:aliases w:val="北科汇智标题 3 Char"/>
    <w:link w:val="3"/>
    <w:rsid w:val="006136C6"/>
    <w:rPr>
      <w:rFonts w:eastAsia="宋体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link w:val="4"/>
    <w:rsid w:val="006136C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rsid w:val="006136C6"/>
    <w:rPr>
      <w:rFonts w:eastAsia="宋体"/>
      <w:sz w:val="22"/>
      <w:lang w:val="en-US" w:eastAsia="en-US" w:bidi="ar-SA"/>
    </w:rPr>
  </w:style>
  <w:style w:type="character" w:customStyle="1" w:styleId="6Char">
    <w:name w:val="标题 6 Char"/>
    <w:link w:val="6"/>
    <w:rsid w:val="006136C6"/>
    <w:rPr>
      <w:rFonts w:eastAsia="宋体"/>
      <w:i/>
      <w:sz w:val="22"/>
      <w:lang w:val="en-US" w:eastAsia="en-US" w:bidi="ar-SA"/>
    </w:rPr>
  </w:style>
  <w:style w:type="character" w:customStyle="1" w:styleId="7Char">
    <w:name w:val="标题 7 Char"/>
    <w:link w:val="7"/>
    <w:rsid w:val="006136C6"/>
    <w:rPr>
      <w:rFonts w:eastAsia="宋体"/>
      <w:lang w:val="en-US" w:eastAsia="en-US" w:bidi="ar-SA"/>
    </w:rPr>
  </w:style>
  <w:style w:type="character" w:customStyle="1" w:styleId="8Char">
    <w:name w:val="标题 8 Char"/>
    <w:link w:val="8"/>
    <w:rsid w:val="006136C6"/>
    <w:rPr>
      <w:rFonts w:eastAsia="宋体"/>
      <w:i/>
      <w:lang w:val="en-US" w:eastAsia="en-US" w:bidi="ar-SA"/>
    </w:rPr>
  </w:style>
  <w:style w:type="character" w:customStyle="1" w:styleId="9Char">
    <w:name w:val="标题 9 Char"/>
    <w:link w:val="9"/>
    <w:rsid w:val="006136C6"/>
    <w:rPr>
      <w:rFonts w:eastAsia="宋体"/>
      <w:b/>
      <w:i/>
      <w:sz w:val="18"/>
      <w:lang w:val="en-US" w:eastAsia="en-US" w:bidi="ar-SA"/>
    </w:rPr>
  </w:style>
  <w:style w:type="character" w:customStyle="1" w:styleId="knwomanserachdivlocation1">
    <w:name w:val="knwoman_serach_div_location1"/>
    <w:rsid w:val="006136C6"/>
    <w:rPr>
      <w:rFonts w:ascii="宋体" w:eastAsia="宋体" w:hAnsi="宋体" w:hint="eastAsia"/>
      <w:sz w:val="18"/>
      <w:szCs w:val="18"/>
      <w:bdr w:val="none" w:sz="0" w:space="0" w:color="auto" w:frame="1"/>
    </w:rPr>
  </w:style>
  <w:style w:type="character" w:customStyle="1" w:styleId="Char0">
    <w:name w:val="页眉 Char"/>
    <w:link w:val="a6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7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文档结构图 Char"/>
    <w:link w:val="a8"/>
    <w:rsid w:val="006136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7">
    <w:name w:val="Char"/>
    <w:basedOn w:val="a0"/>
    <w:rsid w:val="006136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4">
    <w:name w:val="Char Char4"/>
    <w:rsid w:val="006136C6"/>
    <w:rPr>
      <w:rFonts w:eastAsia="宋体"/>
      <w:kern w:val="2"/>
      <w:sz w:val="18"/>
      <w:szCs w:val="18"/>
      <w:lang w:val="en-US" w:eastAsia="zh-CN" w:bidi="ar-SA"/>
    </w:rPr>
  </w:style>
  <w:style w:type="paragraph" w:styleId="23">
    <w:name w:val="Body Text 2"/>
    <w:basedOn w:val="a0"/>
    <w:rsid w:val="006136C6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character" w:styleId="af0">
    <w:name w:val="FollowedHyperlink"/>
    <w:uiPriority w:val="99"/>
    <w:rsid w:val="006136C6"/>
    <w:rPr>
      <w:color w:val="800080"/>
      <w:u w:val="single"/>
    </w:rPr>
  </w:style>
  <w:style w:type="paragraph" w:customStyle="1" w:styleId="Default">
    <w:name w:val="Default"/>
    <w:rsid w:val="006136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Normal (Web)"/>
    <w:basedOn w:val="a0"/>
    <w:unhideWhenUsed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qFormat/>
    <w:rsid w:val="006136C6"/>
    <w:rPr>
      <w:b/>
      <w:bCs/>
    </w:rPr>
  </w:style>
  <w:style w:type="paragraph" w:styleId="af3">
    <w:name w:val="List Paragraph"/>
    <w:basedOn w:val="a0"/>
    <w:qFormat/>
    <w:rsid w:val="006136C6"/>
    <w:pPr>
      <w:ind w:firstLineChars="200" w:firstLine="420"/>
    </w:pPr>
  </w:style>
  <w:style w:type="paragraph" w:customStyle="1" w:styleId="font5">
    <w:name w:val="font5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0"/>
    <w:rsid w:val="00BE5D18"/>
    <w:pPr>
      <w:ind w:firstLineChars="200" w:firstLine="420"/>
    </w:pPr>
  </w:style>
  <w:style w:type="paragraph" w:customStyle="1" w:styleId="xl63">
    <w:name w:val="xl63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4">
    <w:name w:val="xl64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6">
    <w:name w:val="xl66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58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北科汇智标题1"/>
    <w:basedOn w:val="a0"/>
    <w:next w:val="a0"/>
    <w:link w:val="1Char"/>
    <w:qFormat/>
    <w:rsid w:val="00D05E7C"/>
    <w:pPr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北科汇智标题 2"/>
    <w:basedOn w:val="a0"/>
    <w:next w:val="a0"/>
    <w:link w:val="2Char"/>
    <w:qFormat/>
    <w:rsid w:val="00FD297F"/>
    <w:pPr>
      <w:keepNext/>
      <w:keepLines/>
      <w:numPr>
        <w:ilvl w:val="1"/>
        <w:numId w:val="1"/>
      </w:numPr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aliases w:val="北科汇智标题 3"/>
    <w:basedOn w:val="a0"/>
    <w:next w:val="a0"/>
    <w:link w:val="3Char"/>
    <w:qFormat/>
    <w:rsid w:val="00D05E7C"/>
    <w:pPr>
      <w:keepLines/>
      <w:numPr>
        <w:ilvl w:val="2"/>
        <w:numId w:val="1"/>
      </w:numPr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33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136C6"/>
    <w:pPr>
      <w:tabs>
        <w:tab w:val="num" w:pos="0"/>
      </w:tabs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6136C6"/>
    <w:pPr>
      <w:tabs>
        <w:tab w:val="num" w:pos="0"/>
      </w:tabs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6136C6"/>
    <w:pPr>
      <w:tabs>
        <w:tab w:val="num" w:pos="0"/>
      </w:tabs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6136C6"/>
    <w:pPr>
      <w:tabs>
        <w:tab w:val="num" w:pos="0"/>
      </w:tabs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6136C6"/>
    <w:pPr>
      <w:tabs>
        <w:tab w:val="num" w:pos="0"/>
      </w:tabs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北科汇智标题1 Char"/>
    <w:link w:val="1"/>
    <w:rsid w:val="0085367D"/>
    <w:rPr>
      <w:b/>
      <w:bCs/>
      <w:kern w:val="44"/>
      <w:sz w:val="28"/>
      <w:szCs w:val="44"/>
    </w:rPr>
  </w:style>
  <w:style w:type="paragraph" w:customStyle="1" w:styleId="Char">
    <w:name w:val="Char"/>
    <w:basedOn w:val="a0"/>
    <w:rsid w:val="002A7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4">
    <w:name w:val="Table Grid"/>
    <w:basedOn w:val="a2"/>
    <w:rsid w:val="009C37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autoRedefine/>
    <w:qFormat/>
    <w:rsid w:val="009C37A7"/>
    <w:pPr>
      <w:spacing w:before="240" w:after="60"/>
      <w:ind w:left="482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paragraph" w:styleId="a6">
    <w:name w:val="header"/>
    <w:basedOn w:val="a0"/>
    <w:link w:val="Char0"/>
    <w:rsid w:val="0023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1"/>
    <w:rsid w:val="0023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3AC3"/>
    <w:pPr>
      <w:ind w:left="480"/>
      <w:jc w:val="left"/>
    </w:pPr>
    <w:rPr>
      <w:rFonts w:ascii="宋体" w:hAnsi="宋体"/>
      <w:sz w:val="24"/>
    </w:rPr>
  </w:style>
  <w:style w:type="table" w:styleId="20">
    <w:name w:val="Table Web 2"/>
    <w:basedOn w:val="a2"/>
    <w:rsid w:val="00EB708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Document Map"/>
    <w:basedOn w:val="a0"/>
    <w:link w:val="Char2"/>
    <w:semiHidden/>
    <w:rsid w:val="004773CB"/>
    <w:pPr>
      <w:shd w:val="clear" w:color="auto" w:fill="000080"/>
    </w:pPr>
  </w:style>
  <w:style w:type="paragraph" w:styleId="21">
    <w:name w:val="toc 2"/>
    <w:basedOn w:val="a0"/>
    <w:next w:val="a0"/>
    <w:autoRedefine/>
    <w:semiHidden/>
    <w:rsid w:val="00394A99"/>
    <w:pPr>
      <w:ind w:leftChars="200" w:left="420"/>
    </w:pPr>
  </w:style>
  <w:style w:type="paragraph" w:styleId="30">
    <w:name w:val="toc 3"/>
    <w:basedOn w:val="a0"/>
    <w:next w:val="a0"/>
    <w:autoRedefine/>
    <w:semiHidden/>
    <w:rsid w:val="00394A99"/>
    <w:pPr>
      <w:ind w:leftChars="400" w:left="840"/>
    </w:pPr>
  </w:style>
  <w:style w:type="character" w:styleId="a9">
    <w:name w:val="Hyperlink"/>
    <w:uiPriority w:val="99"/>
    <w:rsid w:val="00394A99"/>
    <w:rPr>
      <w:color w:val="0000FF"/>
      <w:u w:val="single"/>
    </w:rPr>
  </w:style>
  <w:style w:type="paragraph" w:customStyle="1" w:styleId="22">
    <w:name w:val="样式 首行缩进:  2 字符"/>
    <w:basedOn w:val="a0"/>
    <w:autoRedefine/>
    <w:rsid w:val="00E73B37"/>
    <w:pPr>
      <w:ind w:firstLine="540"/>
      <w:jc w:val="left"/>
    </w:pPr>
    <w:rPr>
      <w:rFonts w:ascii="宋体" w:hAnsi="宋体" w:cs="宋体"/>
      <w:sz w:val="24"/>
      <w:szCs w:val="20"/>
    </w:rPr>
  </w:style>
  <w:style w:type="character" w:styleId="aa">
    <w:name w:val="page number"/>
    <w:basedOn w:val="a1"/>
    <w:rsid w:val="008008BA"/>
  </w:style>
  <w:style w:type="numbering" w:customStyle="1" w:styleId="a">
    <w:name w:val="样式 编号"/>
    <w:basedOn w:val="a3"/>
    <w:rsid w:val="00F464B0"/>
    <w:pPr>
      <w:numPr>
        <w:numId w:val="5"/>
      </w:numPr>
    </w:pPr>
  </w:style>
  <w:style w:type="paragraph" w:customStyle="1" w:styleId="31">
    <w:name w:val="样式 标题 3 + 五号"/>
    <w:basedOn w:val="3"/>
    <w:rsid w:val="00F464B0"/>
    <w:pPr>
      <w:keepNext/>
      <w:numPr>
        <w:ilvl w:val="0"/>
        <w:numId w:val="0"/>
      </w:numPr>
      <w:spacing w:line="415" w:lineRule="auto"/>
    </w:pPr>
    <w:rPr>
      <w:b/>
      <w:sz w:val="21"/>
    </w:rPr>
  </w:style>
  <w:style w:type="character" w:styleId="ab">
    <w:name w:val="annotation reference"/>
    <w:rsid w:val="00F464B0"/>
    <w:rPr>
      <w:sz w:val="21"/>
      <w:szCs w:val="21"/>
    </w:rPr>
  </w:style>
  <w:style w:type="paragraph" w:styleId="ac">
    <w:name w:val="annotation text"/>
    <w:basedOn w:val="a0"/>
    <w:link w:val="Char3"/>
    <w:rsid w:val="00F464B0"/>
    <w:pPr>
      <w:jc w:val="left"/>
    </w:pPr>
  </w:style>
  <w:style w:type="character" w:customStyle="1" w:styleId="Char3">
    <w:name w:val="批注文字 Char"/>
    <w:link w:val="ac"/>
    <w:rsid w:val="00F464B0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F464B0"/>
    <w:rPr>
      <w:b/>
      <w:bCs/>
    </w:rPr>
  </w:style>
  <w:style w:type="character" w:customStyle="1" w:styleId="Char4">
    <w:name w:val="批注主题 Char"/>
    <w:link w:val="ad"/>
    <w:rsid w:val="00F464B0"/>
    <w:rPr>
      <w:b/>
      <w:bCs/>
      <w:kern w:val="2"/>
      <w:sz w:val="21"/>
      <w:szCs w:val="24"/>
    </w:rPr>
  </w:style>
  <w:style w:type="paragraph" w:styleId="ae">
    <w:name w:val="Balloon Text"/>
    <w:basedOn w:val="a0"/>
    <w:link w:val="Char5"/>
    <w:rsid w:val="00F464B0"/>
    <w:rPr>
      <w:sz w:val="18"/>
      <w:szCs w:val="18"/>
    </w:rPr>
  </w:style>
  <w:style w:type="character" w:customStyle="1" w:styleId="Char5">
    <w:name w:val="批注框文本 Char"/>
    <w:link w:val="ae"/>
    <w:rsid w:val="00F464B0"/>
    <w:rPr>
      <w:kern w:val="2"/>
      <w:sz w:val="18"/>
      <w:szCs w:val="18"/>
    </w:rPr>
  </w:style>
  <w:style w:type="paragraph" w:styleId="af">
    <w:name w:val="Plain Text"/>
    <w:basedOn w:val="a0"/>
    <w:link w:val="Char6"/>
    <w:rsid w:val="00F464B0"/>
    <w:rPr>
      <w:rFonts w:ascii="宋体" w:hAnsi="Courier New"/>
      <w:szCs w:val="21"/>
    </w:rPr>
  </w:style>
  <w:style w:type="character" w:customStyle="1" w:styleId="Char6">
    <w:name w:val="纯文本 Char"/>
    <w:link w:val="af"/>
    <w:rsid w:val="00F464B0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aliases w:val="北科汇智标题 2 Char"/>
    <w:link w:val="2"/>
    <w:rsid w:val="006136C6"/>
    <w:rPr>
      <w:rFonts w:ascii="Arial" w:hAnsi="Arial"/>
      <w:bCs/>
      <w:kern w:val="2"/>
      <w:sz w:val="24"/>
      <w:szCs w:val="32"/>
    </w:rPr>
  </w:style>
  <w:style w:type="character" w:customStyle="1" w:styleId="3Char">
    <w:name w:val="标题 3 Char"/>
    <w:aliases w:val="北科汇智标题 3 Char"/>
    <w:link w:val="3"/>
    <w:rsid w:val="006136C6"/>
    <w:rPr>
      <w:rFonts w:eastAsia="宋体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link w:val="4"/>
    <w:rsid w:val="006136C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rsid w:val="006136C6"/>
    <w:rPr>
      <w:rFonts w:eastAsia="宋体"/>
      <w:sz w:val="22"/>
      <w:lang w:val="en-US" w:eastAsia="en-US" w:bidi="ar-SA"/>
    </w:rPr>
  </w:style>
  <w:style w:type="character" w:customStyle="1" w:styleId="6Char">
    <w:name w:val="标题 6 Char"/>
    <w:link w:val="6"/>
    <w:rsid w:val="006136C6"/>
    <w:rPr>
      <w:rFonts w:eastAsia="宋体"/>
      <w:i/>
      <w:sz w:val="22"/>
      <w:lang w:val="en-US" w:eastAsia="en-US" w:bidi="ar-SA"/>
    </w:rPr>
  </w:style>
  <w:style w:type="character" w:customStyle="1" w:styleId="7Char">
    <w:name w:val="标题 7 Char"/>
    <w:link w:val="7"/>
    <w:rsid w:val="006136C6"/>
    <w:rPr>
      <w:rFonts w:eastAsia="宋体"/>
      <w:lang w:val="en-US" w:eastAsia="en-US" w:bidi="ar-SA"/>
    </w:rPr>
  </w:style>
  <w:style w:type="character" w:customStyle="1" w:styleId="8Char">
    <w:name w:val="标题 8 Char"/>
    <w:link w:val="8"/>
    <w:rsid w:val="006136C6"/>
    <w:rPr>
      <w:rFonts w:eastAsia="宋体"/>
      <w:i/>
      <w:lang w:val="en-US" w:eastAsia="en-US" w:bidi="ar-SA"/>
    </w:rPr>
  </w:style>
  <w:style w:type="character" w:customStyle="1" w:styleId="9Char">
    <w:name w:val="标题 9 Char"/>
    <w:link w:val="9"/>
    <w:rsid w:val="006136C6"/>
    <w:rPr>
      <w:rFonts w:eastAsia="宋体"/>
      <w:b/>
      <w:i/>
      <w:sz w:val="18"/>
      <w:lang w:val="en-US" w:eastAsia="en-US" w:bidi="ar-SA"/>
    </w:rPr>
  </w:style>
  <w:style w:type="character" w:customStyle="1" w:styleId="knwomanserachdivlocation1">
    <w:name w:val="knwoman_serach_div_location1"/>
    <w:rsid w:val="006136C6"/>
    <w:rPr>
      <w:rFonts w:ascii="宋体" w:eastAsia="宋体" w:hAnsi="宋体" w:hint="eastAsia"/>
      <w:sz w:val="18"/>
      <w:szCs w:val="18"/>
      <w:bdr w:val="none" w:sz="0" w:space="0" w:color="auto" w:frame="1"/>
    </w:rPr>
  </w:style>
  <w:style w:type="character" w:customStyle="1" w:styleId="Char0">
    <w:name w:val="页眉 Char"/>
    <w:link w:val="a6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7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文档结构图 Char"/>
    <w:link w:val="a8"/>
    <w:rsid w:val="006136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7">
    <w:name w:val="Char"/>
    <w:basedOn w:val="a0"/>
    <w:rsid w:val="006136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4">
    <w:name w:val="Char Char4"/>
    <w:rsid w:val="006136C6"/>
    <w:rPr>
      <w:rFonts w:eastAsia="宋体"/>
      <w:kern w:val="2"/>
      <w:sz w:val="18"/>
      <w:szCs w:val="18"/>
      <w:lang w:val="en-US" w:eastAsia="zh-CN" w:bidi="ar-SA"/>
    </w:rPr>
  </w:style>
  <w:style w:type="paragraph" w:styleId="23">
    <w:name w:val="Body Text 2"/>
    <w:basedOn w:val="a0"/>
    <w:rsid w:val="006136C6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character" w:styleId="af0">
    <w:name w:val="FollowedHyperlink"/>
    <w:uiPriority w:val="99"/>
    <w:rsid w:val="006136C6"/>
    <w:rPr>
      <w:color w:val="800080"/>
      <w:u w:val="single"/>
    </w:rPr>
  </w:style>
  <w:style w:type="paragraph" w:customStyle="1" w:styleId="Default">
    <w:name w:val="Default"/>
    <w:rsid w:val="006136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Normal (Web)"/>
    <w:basedOn w:val="a0"/>
    <w:unhideWhenUsed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qFormat/>
    <w:rsid w:val="006136C6"/>
    <w:rPr>
      <w:b/>
      <w:bCs/>
    </w:rPr>
  </w:style>
  <w:style w:type="paragraph" w:styleId="af3">
    <w:name w:val="List Paragraph"/>
    <w:basedOn w:val="a0"/>
    <w:qFormat/>
    <w:rsid w:val="006136C6"/>
    <w:pPr>
      <w:ind w:firstLineChars="200" w:firstLine="420"/>
    </w:pPr>
  </w:style>
  <w:style w:type="paragraph" w:customStyle="1" w:styleId="font5">
    <w:name w:val="font5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0"/>
    <w:rsid w:val="00BE5D18"/>
    <w:pPr>
      <w:ind w:firstLineChars="200" w:firstLine="420"/>
    </w:pPr>
  </w:style>
  <w:style w:type="paragraph" w:customStyle="1" w:styleId="xl63">
    <w:name w:val="xl63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4">
    <w:name w:val="xl64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6">
    <w:name w:val="xl66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9968;&#20307;&#21270;\&#27169;&#26495;050912\&#2603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4487-CDE9-491B-93AF-38B27581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新模板.dot</Template>
  <TotalTime>109</TotalTime>
  <Pages>3</Pages>
  <Words>350</Words>
  <Characters>1995</Characters>
  <Application>Microsoft Office Word</Application>
  <DocSecurity>0</DocSecurity>
  <Lines>16</Lines>
  <Paragraphs>4</Paragraphs>
  <ScaleCrop>false</ScaleCrop>
  <Company>norteksoft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zhaoxq</dc:creator>
  <cp:lastModifiedBy>qingtian.li</cp:lastModifiedBy>
  <cp:revision>140</cp:revision>
  <cp:lastPrinted>2012-04-10T07:49:00Z</cp:lastPrinted>
  <dcterms:created xsi:type="dcterms:W3CDTF">2012-08-07T05:19:00Z</dcterms:created>
  <dcterms:modified xsi:type="dcterms:W3CDTF">2012-08-07T07:07:00Z</dcterms:modified>
</cp:coreProperties>
</file>