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23" w:rsidRPr="003C4D53" w:rsidRDefault="00FA0517" w:rsidP="004825BB">
      <w:pPr>
        <w:pStyle w:val="a5"/>
      </w:pPr>
      <w:bookmarkStart w:id="0" w:name="_Toc114048632"/>
      <w:r>
        <w:rPr>
          <w:rFonts w:hint="eastAsia"/>
        </w:rPr>
        <w:t>综合设计待开发</w:t>
      </w:r>
      <w:r w:rsidR="00272A23" w:rsidRPr="003C4D53">
        <w:rPr>
          <w:rFonts w:hint="eastAsia"/>
        </w:rPr>
        <w:t>功能列表</w:t>
      </w:r>
    </w:p>
    <w:tbl>
      <w:tblPr>
        <w:tblW w:w="101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2"/>
        <w:gridCol w:w="1703"/>
        <w:gridCol w:w="2977"/>
        <w:gridCol w:w="4330"/>
      </w:tblGrid>
      <w:tr w:rsidR="00272A23" w:rsidRPr="003C4D53" w:rsidTr="00BE098C">
        <w:tc>
          <w:tcPr>
            <w:tcW w:w="1152" w:type="dxa"/>
          </w:tcPr>
          <w:p w:rsidR="00272A23" w:rsidRPr="003C4D53" w:rsidRDefault="00272A23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3" w:type="dxa"/>
          </w:tcPr>
          <w:p w:rsidR="00272A23" w:rsidRPr="003C4D53" w:rsidRDefault="00272A23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模块</w:t>
            </w:r>
          </w:p>
        </w:tc>
        <w:tc>
          <w:tcPr>
            <w:tcW w:w="2977" w:type="dxa"/>
          </w:tcPr>
          <w:p w:rsidR="00272A23" w:rsidRPr="003C4D53" w:rsidRDefault="00272A23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功能点名称</w:t>
            </w:r>
          </w:p>
        </w:tc>
        <w:tc>
          <w:tcPr>
            <w:tcW w:w="4330" w:type="dxa"/>
          </w:tcPr>
          <w:p w:rsidR="00272A23" w:rsidRPr="003C4D53" w:rsidRDefault="00272A23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子功能点名称</w:t>
            </w:r>
          </w:p>
        </w:tc>
      </w:tr>
      <w:tr w:rsidR="008F173B" w:rsidRPr="003C4D53" w:rsidTr="00BE098C">
        <w:tc>
          <w:tcPr>
            <w:tcW w:w="1152" w:type="dxa"/>
          </w:tcPr>
          <w:p w:rsidR="008F173B" w:rsidRPr="003C4D53" w:rsidRDefault="008F173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8F173B" w:rsidRPr="003C4D53" w:rsidRDefault="008F173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组件库管理</w:t>
            </w:r>
          </w:p>
        </w:tc>
        <w:tc>
          <w:tcPr>
            <w:tcW w:w="2977" w:type="dxa"/>
          </w:tcPr>
          <w:p w:rsidR="008F173B" w:rsidRPr="003C4D53" w:rsidRDefault="008F173B" w:rsidP="00AE2CB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组件维护</w:t>
            </w:r>
          </w:p>
        </w:tc>
        <w:tc>
          <w:tcPr>
            <w:tcW w:w="4330" w:type="dxa"/>
          </w:tcPr>
          <w:p w:rsidR="008F173B" w:rsidRPr="003C4D53" w:rsidRDefault="008F173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组件分类位置移动</w:t>
            </w:r>
          </w:p>
        </w:tc>
      </w:tr>
      <w:tr w:rsidR="008F173B" w:rsidRPr="003C4D53" w:rsidTr="00BE098C">
        <w:tc>
          <w:tcPr>
            <w:tcW w:w="1152" w:type="dxa"/>
          </w:tcPr>
          <w:p w:rsidR="008F173B" w:rsidRPr="003C4D53" w:rsidRDefault="008F173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8F173B" w:rsidRPr="003C4D53" w:rsidRDefault="008F173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:rsidR="008F173B" w:rsidRPr="003C4D53" w:rsidRDefault="008F173B" w:rsidP="00AE2CB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</w:p>
        </w:tc>
        <w:tc>
          <w:tcPr>
            <w:tcW w:w="4330" w:type="dxa"/>
          </w:tcPr>
          <w:p w:rsidR="008F173B" w:rsidRPr="003C4D53" w:rsidRDefault="008F173B" w:rsidP="00AE2CB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版本定义及更新</w:t>
            </w:r>
          </w:p>
        </w:tc>
      </w:tr>
      <w:tr w:rsidR="008F173B" w:rsidRPr="003C4D53" w:rsidTr="00BE098C">
        <w:tc>
          <w:tcPr>
            <w:tcW w:w="1152" w:type="dxa"/>
          </w:tcPr>
          <w:p w:rsidR="008F173B" w:rsidRPr="003C4D53" w:rsidRDefault="008F173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8F173B" w:rsidRPr="003C4D53" w:rsidRDefault="008F173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:rsidR="008F173B" w:rsidRPr="003C4D53" w:rsidRDefault="008F173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组件维护</w:t>
            </w:r>
          </w:p>
        </w:tc>
        <w:tc>
          <w:tcPr>
            <w:tcW w:w="4330" w:type="dxa"/>
          </w:tcPr>
          <w:p w:rsidR="008F173B" w:rsidRPr="003C4D53" w:rsidRDefault="008F173B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审批及</w:t>
            </w: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发布</w:t>
            </w:r>
          </w:p>
        </w:tc>
      </w:tr>
      <w:tr w:rsidR="00C30C85" w:rsidRPr="003C4D53" w:rsidTr="00BE098C">
        <w:tc>
          <w:tcPr>
            <w:tcW w:w="1152" w:type="dxa"/>
          </w:tcPr>
          <w:p w:rsidR="00C30C85" w:rsidRPr="003C4D53" w:rsidRDefault="00C30C85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C30C85" w:rsidRPr="003C4D53" w:rsidRDefault="00C30C85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公式库管理</w:t>
            </w:r>
          </w:p>
        </w:tc>
        <w:tc>
          <w:tcPr>
            <w:tcW w:w="2977" w:type="dxa"/>
          </w:tcPr>
          <w:p w:rsid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公式维护</w:t>
            </w:r>
          </w:p>
        </w:tc>
        <w:tc>
          <w:tcPr>
            <w:tcW w:w="4330" w:type="dxa"/>
          </w:tcPr>
          <w:p w:rsidR="00C30C85" w:rsidRPr="008F173B" w:rsidRDefault="00C30C85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30C85">
              <w:rPr>
                <w:rFonts w:asciiTheme="minorEastAsia" w:eastAsiaTheme="minorEastAsia" w:hAnsiTheme="minorEastAsia" w:hint="eastAsia"/>
                <w:szCs w:val="21"/>
              </w:rPr>
              <w:t>公式分类位置移动</w:t>
            </w:r>
          </w:p>
        </w:tc>
      </w:tr>
      <w:tr w:rsidR="00C30C85" w:rsidRPr="003C4D53" w:rsidTr="00BE098C">
        <w:tc>
          <w:tcPr>
            <w:tcW w:w="1152" w:type="dxa"/>
          </w:tcPr>
          <w:p w:rsidR="00C30C85" w:rsidRPr="003C4D53" w:rsidRDefault="00C30C85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977" w:type="dxa"/>
          </w:tcPr>
          <w:p w:rsid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30C85">
              <w:rPr>
                <w:rFonts w:asciiTheme="minorEastAsia" w:eastAsiaTheme="minorEastAsia" w:hAnsiTheme="minorEastAsia" w:hint="eastAsia"/>
                <w:szCs w:val="21"/>
              </w:rPr>
              <w:t>公式封装</w:t>
            </w:r>
          </w:p>
        </w:tc>
        <w:tc>
          <w:tcPr>
            <w:tcW w:w="4330" w:type="dxa"/>
          </w:tcPr>
          <w:p w:rsidR="00C30C85" w:rsidRPr="00C30C85" w:rsidRDefault="00C30C85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自动识别录入的公式信息,定义公式内容</w:t>
            </w:r>
          </w:p>
        </w:tc>
      </w:tr>
      <w:tr w:rsidR="00C30C85" w:rsidRPr="003C4D53" w:rsidTr="00BE098C">
        <w:tc>
          <w:tcPr>
            <w:tcW w:w="1152" w:type="dxa"/>
          </w:tcPr>
          <w:p w:rsidR="00C30C85" w:rsidRPr="003C4D53" w:rsidRDefault="00C30C85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977" w:type="dxa"/>
          </w:tcPr>
          <w:p w:rsidR="00C30C85" w:rsidRP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30C85">
              <w:rPr>
                <w:rFonts w:asciiTheme="minorEastAsia" w:eastAsiaTheme="minorEastAsia" w:hAnsiTheme="minorEastAsia" w:hint="eastAsia"/>
                <w:szCs w:val="21"/>
              </w:rPr>
              <w:t>公式计算</w:t>
            </w:r>
          </w:p>
        </w:tc>
        <w:tc>
          <w:tcPr>
            <w:tcW w:w="4330" w:type="dxa"/>
          </w:tcPr>
          <w:p w:rsidR="00C30C85" w:rsidRPr="00C30C85" w:rsidRDefault="00C30C85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根据预先定义的公式,计算结果</w:t>
            </w:r>
          </w:p>
        </w:tc>
      </w:tr>
      <w:tr w:rsidR="00C30C85" w:rsidRPr="003C4D53" w:rsidTr="00BE098C">
        <w:tc>
          <w:tcPr>
            <w:tcW w:w="1152" w:type="dxa"/>
          </w:tcPr>
          <w:p w:rsidR="00C30C85" w:rsidRPr="003C4D53" w:rsidRDefault="00C30C85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977" w:type="dxa"/>
          </w:tcPr>
          <w:p w:rsidR="00C30C85" w:rsidRPr="00C30C85" w:rsidRDefault="00C30C85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30C85">
              <w:rPr>
                <w:rFonts w:asciiTheme="minorEastAsia" w:eastAsiaTheme="minorEastAsia" w:hAnsiTheme="minorEastAsia" w:hint="eastAsia"/>
                <w:szCs w:val="21"/>
              </w:rPr>
              <w:t>公式绑定</w:t>
            </w:r>
          </w:p>
        </w:tc>
        <w:tc>
          <w:tcPr>
            <w:tcW w:w="4330" w:type="dxa"/>
          </w:tcPr>
          <w:p w:rsidR="00C30C85" w:rsidRPr="00C30C85" w:rsidRDefault="00C30C85" w:rsidP="00B92D78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提供公式选择以对应任务绑定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组件封装</w:t>
            </w:r>
          </w:p>
        </w:tc>
        <w:tc>
          <w:tcPr>
            <w:tcW w:w="2977" w:type="dxa"/>
            <w:vMerge w:val="restart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工具组件</w:t>
            </w: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自研程序-文件跨域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自研程序—无输入输出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自研程序—程序集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报告soul卡封装完善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D76A91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曲线类封装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公式类封装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数据库类封装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数据服务类封装</w:t>
            </w:r>
          </w:p>
        </w:tc>
      </w:tr>
      <w:tr w:rsidR="00D10483" w:rsidRPr="003C4D53" w:rsidTr="00BE098C">
        <w:trPr>
          <w:trHeight w:val="77"/>
        </w:trPr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控件类</w:t>
            </w: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超链接控件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组合框控件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表达式控件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实例库控件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TAB 页控件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文件浏览（在线查看）控件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曲线控件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模型控件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散点图控件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自查控件（与质量控件相关联）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条件判断控件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命令行录入控件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交互式控件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建模环境</w:t>
            </w:r>
          </w:p>
        </w:tc>
        <w:tc>
          <w:tcPr>
            <w:tcW w:w="2977" w:type="dxa"/>
            <w:vMerge w:val="restart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自动化流程建模</w:t>
            </w: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多学科优化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分布式计算</w:t>
            </w:r>
            <w:r w:rsidR="005B0E18">
              <w:rPr>
                <w:rFonts w:asciiTheme="minorEastAsia" w:eastAsiaTheme="minorEastAsia" w:hAnsiTheme="minorEastAsia" w:hint="eastAsia"/>
                <w:szCs w:val="21"/>
              </w:rPr>
              <w:t>—交互式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参数提取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导入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导出</w:t>
            </w:r>
          </w:p>
        </w:tc>
      </w:tr>
      <w:tr w:rsidR="00B92D78" w:rsidRPr="003C4D53" w:rsidTr="00BE098C">
        <w:tc>
          <w:tcPr>
            <w:tcW w:w="1152" w:type="dxa"/>
          </w:tcPr>
          <w:p w:rsidR="00B92D78" w:rsidRPr="003C4D53" w:rsidRDefault="00B92D7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92D78" w:rsidRPr="003C4D53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92D78" w:rsidRPr="003C4D53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数据映射</w:t>
            </w:r>
          </w:p>
        </w:tc>
        <w:tc>
          <w:tcPr>
            <w:tcW w:w="4330" w:type="dxa"/>
          </w:tcPr>
          <w:p w:rsidR="00B92D78" w:rsidRPr="003C4D53" w:rsidRDefault="00B92D78" w:rsidP="005B0E1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文件映射</w:t>
            </w:r>
          </w:p>
        </w:tc>
      </w:tr>
      <w:tr w:rsidR="00B92D78" w:rsidRPr="003C4D53" w:rsidTr="00BE098C">
        <w:tc>
          <w:tcPr>
            <w:tcW w:w="1152" w:type="dxa"/>
          </w:tcPr>
          <w:p w:rsidR="00B92D78" w:rsidRPr="003C4D53" w:rsidRDefault="00B92D7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92D78" w:rsidRPr="003C4D53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92D78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92D78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参数映射</w:t>
            </w:r>
          </w:p>
        </w:tc>
      </w:tr>
      <w:tr w:rsidR="00B92D78" w:rsidRPr="003C4D53" w:rsidTr="00BE098C">
        <w:tc>
          <w:tcPr>
            <w:tcW w:w="1152" w:type="dxa"/>
          </w:tcPr>
          <w:p w:rsidR="00B92D78" w:rsidRPr="003C4D53" w:rsidRDefault="00B92D7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92D78" w:rsidRPr="003C4D53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92D78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92D78" w:rsidRDefault="00B92D7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数据转换接口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活动控件</w:t>
            </w:r>
          </w:p>
        </w:tc>
        <w:tc>
          <w:tcPr>
            <w:tcW w:w="4330" w:type="dxa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循环控制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自动执行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公式关联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数据库工具关联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30C85">
              <w:rPr>
                <w:rFonts w:asciiTheme="minorEastAsia" w:eastAsiaTheme="minorEastAsia" w:hAnsiTheme="minorEastAsia" w:hint="eastAsia"/>
                <w:szCs w:val="21"/>
              </w:rPr>
              <w:t>流转条件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4A18CB" w:rsidRPr="00C30C85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C30C85">
              <w:rPr>
                <w:rFonts w:asciiTheme="minorEastAsia" w:eastAsiaTheme="minorEastAsia" w:hAnsiTheme="minorEastAsia" w:hint="eastAsia"/>
                <w:szCs w:val="21"/>
              </w:rPr>
              <w:t>复杂参数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4A18CB" w:rsidRPr="00C30C85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驱动类型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:rsidR="004A18CB" w:rsidRDefault="004A18CB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选择模板</w:t>
            </w:r>
          </w:p>
        </w:tc>
        <w:tc>
          <w:tcPr>
            <w:tcW w:w="4330" w:type="dxa"/>
          </w:tcPr>
          <w:p w:rsidR="004A18CB" w:rsidRDefault="000D0F47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通过模板组件之间创建业务模型</w:t>
            </w:r>
          </w:p>
        </w:tc>
      </w:tr>
      <w:tr w:rsidR="004A18CB" w:rsidRPr="003C4D53" w:rsidTr="00BE098C">
        <w:tc>
          <w:tcPr>
            <w:tcW w:w="1152" w:type="dxa"/>
          </w:tcPr>
          <w:p w:rsidR="004A18CB" w:rsidRPr="003C4D53" w:rsidRDefault="004A18CB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A18CB" w:rsidRPr="003C4D53" w:rsidRDefault="004A18CB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:rsidR="004A18CB" w:rsidRDefault="00E07D51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E07D51">
              <w:rPr>
                <w:rFonts w:asciiTheme="minorEastAsia" w:eastAsiaTheme="minorEastAsia" w:hAnsiTheme="minorEastAsia" w:hint="eastAsia"/>
                <w:szCs w:val="21"/>
              </w:rPr>
              <w:t>挂接独立模型</w:t>
            </w:r>
          </w:p>
        </w:tc>
        <w:tc>
          <w:tcPr>
            <w:tcW w:w="4330" w:type="dxa"/>
          </w:tcPr>
          <w:p w:rsidR="004A18CB" w:rsidRDefault="00B52CD4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工作包挂接独立运行的模型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307" w:type="dxa"/>
            <w:gridSpan w:val="2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设计时的运行环境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D10483" w:rsidRPr="003C4D53" w:rsidRDefault="0035353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向导式流程建模</w:t>
            </w: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参数解析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参数定义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驱动类型</w:t>
            </w:r>
          </w:p>
        </w:tc>
      </w:tr>
      <w:bookmarkEnd w:id="0"/>
      <w:tr w:rsidR="004E4651" w:rsidRPr="003C4D53" w:rsidTr="00BE098C">
        <w:tc>
          <w:tcPr>
            <w:tcW w:w="1152" w:type="dxa"/>
          </w:tcPr>
          <w:p w:rsidR="004E4651" w:rsidRPr="003C4D53" w:rsidRDefault="004E4651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4E4651" w:rsidRPr="003C4D53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执行环境</w:t>
            </w:r>
          </w:p>
          <w:p w:rsidR="004E4651" w:rsidRPr="003C4D53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4E4651" w:rsidRPr="003C4D53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组件库运行</w:t>
            </w:r>
          </w:p>
        </w:tc>
        <w:tc>
          <w:tcPr>
            <w:tcW w:w="4330" w:type="dxa"/>
          </w:tcPr>
          <w:p w:rsidR="004E4651" w:rsidRPr="003C4D53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非计划任务管理</w:t>
            </w:r>
          </w:p>
        </w:tc>
      </w:tr>
      <w:tr w:rsidR="004E4651" w:rsidRPr="003C4D53" w:rsidTr="00BE098C">
        <w:tc>
          <w:tcPr>
            <w:tcW w:w="1152" w:type="dxa"/>
          </w:tcPr>
          <w:p w:rsidR="004E4651" w:rsidRPr="003C4D53" w:rsidRDefault="004E4651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E4651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E4651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4E4651" w:rsidRPr="003C4D53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与计划任务关联</w:t>
            </w:r>
          </w:p>
        </w:tc>
      </w:tr>
      <w:tr w:rsidR="004E4651" w:rsidRPr="003C4D53" w:rsidTr="00BE098C">
        <w:tc>
          <w:tcPr>
            <w:tcW w:w="1152" w:type="dxa"/>
          </w:tcPr>
          <w:p w:rsidR="004E4651" w:rsidRPr="003C4D53" w:rsidRDefault="004E4651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4E4651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4E4651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4E4651" w:rsidRPr="003C4D53" w:rsidRDefault="004E465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非计划任务数据管理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任务运行</w:t>
            </w: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跨工作包数据传递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工作包内部多流程数据传递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运行机制</w:t>
            </w:r>
          </w:p>
        </w:tc>
        <w:tc>
          <w:tcPr>
            <w:tcW w:w="4330" w:type="dxa"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自动化组件执行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远程计算—表单分离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数据驱动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流程驱动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运行监控</w:t>
            </w: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监控接口定义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自动化流程</w:t>
            </w:r>
            <w:r w:rsidRPr="003C4D53">
              <w:rPr>
                <w:rFonts w:asciiTheme="minorEastAsia" w:eastAsiaTheme="minorEastAsia" w:hAnsiTheme="minorEastAsia" w:hint="eastAsia"/>
                <w:szCs w:val="21"/>
              </w:rPr>
              <w:t>运行监控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  <w:r w:rsidRPr="003C4D53">
              <w:rPr>
                <w:rFonts w:asciiTheme="minorEastAsia" w:eastAsiaTheme="minorEastAsia" w:hAnsiTheme="minorEastAsia" w:hint="eastAsia"/>
                <w:szCs w:val="21"/>
              </w:rPr>
              <w:t>运行监控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D10483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过程数据</w:t>
            </w:r>
          </w:p>
        </w:tc>
        <w:tc>
          <w:tcPr>
            <w:tcW w:w="4330" w:type="dxa"/>
          </w:tcPr>
          <w:p w:rsidR="00D10483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数据流输入输出文件解析</w:t>
            </w:r>
          </w:p>
        </w:tc>
      </w:tr>
      <w:tr w:rsidR="00613101" w:rsidRPr="003C4D53" w:rsidTr="00BE098C">
        <w:tc>
          <w:tcPr>
            <w:tcW w:w="1152" w:type="dxa"/>
          </w:tcPr>
          <w:p w:rsidR="00613101" w:rsidRPr="003C4D53" w:rsidRDefault="00613101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613101" w:rsidRPr="003C4D53" w:rsidRDefault="0061310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613101" w:rsidRDefault="0061310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613101" w:rsidRPr="003C4D53" w:rsidRDefault="0061310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输入数据手动上传</w:t>
            </w:r>
          </w:p>
        </w:tc>
      </w:tr>
      <w:tr w:rsidR="00613101" w:rsidRPr="003C4D53" w:rsidTr="00BE098C">
        <w:tc>
          <w:tcPr>
            <w:tcW w:w="1152" w:type="dxa"/>
          </w:tcPr>
          <w:p w:rsidR="00613101" w:rsidRPr="003C4D53" w:rsidRDefault="00613101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613101" w:rsidRPr="003C4D53" w:rsidRDefault="0061310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613101" w:rsidRDefault="0061310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613101" w:rsidRDefault="0061310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从库中选择输入数据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数据接口转换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数据之间关联关系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数据版本追溯</w:t>
            </w:r>
          </w:p>
        </w:tc>
      </w:tr>
      <w:tr w:rsidR="00BE098C" w:rsidRPr="003C4D53" w:rsidTr="00BE098C">
        <w:tc>
          <w:tcPr>
            <w:tcW w:w="1152" w:type="dxa"/>
          </w:tcPr>
          <w:p w:rsidR="00BE098C" w:rsidRPr="003C4D53" w:rsidRDefault="00BE098C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E098C" w:rsidRPr="003C4D53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E098C" w:rsidRDefault="00BE098C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多次运行数据对比分析</w:t>
            </w:r>
          </w:p>
        </w:tc>
      </w:tr>
      <w:tr w:rsidR="00D10483" w:rsidRPr="003C4D53" w:rsidTr="00BE098C">
        <w:tc>
          <w:tcPr>
            <w:tcW w:w="1152" w:type="dxa"/>
          </w:tcPr>
          <w:p w:rsidR="00D10483" w:rsidRPr="003C4D53" w:rsidRDefault="00D10483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D10483" w:rsidRPr="003C4D53" w:rsidRDefault="00D10483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D10483" w:rsidRPr="003C4D53" w:rsidRDefault="00BE098C" w:rsidP="00BE098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多次运行任务之间的数据对比分析</w:t>
            </w:r>
          </w:p>
        </w:tc>
      </w:tr>
      <w:tr w:rsidR="007F5170" w:rsidRPr="003C4D53" w:rsidTr="00BE098C">
        <w:tc>
          <w:tcPr>
            <w:tcW w:w="1152" w:type="dxa"/>
          </w:tcPr>
          <w:p w:rsidR="007F5170" w:rsidRPr="003C4D53" w:rsidRDefault="007F5170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流程监控</w:t>
            </w:r>
          </w:p>
        </w:tc>
        <w:tc>
          <w:tcPr>
            <w:tcW w:w="2977" w:type="dxa"/>
            <w:vMerge w:val="restart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状态监控</w:t>
            </w:r>
          </w:p>
        </w:tc>
        <w:tc>
          <w:tcPr>
            <w:tcW w:w="4330" w:type="dxa"/>
          </w:tcPr>
          <w:p w:rsidR="007F5170" w:rsidRPr="003C4D53" w:rsidRDefault="006B1DAE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状态变迁</w:t>
            </w:r>
          </w:p>
        </w:tc>
      </w:tr>
      <w:tr w:rsidR="006B1DAE" w:rsidRPr="003C4D53" w:rsidTr="00BE098C">
        <w:tc>
          <w:tcPr>
            <w:tcW w:w="1152" w:type="dxa"/>
          </w:tcPr>
          <w:p w:rsidR="006B1DAE" w:rsidRPr="003C4D53" w:rsidRDefault="006B1DAE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6B1DAE" w:rsidRPr="003C4D53" w:rsidRDefault="006B1DAE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977" w:type="dxa"/>
            <w:vMerge/>
          </w:tcPr>
          <w:p w:rsidR="006B1DAE" w:rsidRPr="003C4D53" w:rsidRDefault="006B1DAE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6B1DAE" w:rsidRDefault="006B1DAE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</w:t>
            </w:r>
          </w:p>
        </w:tc>
      </w:tr>
      <w:tr w:rsidR="007F5170" w:rsidRPr="003C4D53" w:rsidTr="00BE098C">
        <w:tc>
          <w:tcPr>
            <w:tcW w:w="1152" w:type="dxa"/>
          </w:tcPr>
          <w:p w:rsidR="007F5170" w:rsidRPr="003C4D53" w:rsidRDefault="007F5170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组件</w:t>
            </w:r>
          </w:p>
        </w:tc>
      </w:tr>
      <w:tr w:rsidR="007F5170" w:rsidRPr="003C4D53" w:rsidTr="00BE098C">
        <w:tc>
          <w:tcPr>
            <w:tcW w:w="1152" w:type="dxa"/>
          </w:tcPr>
          <w:p w:rsidR="007F5170" w:rsidRPr="003C4D53" w:rsidRDefault="007F5170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数据监控</w:t>
            </w:r>
          </w:p>
        </w:tc>
        <w:tc>
          <w:tcPr>
            <w:tcW w:w="4330" w:type="dxa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数据流转</w:t>
            </w:r>
          </w:p>
        </w:tc>
      </w:tr>
      <w:tr w:rsidR="007F5170" w:rsidRPr="003C4D53" w:rsidTr="00BE098C">
        <w:tc>
          <w:tcPr>
            <w:tcW w:w="1152" w:type="dxa"/>
          </w:tcPr>
          <w:p w:rsidR="007F5170" w:rsidRPr="003C4D53" w:rsidRDefault="007F5170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7F5170" w:rsidRPr="003C4D53" w:rsidRDefault="005632C5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</w:t>
            </w:r>
          </w:p>
        </w:tc>
      </w:tr>
      <w:tr w:rsidR="007F5170" w:rsidRPr="003C4D53" w:rsidTr="00BE098C">
        <w:tc>
          <w:tcPr>
            <w:tcW w:w="1152" w:type="dxa"/>
          </w:tcPr>
          <w:p w:rsidR="007F5170" w:rsidRPr="003C4D53" w:rsidRDefault="007F5170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统计</w:t>
            </w:r>
          </w:p>
        </w:tc>
        <w:tc>
          <w:tcPr>
            <w:tcW w:w="4330" w:type="dxa"/>
          </w:tcPr>
          <w:p w:rsidR="007F5170" w:rsidRPr="003C4D53" w:rsidRDefault="007B10E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查询</w:t>
            </w:r>
          </w:p>
        </w:tc>
      </w:tr>
      <w:tr w:rsidR="007B10E8" w:rsidRPr="003C4D53" w:rsidTr="00BE098C">
        <w:tc>
          <w:tcPr>
            <w:tcW w:w="1152" w:type="dxa"/>
          </w:tcPr>
          <w:p w:rsidR="007B10E8" w:rsidRPr="003C4D53" w:rsidRDefault="007B10E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7B10E8" w:rsidRPr="003C4D53" w:rsidRDefault="007B10E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7B10E8" w:rsidRPr="003C4D53" w:rsidRDefault="007B10E8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4330" w:type="dxa"/>
          </w:tcPr>
          <w:p w:rsidR="007B10E8" w:rsidRPr="003C4D53" w:rsidRDefault="007B10E8" w:rsidP="00D10483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统计数据</w:t>
            </w:r>
          </w:p>
        </w:tc>
      </w:tr>
      <w:tr w:rsidR="007F5170" w:rsidRPr="003C4D53" w:rsidTr="00BE098C">
        <w:tc>
          <w:tcPr>
            <w:tcW w:w="1152" w:type="dxa"/>
          </w:tcPr>
          <w:p w:rsidR="007F5170" w:rsidRPr="003C4D53" w:rsidRDefault="007F5170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7F5170" w:rsidRPr="003C4D53" w:rsidRDefault="007F5170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统计图表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 w:val="restart"/>
          </w:tcPr>
          <w:p w:rsidR="00B85C08" w:rsidRPr="003C4D53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数据管理</w:t>
            </w:r>
          </w:p>
        </w:tc>
        <w:tc>
          <w:tcPr>
            <w:tcW w:w="2977" w:type="dxa"/>
            <w:vMerge w:val="restart"/>
          </w:tcPr>
          <w:p w:rsidR="00B85C08" w:rsidRPr="003C4D53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数据区管理</w:t>
            </w:r>
          </w:p>
        </w:tc>
        <w:tc>
          <w:tcPr>
            <w:tcW w:w="4330" w:type="dxa"/>
          </w:tcPr>
          <w:p w:rsidR="00B85C08" w:rsidRPr="003C4D53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数据区新建、修改、删除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数据区用户管理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数据区与型号关联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数据区浏览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项目数据全景视图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项目数据个人视图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项目数据交付物视图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项目数据专业视图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时间视图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数据区间数据共享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数据浏览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结构树管理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结构树维护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结构树模板维护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数据查看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多种数据对象查看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在线浏览文件对象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可视化显示文件对象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数据包对象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图形类文件对象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参数对象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数据操作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数据维护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数据锁定、解锁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数据授权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基于模板创建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数据版本控制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数据谱系设置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数据共享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数据检入检出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数据后处理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数据对比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数据分析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生成数据报告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C602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元数据</w:t>
            </w:r>
          </w:p>
        </w:tc>
        <w:tc>
          <w:tcPr>
            <w:tcW w:w="4330" w:type="dxa"/>
          </w:tcPr>
          <w:p w:rsidR="00B85C08" w:rsidRDefault="00B85C08" w:rsidP="00C602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元数据抽取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封装元数据抽取器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管理元数据抽取器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适配器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封装适配器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管理适配器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:rsidR="00B85C08" w:rsidRDefault="00B85C08" w:rsidP="00C602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数据检索</w:t>
            </w:r>
          </w:p>
        </w:tc>
        <w:tc>
          <w:tcPr>
            <w:tcW w:w="4330" w:type="dxa"/>
          </w:tcPr>
          <w:p w:rsidR="00B85C08" w:rsidRDefault="00B51137" w:rsidP="00C602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数据检索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模板管理</w:t>
            </w:r>
          </w:p>
        </w:tc>
        <w:tc>
          <w:tcPr>
            <w:tcW w:w="4330" w:type="dxa"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结构树模板管理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B85C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元数据模板管理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B85C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报告模板管理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 w:val="restart"/>
          </w:tcPr>
          <w:p w:rsidR="00B85C08" w:rsidRDefault="00B85C08" w:rsidP="00B85C0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数据协同</w:t>
            </w:r>
          </w:p>
        </w:tc>
        <w:tc>
          <w:tcPr>
            <w:tcW w:w="4330" w:type="dxa"/>
          </w:tcPr>
          <w:p w:rsidR="00B85C08" w:rsidRDefault="00B85C08" w:rsidP="00B85C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数据消息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B85C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数据推送</w:t>
            </w:r>
          </w:p>
        </w:tc>
      </w:tr>
      <w:tr w:rsidR="00B85C08" w:rsidRPr="003C4D53" w:rsidTr="00BE098C">
        <w:tc>
          <w:tcPr>
            <w:tcW w:w="1152" w:type="dxa"/>
          </w:tcPr>
          <w:p w:rsidR="00B85C08" w:rsidRPr="003C4D53" w:rsidRDefault="00B85C08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3" w:type="dxa"/>
            <w:vMerge/>
          </w:tcPr>
          <w:p w:rsidR="00B85C08" w:rsidRDefault="00B85C08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7" w:type="dxa"/>
            <w:vMerge/>
          </w:tcPr>
          <w:p w:rsidR="00B85C08" w:rsidRDefault="00B85C08" w:rsidP="00FA051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30" w:type="dxa"/>
          </w:tcPr>
          <w:p w:rsidR="00B85C08" w:rsidRDefault="00B85C08" w:rsidP="00B85C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数据广播</w:t>
            </w:r>
          </w:p>
        </w:tc>
      </w:tr>
    </w:tbl>
    <w:p w:rsidR="00A17535" w:rsidRPr="003C4D53" w:rsidRDefault="00A17535" w:rsidP="00A17535">
      <w:pPr>
        <w:rPr>
          <w:rFonts w:asciiTheme="minorEastAsia" w:eastAsiaTheme="minorEastAsia" w:hAnsiTheme="minorEastAsia"/>
          <w:szCs w:val="21"/>
          <w:u w:val="words"/>
        </w:rPr>
      </w:pPr>
    </w:p>
    <w:sectPr w:rsidR="00A17535" w:rsidRPr="003C4D53" w:rsidSect="00BA65AC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FBA" w:rsidRDefault="00AB0FBA">
      <w:r>
        <w:separator/>
      </w:r>
    </w:p>
    <w:p w:rsidR="00AB0FBA" w:rsidRDefault="00AB0FBA"/>
  </w:endnote>
  <w:endnote w:type="continuationSeparator" w:id="1">
    <w:p w:rsidR="00AB0FBA" w:rsidRDefault="00AB0FBA">
      <w:r>
        <w:continuationSeparator/>
      </w:r>
    </w:p>
    <w:p w:rsidR="00AB0FBA" w:rsidRDefault="00AB0FB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F3" w:rsidRDefault="00531AF3" w:rsidP="00233AC3">
    <w:pPr>
      <w:pStyle w:val="a7"/>
    </w:pPr>
    <w:r w:rsidRPr="00394A99">
      <w:rPr>
        <w:rFonts w:ascii="宋体" w:hAnsi="宋体" w:hint="eastAsia"/>
        <w:b/>
        <w:bCs/>
        <w:kern w:val="0"/>
        <w:sz w:val="21"/>
        <w:szCs w:val="21"/>
      </w:rPr>
      <w:t>第</w:t>
    </w:r>
    <w:r w:rsidR="003A7B06" w:rsidRPr="00394A99">
      <w:rPr>
        <w:rFonts w:ascii="宋体" w:hAnsi="宋体"/>
        <w:b/>
        <w:bCs/>
        <w:kern w:val="0"/>
        <w:sz w:val="21"/>
        <w:szCs w:val="21"/>
      </w:rPr>
      <w:fldChar w:fldCharType="begin"/>
    </w:r>
    <w:r w:rsidRPr="00394A99">
      <w:rPr>
        <w:rFonts w:ascii="宋体" w:hAnsi="宋体"/>
        <w:b/>
        <w:bCs/>
        <w:kern w:val="0"/>
        <w:sz w:val="21"/>
        <w:szCs w:val="21"/>
      </w:rPr>
      <w:instrText xml:space="preserve"> PAGE </w:instrText>
    </w:r>
    <w:r w:rsidR="003A7B06" w:rsidRPr="00394A99">
      <w:rPr>
        <w:rFonts w:ascii="宋体" w:hAnsi="宋体"/>
        <w:b/>
        <w:bCs/>
        <w:kern w:val="0"/>
        <w:sz w:val="21"/>
        <w:szCs w:val="21"/>
      </w:rPr>
      <w:fldChar w:fldCharType="separate"/>
    </w:r>
    <w:r w:rsidR="006B1DAE">
      <w:rPr>
        <w:rFonts w:ascii="宋体" w:hAnsi="宋体"/>
        <w:b/>
        <w:bCs/>
        <w:noProof/>
        <w:kern w:val="0"/>
        <w:sz w:val="21"/>
        <w:szCs w:val="21"/>
      </w:rPr>
      <w:t>2</w:t>
    </w:r>
    <w:r w:rsidR="003A7B06" w:rsidRPr="00394A99">
      <w:rPr>
        <w:rFonts w:ascii="宋体" w:hAnsi="宋体"/>
        <w:b/>
        <w:bCs/>
        <w:kern w:val="0"/>
        <w:sz w:val="21"/>
        <w:szCs w:val="21"/>
      </w:rPr>
      <w:fldChar w:fldCharType="end"/>
    </w:r>
    <w:r w:rsidRPr="00394A99">
      <w:rPr>
        <w:rFonts w:ascii="宋体" w:hAnsi="宋体" w:hint="eastAsia"/>
        <w:b/>
        <w:bCs/>
        <w:kern w:val="0"/>
        <w:sz w:val="21"/>
        <w:szCs w:val="21"/>
      </w:rPr>
      <w:t xml:space="preserve"> 页 共 </w:t>
    </w:r>
    <w:r w:rsidR="003A7B06" w:rsidRPr="00EF784D">
      <w:rPr>
        <w:rFonts w:ascii="宋体" w:hAnsi="宋体"/>
        <w:b/>
        <w:bCs/>
        <w:kern w:val="0"/>
        <w:sz w:val="21"/>
        <w:szCs w:val="21"/>
      </w:rPr>
      <w:fldChar w:fldCharType="begin"/>
    </w:r>
    <w:r w:rsidRPr="00EF784D">
      <w:rPr>
        <w:rFonts w:ascii="宋体" w:hAnsi="宋体"/>
        <w:b/>
        <w:bCs/>
        <w:kern w:val="0"/>
        <w:sz w:val="21"/>
        <w:szCs w:val="21"/>
      </w:rPr>
      <w:instrText xml:space="preserve"> NUMPAGES </w:instrText>
    </w:r>
    <w:r w:rsidR="003A7B06" w:rsidRPr="00EF784D">
      <w:rPr>
        <w:rFonts w:ascii="宋体" w:hAnsi="宋体"/>
        <w:b/>
        <w:bCs/>
        <w:kern w:val="0"/>
        <w:sz w:val="21"/>
        <w:szCs w:val="21"/>
      </w:rPr>
      <w:fldChar w:fldCharType="separate"/>
    </w:r>
    <w:r w:rsidR="006B1DAE">
      <w:rPr>
        <w:rFonts w:ascii="宋体" w:hAnsi="宋体"/>
        <w:b/>
        <w:bCs/>
        <w:noProof/>
        <w:kern w:val="0"/>
        <w:sz w:val="21"/>
        <w:szCs w:val="21"/>
      </w:rPr>
      <w:t>3</w:t>
    </w:r>
    <w:r w:rsidR="003A7B06" w:rsidRPr="00EF784D">
      <w:rPr>
        <w:rFonts w:ascii="宋体" w:hAnsi="宋体"/>
        <w:b/>
        <w:bCs/>
        <w:kern w:val="0"/>
        <w:sz w:val="21"/>
        <w:szCs w:val="21"/>
      </w:rPr>
      <w:fldChar w:fldCharType="end"/>
    </w:r>
    <w:r w:rsidRPr="00394A99">
      <w:rPr>
        <w:rFonts w:ascii="宋体" w:hAnsi="宋体" w:hint="eastAsia"/>
        <w:b/>
        <w:bCs/>
        <w:kern w:val="0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FBA" w:rsidRDefault="00AB0FBA">
      <w:r>
        <w:separator/>
      </w:r>
    </w:p>
    <w:p w:rsidR="00AB0FBA" w:rsidRDefault="00AB0FBA"/>
  </w:footnote>
  <w:footnote w:type="continuationSeparator" w:id="1">
    <w:p w:rsidR="00AB0FBA" w:rsidRDefault="00AB0FBA">
      <w:r>
        <w:continuationSeparator/>
      </w:r>
    </w:p>
    <w:p w:rsidR="00AB0FBA" w:rsidRDefault="00AB0FB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F3" w:rsidRDefault="00531AF3" w:rsidP="00233AC3">
    <w:pPr>
      <w:pStyle w:val="a6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BA56FE42"/>
    <w:lvl w:ilvl="0">
      <w:start w:val="1"/>
      <w:numFmt w:val="none"/>
      <w:lvlText w:val="b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9"/>
    <w:multiLevelType w:val="multilevel"/>
    <w:tmpl w:val="134CB254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56B7A67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5820E48"/>
    <w:multiLevelType w:val="multilevel"/>
    <w:tmpl w:val="8F6824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6A63B65"/>
    <w:multiLevelType w:val="hybridMultilevel"/>
    <w:tmpl w:val="D8A4C7DA"/>
    <w:lvl w:ilvl="0" w:tplc="D6A2C0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97C790D"/>
    <w:multiLevelType w:val="hybridMultilevel"/>
    <w:tmpl w:val="91CA68B4"/>
    <w:lvl w:ilvl="0" w:tplc="510E0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E1F6E9F"/>
    <w:multiLevelType w:val="hybridMultilevel"/>
    <w:tmpl w:val="2F843EC8"/>
    <w:lvl w:ilvl="0" w:tplc="91724BC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07D37DC"/>
    <w:multiLevelType w:val="hybridMultilevel"/>
    <w:tmpl w:val="88941596"/>
    <w:lvl w:ilvl="0" w:tplc="EBD60856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3E6281"/>
    <w:multiLevelType w:val="hybridMultilevel"/>
    <w:tmpl w:val="2F30A8E0"/>
    <w:lvl w:ilvl="0" w:tplc="E12E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C31DC6"/>
    <w:multiLevelType w:val="hybridMultilevel"/>
    <w:tmpl w:val="D0C0EDBE"/>
    <w:lvl w:ilvl="0" w:tplc="EBD60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DE5588"/>
    <w:multiLevelType w:val="hybridMultilevel"/>
    <w:tmpl w:val="0DEA3522"/>
    <w:lvl w:ilvl="0" w:tplc="B39E2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121851"/>
    <w:multiLevelType w:val="multilevel"/>
    <w:tmpl w:val="E7C887B0"/>
    <w:styleLink w:val="a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3733B28"/>
    <w:multiLevelType w:val="hybridMultilevel"/>
    <w:tmpl w:val="AEEC428E"/>
    <w:lvl w:ilvl="0" w:tplc="8F1219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5ED3E52"/>
    <w:multiLevelType w:val="hybridMultilevel"/>
    <w:tmpl w:val="3612C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922377"/>
    <w:multiLevelType w:val="multilevel"/>
    <w:tmpl w:val="A6EAEFB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C9B6C0E"/>
    <w:multiLevelType w:val="hybridMultilevel"/>
    <w:tmpl w:val="91C6D02C"/>
    <w:lvl w:ilvl="0" w:tplc="18B422B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3602E62"/>
    <w:multiLevelType w:val="hybridMultilevel"/>
    <w:tmpl w:val="3A0640A4"/>
    <w:lvl w:ilvl="0" w:tplc="21448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3F872A3"/>
    <w:multiLevelType w:val="multilevel"/>
    <w:tmpl w:val="5F7EFB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3C6F302C"/>
    <w:multiLevelType w:val="hybridMultilevel"/>
    <w:tmpl w:val="40D6A258"/>
    <w:lvl w:ilvl="0" w:tplc="FC68DD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51209D0"/>
    <w:multiLevelType w:val="hybridMultilevel"/>
    <w:tmpl w:val="8758C4A4"/>
    <w:lvl w:ilvl="0" w:tplc="6290CDA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74BF2"/>
    <w:multiLevelType w:val="multilevel"/>
    <w:tmpl w:val="5F7EFB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3B74B73"/>
    <w:multiLevelType w:val="hybridMultilevel"/>
    <w:tmpl w:val="F8D48172"/>
    <w:lvl w:ilvl="0" w:tplc="544C4FE8">
      <w:start w:val="7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8393DA0"/>
    <w:multiLevelType w:val="hybridMultilevel"/>
    <w:tmpl w:val="F722758C"/>
    <w:lvl w:ilvl="0" w:tplc="B57A8A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111211C"/>
    <w:multiLevelType w:val="hybridMultilevel"/>
    <w:tmpl w:val="80248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C13F11"/>
    <w:multiLevelType w:val="hybridMultilevel"/>
    <w:tmpl w:val="1DDE12F4"/>
    <w:lvl w:ilvl="0" w:tplc="080CF7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3365FCB"/>
    <w:multiLevelType w:val="multilevel"/>
    <w:tmpl w:val="AA922B2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89F5C16"/>
    <w:multiLevelType w:val="hybridMultilevel"/>
    <w:tmpl w:val="98DEEE62"/>
    <w:lvl w:ilvl="0" w:tplc="0C56A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AE9442E"/>
    <w:multiLevelType w:val="hybridMultilevel"/>
    <w:tmpl w:val="FA96CF8C"/>
    <w:lvl w:ilvl="0" w:tplc="7172B8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B015BC8"/>
    <w:multiLevelType w:val="hybridMultilevel"/>
    <w:tmpl w:val="B678943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>
    <w:nsid w:val="6D116EC0"/>
    <w:multiLevelType w:val="hybridMultilevel"/>
    <w:tmpl w:val="821602FA"/>
    <w:lvl w:ilvl="0" w:tplc="346C92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D163F85"/>
    <w:multiLevelType w:val="hybridMultilevel"/>
    <w:tmpl w:val="28801F6A"/>
    <w:lvl w:ilvl="0" w:tplc="3E083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B5844A4"/>
    <w:multiLevelType w:val="hybridMultilevel"/>
    <w:tmpl w:val="2280E76E"/>
    <w:lvl w:ilvl="0" w:tplc="0409000B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"/>
  </w:num>
  <w:num w:numId="4">
    <w:abstractNumId w:val="30"/>
  </w:num>
  <w:num w:numId="5">
    <w:abstractNumId w:val="13"/>
  </w:num>
  <w:num w:numId="6">
    <w:abstractNumId w:val="4"/>
  </w:num>
  <w:num w:numId="7">
    <w:abstractNumId w:val="3"/>
  </w:num>
  <w:num w:numId="8">
    <w:abstractNumId w:val="0"/>
  </w:num>
  <w:num w:numId="9">
    <w:abstractNumId w:val="16"/>
  </w:num>
  <w:num w:numId="10">
    <w:abstractNumId w:val="21"/>
  </w:num>
  <w:num w:numId="11">
    <w:abstractNumId w:val="23"/>
  </w:num>
  <w:num w:numId="12">
    <w:abstractNumId w:val="12"/>
  </w:num>
  <w:num w:numId="13">
    <w:abstractNumId w:val="31"/>
  </w:num>
  <w:num w:numId="14">
    <w:abstractNumId w:val="24"/>
  </w:num>
  <w:num w:numId="15">
    <w:abstractNumId w:val="32"/>
  </w:num>
  <w:num w:numId="16">
    <w:abstractNumId w:val="7"/>
  </w:num>
  <w:num w:numId="17">
    <w:abstractNumId w:val="6"/>
  </w:num>
  <w:num w:numId="18">
    <w:abstractNumId w:val="28"/>
  </w:num>
  <w:num w:numId="19">
    <w:abstractNumId w:val="14"/>
  </w:num>
  <w:num w:numId="20">
    <w:abstractNumId w:val="26"/>
  </w:num>
  <w:num w:numId="21">
    <w:abstractNumId w:val="18"/>
  </w:num>
  <w:num w:numId="22">
    <w:abstractNumId w:val="29"/>
  </w:num>
  <w:num w:numId="23">
    <w:abstractNumId w:val="33"/>
  </w:num>
  <w:num w:numId="24">
    <w:abstractNumId w:val="20"/>
  </w:num>
  <w:num w:numId="25">
    <w:abstractNumId w:val="10"/>
  </w:num>
  <w:num w:numId="26">
    <w:abstractNumId w:val="5"/>
  </w:num>
  <w:num w:numId="27">
    <w:abstractNumId w:val="17"/>
  </w:num>
  <w:num w:numId="28">
    <w:abstractNumId w:val="8"/>
  </w:num>
  <w:num w:numId="29">
    <w:abstractNumId w:val="19"/>
  </w:num>
  <w:num w:numId="30">
    <w:abstractNumId w:val="22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15"/>
  </w:num>
  <w:num w:numId="38">
    <w:abstractNumId w:val="25"/>
  </w:num>
  <w:num w:numId="39">
    <w:abstractNumId w:val="11"/>
  </w:num>
  <w:num w:numId="4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7F3"/>
    <w:rsid w:val="00000084"/>
    <w:rsid w:val="00000E7E"/>
    <w:rsid w:val="00000F44"/>
    <w:rsid w:val="000019CD"/>
    <w:rsid w:val="00003645"/>
    <w:rsid w:val="0000417F"/>
    <w:rsid w:val="00004DB8"/>
    <w:rsid w:val="00004EA6"/>
    <w:rsid w:val="0000505A"/>
    <w:rsid w:val="000060E3"/>
    <w:rsid w:val="00006FA4"/>
    <w:rsid w:val="000073EB"/>
    <w:rsid w:val="000074ED"/>
    <w:rsid w:val="00010D2B"/>
    <w:rsid w:val="00012C55"/>
    <w:rsid w:val="00013736"/>
    <w:rsid w:val="00014046"/>
    <w:rsid w:val="00014660"/>
    <w:rsid w:val="00016247"/>
    <w:rsid w:val="00016B51"/>
    <w:rsid w:val="000202C5"/>
    <w:rsid w:val="00020C0D"/>
    <w:rsid w:val="00021538"/>
    <w:rsid w:val="00022B3A"/>
    <w:rsid w:val="00023686"/>
    <w:rsid w:val="00023EFC"/>
    <w:rsid w:val="000252DE"/>
    <w:rsid w:val="000255A5"/>
    <w:rsid w:val="00026DA8"/>
    <w:rsid w:val="00027ADA"/>
    <w:rsid w:val="00030150"/>
    <w:rsid w:val="00030C04"/>
    <w:rsid w:val="00030F95"/>
    <w:rsid w:val="0003120F"/>
    <w:rsid w:val="000324AC"/>
    <w:rsid w:val="00033DFE"/>
    <w:rsid w:val="00034148"/>
    <w:rsid w:val="000350A7"/>
    <w:rsid w:val="00037290"/>
    <w:rsid w:val="000374FC"/>
    <w:rsid w:val="00041F1F"/>
    <w:rsid w:val="00042B2F"/>
    <w:rsid w:val="00044827"/>
    <w:rsid w:val="00045440"/>
    <w:rsid w:val="00046EB4"/>
    <w:rsid w:val="00047565"/>
    <w:rsid w:val="00047903"/>
    <w:rsid w:val="00050A4A"/>
    <w:rsid w:val="0005178D"/>
    <w:rsid w:val="00053E3C"/>
    <w:rsid w:val="00054666"/>
    <w:rsid w:val="0005473B"/>
    <w:rsid w:val="00055E2B"/>
    <w:rsid w:val="000567F8"/>
    <w:rsid w:val="0006008A"/>
    <w:rsid w:val="00060EC4"/>
    <w:rsid w:val="0006127B"/>
    <w:rsid w:val="00061781"/>
    <w:rsid w:val="0006251D"/>
    <w:rsid w:val="00062698"/>
    <w:rsid w:val="00062DD3"/>
    <w:rsid w:val="0006350F"/>
    <w:rsid w:val="00063FE6"/>
    <w:rsid w:val="0006511F"/>
    <w:rsid w:val="000701B7"/>
    <w:rsid w:val="000718F6"/>
    <w:rsid w:val="00072698"/>
    <w:rsid w:val="00075FBF"/>
    <w:rsid w:val="00076F3F"/>
    <w:rsid w:val="00077051"/>
    <w:rsid w:val="00077337"/>
    <w:rsid w:val="00081D20"/>
    <w:rsid w:val="00081DB3"/>
    <w:rsid w:val="0008306E"/>
    <w:rsid w:val="000839C8"/>
    <w:rsid w:val="0008419C"/>
    <w:rsid w:val="00084BC3"/>
    <w:rsid w:val="000852C6"/>
    <w:rsid w:val="00085C51"/>
    <w:rsid w:val="00086287"/>
    <w:rsid w:val="00086BBA"/>
    <w:rsid w:val="0008719E"/>
    <w:rsid w:val="00087426"/>
    <w:rsid w:val="00087FE5"/>
    <w:rsid w:val="00090102"/>
    <w:rsid w:val="00091F84"/>
    <w:rsid w:val="000952E6"/>
    <w:rsid w:val="0009595B"/>
    <w:rsid w:val="00095DE2"/>
    <w:rsid w:val="00096B48"/>
    <w:rsid w:val="00097C16"/>
    <w:rsid w:val="00097D4E"/>
    <w:rsid w:val="000A0E1A"/>
    <w:rsid w:val="000A3EAE"/>
    <w:rsid w:val="000A40F0"/>
    <w:rsid w:val="000A48CA"/>
    <w:rsid w:val="000A4F20"/>
    <w:rsid w:val="000A52F6"/>
    <w:rsid w:val="000A5914"/>
    <w:rsid w:val="000A649E"/>
    <w:rsid w:val="000B3FEA"/>
    <w:rsid w:val="000B4457"/>
    <w:rsid w:val="000B4614"/>
    <w:rsid w:val="000B59D4"/>
    <w:rsid w:val="000B696B"/>
    <w:rsid w:val="000B6A92"/>
    <w:rsid w:val="000C130D"/>
    <w:rsid w:val="000C2825"/>
    <w:rsid w:val="000C3785"/>
    <w:rsid w:val="000C4142"/>
    <w:rsid w:val="000C41FF"/>
    <w:rsid w:val="000C47A6"/>
    <w:rsid w:val="000C4956"/>
    <w:rsid w:val="000C5613"/>
    <w:rsid w:val="000C6621"/>
    <w:rsid w:val="000D0F47"/>
    <w:rsid w:val="000D4741"/>
    <w:rsid w:val="000D4DDF"/>
    <w:rsid w:val="000D7699"/>
    <w:rsid w:val="000E1E9F"/>
    <w:rsid w:val="000E382A"/>
    <w:rsid w:val="000E3CFD"/>
    <w:rsid w:val="000E6477"/>
    <w:rsid w:val="000F126E"/>
    <w:rsid w:val="000F13A0"/>
    <w:rsid w:val="000F17CA"/>
    <w:rsid w:val="000F28FB"/>
    <w:rsid w:val="000F4510"/>
    <w:rsid w:val="000F571D"/>
    <w:rsid w:val="000F5801"/>
    <w:rsid w:val="000F6231"/>
    <w:rsid w:val="001009E9"/>
    <w:rsid w:val="00104223"/>
    <w:rsid w:val="00105DF6"/>
    <w:rsid w:val="001067F5"/>
    <w:rsid w:val="00106F73"/>
    <w:rsid w:val="0011071F"/>
    <w:rsid w:val="001115A8"/>
    <w:rsid w:val="00111B4A"/>
    <w:rsid w:val="00111DDA"/>
    <w:rsid w:val="00112247"/>
    <w:rsid w:val="00112F02"/>
    <w:rsid w:val="00113650"/>
    <w:rsid w:val="00116CD0"/>
    <w:rsid w:val="00116E2B"/>
    <w:rsid w:val="00117380"/>
    <w:rsid w:val="001173EF"/>
    <w:rsid w:val="00121CFC"/>
    <w:rsid w:val="00123C5B"/>
    <w:rsid w:val="00124CB6"/>
    <w:rsid w:val="001260CF"/>
    <w:rsid w:val="00127E11"/>
    <w:rsid w:val="00131EE4"/>
    <w:rsid w:val="0013351A"/>
    <w:rsid w:val="00135E6A"/>
    <w:rsid w:val="00137C23"/>
    <w:rsid w:val="0014106D"/>
    <w:rsid w:val="00141CDF"/>
    <w:rsid w:val="00142215"/>
    <w:rsid w:val="00143898"/>
    <w:rsid w:val="0014412D"/>
    <w:rsid w:val="001445AE"/>
    <w:rsid w:val="00145BA3"/>
    <w:rsid w:val="00146587"/>
    <w:rsid w:val="00147FE2"/>
    <w:rsid w:val="00150650"/>
    <w:rsid w:val="00152919"/>
    <w:rsid w:val="001530B2"/>
    <w:rsid w:val="00153390"/>
    <w:rsid w:val="00153E31"/>
    <w:rsid w:val="001562DF"/>
    <w:rsid w:val="001564CE"/>
    <w:rsid w:val="001600FE"/>
    <w:rsid w:val="001625C7"/>
    <w:rsid w:val="00164871"/>
    <w:rsid w:val="00164A79"/>
    <w:rsid w:val="00165883"/>
    <w:rsid w:val="00165AD7"/>
    <w:rsid w:val="00166328"/>
    <w:rsid w:val="001663AE"/>
    <w:rsid w:val="00167DE7"/>
    <w:rsid w:val="00170961"/>
    <w:rsid w:val="00171500"/>
    <w:rsid w:val="0017231D"/>
    <w:rsid w:val="00172E1D"/>
    <w:rsid w:val="001734C6"/>
    <w:rsid w:val="00174E8F"/>
    <w:rsid w:val="0017507F"/>
    <w:rsid w:val="001754A5"/>
    <w:rsid w:val="00177E9D"/>
    <w:rsid w:val="00180E63"/>
    <w:rsid w:val="001816EF"/>
    <w:rsid w:val="00182C2F"/>
    <w:rsid w:val="00183558"/>
    <w:rsid w:val="00184865"/>
    <w:rsid w:val="00185F49"/>
    <w:rsid w:val="001862D4"/>
    <w:rsid w:val="0018769A"/>
    <w:rsid w:val="00193425"/>
    <w:rsid w:val="001A01AA"/>
    <w:rsid w:val="001A0F51"/>
    <w:rsid w:val="001A19C2"/>
    <w:rsid w:val="001A1F0F"/>
    <w:rsid w:val="001A3FEE"/>
    <w:rsid w:val="001A44F6"/>
    <w:rsid w:val="001A7048"/>
    <w:rsid w:val="001A7F18"/>
    <w:rsid w:val="001B0BC1"/>
    <w:rsid w:val="001B18E3"/>
    <w:rsid w:val="001B1A55"/>
    <w:rsid w:val="001B2ABE"/>
    <w:rsid w:val="001B2EE9"/>
    <w:rsid w:val="001B34CC"/>
    <w:rsid w:val="001B36AB"/>
    <w:rsid w:val="001B66EF"/>
    <w:rsid w:val="001B6B0E"/>
    <w:rsid w:val="001B7F3A"/>
    <w:rsid w:val="001C003F"/>
    <w:rsid w:val="001C0A03"/>
    <w:rsid w:val="001C3072"/>
    <w:rsid w:val="001C3CD7"/>
    <w:rsid w:val="001C4FDD"/>
    <w:rsid w:val="001C5D4E"/>
    <w:rsid w:val="001C5D68"/>
    <w:rsid w:val="001C5D79"/>
    <w:rsid w:val="001C6637"/>
    <w:rsid w:val="001C7073"/>
    <w:rsid w:val="001D1D0B"/>
    <w:rsid w:val="001D2722"/>
    <w:rsid w:val="001D58CF"/>
    <w:rsid w:val="001D70D0"/>
    <w:rsid w:val="001E018E"/>
    <w:rsid w:val="001E31C0"/>
    <w:rsid w:val="001E3ACC"/>
    <w:rsid w:val="001E7609"/>
    <w:rsid w:val="001E7EF6"/>
    <w:rsid w:val="001F03E8"/>
    <w:rsid w:val="001F09C3"/>
    <w:rsid w:val="001F1233"/>
    <w:rsid w:val="001F36C1"/>
    <w:rsid w:val="001F5639"/>
    <w:rsid w:val="001F5D75"/>
    <w:rsid w:val="002004DA"/>
    <w:rsid w:val="0020095B"/>
    <w:rsid w:val="00202CC5"/>
    <w:rsid w:val="00204786"/>
    <w:rsid w:val="0020580A"/>
    <w:rsid w:val="0020612D"/>
    <w:rsid w:val="00206322"/>
    <w:rsid w:val="00206E28"/>
    <w:rsid w:val="00207013"/>
    <w:rsid w:val="002077E0"/>
    <w:rsid w:val="00207F71"/>
    <w:rsid w:val="00211BCB"/>
    <w:rsid w:val="00211E85"/>
    <w:rsid w:val="002128A8"/>
    <w:rsid w:val="00212A67"/>
    <w:rsid w:val="00212AE0"/>
    <w:rsid w:val="0021368B"/>
    <w:rsid w:val="00213F55"/>
    <w:rsid w:val="0021497B"/>
    <w:rsid w:val="0021561A"/>
    <w:rsid w:val="002163F2"/>
    <w:rsid w:val="00216CFF"/>
    <w:rsid w:val="00217681"/>
    <w:rsid w:val="00217ED9"/>
    <w:rsid w:val="00220139"/>
    <w:rsid w:val="00220CBA"/>
    <w:rsid w:val="00222842"/>
    <w:rsid w:val="00223404"/>
    <w:rsid w:val="002237F9"/>
    <w:rsid w:val="00224B03"/>
    <w:rsid w:val="00225533"/>
    <w:rsid w:val="002258E2"/>
    <w:rsid w:val="00230D27"/>
    <w:rsid w:val="00231565"/>
    <w:rsid w:val="002321A3"/>
    <w:rsid w:val="00233190"/>
    <w:rsid w:val="00233A61"/>
    <w:rsid w:val="00233AC3"/>
    <w:rsid w:val="0023433D"/>
    <w:rsid w:val="00234849"/>
    <w:rsid w:val="002355AC"/>
    <w:rsid w:val="00235A20"/>
    <w:rsid w:val="00237227"/>
    <w:rsid w:val="0024023B"/>
    <w:rsid w:val="00240D6A"/>
    <w:rsid w:val="00241060"/>
    <w:rsid w:val="002431FF"/>
    <w:rsid w:val="00243929"/>
    <w:rsid w:val="00243AE3"/>
    <w:rsid w:val="00245072"/>
    <w:rsid w:val="00245631"/>
    <w:rsid w:val="00245E38"/>
    <w:rsid w:val="00246614"/>
    <w:rsid w:val="002506B0"/>
    <w:rsid w:val="002517E4"/>
    <w:rsid w:val="00252366"/>
    <w:rsid w:val="0025251A"/>
    <w:rsid w:val="002537F3"/>
    <w:rsid w:val="00254CC5"/>
    <w:rsid w:val="002575E2"/>
    <w:rsid w:val="00261BAC"/>
    <w:rsid w:val="0026368C"/>
    <w:rsid w:val="00263977"/>
    <w:rsid w:val="00264926"/>
    <w:rsid w:val="002652F7"/>
    <w:rsid w:val="0026601E"/>
    <w:rsid w:val="00266931"/>
    <w:rsid w:val="002673EE"/>
    <w:rsid w:val="002673F2"/>
    <w:rsid w:val="00270FB3"/>
    <w:rsid w:val="002714D8"/>
    <w:rsid w:val="00271AA5"/>
    <w:rsid w:val="00272A23"/>
    <w:rsid w:val="00273059"/>
    <w:rsid w:val="00273509"/>
    <w:rsid w:val="00273C8B"/>
    <w:rsid w:val="0027405C"/>
    <w:rsid w:val="00274639"/>
    <w:rsid w:val="00275247"/>
    <w:rsid w:val="00275822"/>
    <w:rsid w:val="002773B3"/>
    <w:rsid w:val="00281BC8"/>
    <w:rsid w:val="0028253F"/>
    <w:rsid w:val="00283BB7"/>
    <w:rsid w:val="00287E7E"/>
    <w:rsid w:val="0029021C"/>
    <w:rsid w:val="00290424"/>
    <w:rsid w:val="00293E0B"/>
    <w:rsid w:val="00294596"/>
    <w:rsid w:val="00297276"/>
    <w:rsid w:val="00297C29"/>
    <w:rsid w:val="00297F6A"/>
    <w:rsid w:val="002A00F6"/>
    <w:rsid w:val="002A04A2"/>
    <w:rsid w:val="002A0EDB"/>
    <w:rsid w:val="002A0F98"/>
    <w:rsid w:val="002A184C"/>
    <w:rsid w:val="002A208B"/>
    <w:rsid w:val="002A33B5"/>
    <w:rsid w:val="002A424A"/>
    <w:rsid w:val="002A49FA"/>
    <w:rsid w:val="002A54E2"/>
    <w:rsid w:val="002A617A"/>
    <w:rsid w:val="002A772A"/>
    <w:rsid w:val="002B2572"/>
    <w:rsid w:val="002B2D13"/>
    <w:rsid w:val="002B4DCA"/>
    <w:rsid w:val="002B4EF5"/>
    <w:rsid w:val="002C277C"/>
    <w:rsid w:val="002C399A"/>
    <w:rsid w:val="002C3FEA"/>
    <w:rsid w:val="002C4EB5"/>
    <w:rsid w:val="002C6929"/>
    <w:rsid w:val="002C7E4E"/>
    <w:rsid w:val="002D0702"/>
    <w:rsid w:val="002D0D38"/>
    <w:rsid w:val="002D1928"/>
    <w:rsid w:val="002D2369"/>
    <w:rsid w:val="002D2F51"/>
    <w:rsid w:val="002D33DA"/>
    <w:rsid w:val="002D3943"/>
    <w:rsid w:val="002D5A1A"/>
    <w:rsid w:val="002D6869"/>
    <w:rsid w:val="002E0F1B"/>
    <w:rsid w:val="002E22C5"/>
    <w:rsid w:val="002E2BC2"/>
    <w:rsid w:val="002E3A5C"/>
    <w:rsid w:val="002E52C7"/>
    <w:rsid w:val="002E60B2"/>
    <w:rsid w:val="002E64EE"/>
    <w:rsid w:val="002E6536"/>
    <w:rsid w:val="002F2709"/>
    <w:rsid w:val="002F2D95"/>
    <w:rsid w:val="002F35FF"/>
    <w:rsid w:val="002F391F"/>
    <w:rsid w:val="002F3F41"/>
    <w:rsid w:val="002F6550"/>
    <w:rsid w:val="002F6A01"/>
    <w:rsid w:val="00301A37"/>
    <w:rsid w:val="00302130"/>
    <w:rsid w:val="00304036"/>
    <w:rsid w:val="00304956"/>
    <w:rsid w:val="00305803"/>
    <w:rsid w:val="00305AC7"/>
    <w:rsid w:val="00305B97"/>
    <w:rsid w:val="00307B05"/>
    <w:rsid w:val="00307EB1"/>
    <w:rsid w:val="00310BCC"/>
    <w:rsid w:val="00310CB1"/>
    <w:rsid w:val="00313EEC"/>
    <w:rsid w:val="0031498E"/>
    <w:rsid w:val="003156FE"/>
    <w:rsid w:val="003166DB"/>
    <w:rsid w:val="00316D57"/>
    <w:rsid w:val="0032043E"/>
    <w:rsid w:val="00322647"/>
    <w:rsid w:val="00322F72"/>
    <w:rsid w:val="00323FEA"/>
    <w:rsid w:val="00324EC3"/>
    <w:rsid w:val="00325405"/>
    <w:rsid w:val="003261D1"/>
    <w:rsid w:val="00326E07"/>
    <w:rsid w:val="00326E20"/>
    <w:rsid w:val="00327F15"/>
    <w:rsid w:val="00331643"/>
    <w:rsid w:val="0033262E"/>
    <w:rsid w:val="00336D04"/>
    <w:rsid w:val="003373CC"/>
    <w:rsid w:val="0034091E"/>
    <w:rsid w:val="003413EB"/>
    <w:rsid w:val="00341A2E"/>
    <w:rsid w:val="00341BDF"/>
    <w:rsid w:val="00343286"/>
    <w:rsid w:val="00343B79"/>
    <w:rsid w:val="00345104"/>
    <w:rsid w:val="0034572D"/>
    <w:rsid w:val="00347576"/>
    <w:rsid w:val="00347E9A"/>
    <w:rsid w:val="0035126C"/>
    <w:rsid w:val="00351A9A"/>
    <w:rsid w:val="00351C75"/>
    <w:rsid w:val="00352C18"/>
    <w:rsid w:val="003531C0"/>
    <w:rsid w:val="00353533"/>
    <w:rsid w:val="00354659"/>
    <w:rsid w:val="0035478C"/>
    <w:rsid w:val="00355157"/>
    <w:rsid w:val="00356FB7"/>
    <w:rsid w:val="00357310"/>
    <w:rsid w:val="0036080E"/>
    <w:rsid w:val="00361392"/>
    <w:rsid w:val="00361F03"/>
    <w:rsid w:val="003621FB"/>
    <w:rsid w:val="003625F1"/>
    <w:rsid w:val="00362B06"/>
    <w:rsid w:val="00362BCF"/>
    <w:rsid w:val="00363A22"/>
    <w:rsid w:val="00364489"/>
    <w:rsid w:val="00364931"/>
    <w:rsid w:val="0036495B"/>
    <w:rsid w:val="00364BD5"/>
    <w:rsid w:val="0036791B"/>
    <w:rsid w:val="0037027B"/>
    <w:rsid w:val="003711BC"/>
    <w:rsid w:val="00371C7A"/>
    <w:rsid w:val="00372F4E"/>
    <w:rsid w:val="003732FB"/>
    <w:rsid w:val="003747AA"/>
    <w:rsid w:val="00374AF9"/>
    <w:rsid w:val="00374D50"/>
    <w:rsid w:val="00374E87"/>
    <w:rsid w:val="00380012"/>
    <w:rsid w:val="00380981"/>
    <w:rsid w:val="00380BDF"/>
    <w:rsid w:val="0038184D"/>
    <w:rsid w:val="00381E6A"/>
    <w:rsid w:val="003842BC"/>
    <w:rsid w:val="003852D9"/>
    <w:rsid w:val="0038543E"/>
    <w:rsid w:val="00393331"/>
    <w:rsid w:val="00394A99"/>
    <w:rsid w:val="00394CC7"/>
    <w:rsid w:val="00395A47"/>
    <w:rsid w:val="00395EC7"/>
    <w:rsid w:val="003972BE"/>
    <w:rsid w:val="00397FBB"/>
    <w:rsid w:val="003A1891"/>
    <w:rsid w:val="003A1CA7"/>
    <w:rsid w:val="003A3AC8"/>
    <w:rsid w:val="003A4A96"/>
    <w:rsid w:val="003A4BCB"/>
    <w:rsid w:val="003A6442"/>
    <w:rsid w:val="003A737A"/>
    <w:rsid w:val="003A746B"/>
    <w:rsid w:val="003A7B06"/>
    <w:rsid w:val="003A7BAA"/>
    <w:rsid w:val="003B031C"/>
    <w:rsid w:val="003B21F8"/>
    <w:rsid w:val="003B23E7"/>
    <w:rsid w:val="003B269E"/>
    <w:rsid w:val="003B30FC"/>
    <w:rsid w:val="003B5E98"/>
    <w:rsid w:val="003B6C6D"/>
    <w:rsid w:val="003B6ED0"/>
    <w:rsid w:val="003B71E2"/>
    <w:rsid w:val="003C42BC"/>
    <w:rsid w:val="003C4D53"/>
    <w:rsid w:val="003C51FB"/>
    <w:rsid w:val="003C5567"/>
    <w:rsid w:val="003C5904"/>
    <w:rsid w:val="003C61C6"/>
    <w:rsid w:val="003C6246"/>
    <w:rsid w:val="003C72F0"/>
    <w:rsid w:val="003D10DA"/>
    <w:rsid w:val="003D110E"/>
    <w:rsid w:val="003D16AA"/>
    <w:rsid w:val="003D2227"/>
    <w:rsid w:val="003D65C6"/>
    <w:rsid w:val="003E1678"/>
    <w:rsid w:val="003E2AF0"/>
    <w:rsid w:val="003E681A"/>
    <w:rsid w:val="003E7D65"/>
    <w:rsid w:val="003F027C"/>
    <w:rsid w:val="003F3479"/>
    <w:rsid w:val="003F40DF"/>
    <w:rsid w:val="003F4E4C"/>
    <w:rsid w:val="003F6E9E"/>
    <w:rsid w:val="003F6EDC"/>
    <w:rsid w:val="00400A96"/>
    <w:rsid w:val="00401C02"/>
    <w:rsid w:val="00402581"/>
    <w:rsid w:val="00403D6C"/>
    <w:rsid w:val="004043CA"/>
    <w:rsid w:val="0040463A"/>
    <w:rsid w:val="0040518F"/>
    <w:rsid w:val="004051EB"/>
    <w:rsid w:val="00405B55"/>
    <w:rsid w:val="00406782"/>
    <w:rsid w:val="00407151"/>
    <w:rsid w:val="00411B87"/>
    <w:rsid w:val="0042127E"/>
    <w:rsid w:val="0042211E"/>
    <w:rsid w:val="004234E8"/>
    <w:rsid w:val="00423C6C"/>
    <w:rsid w:val="00423CC6"/>
    <w:rsid w:val="00423EA6"/>
    <w:rsid w:val="004242A6"/>
    <w:rsid w:val="0042520A"/>
    <w:rsid w:val="0042588A"/>
    <w:rsid w:val="00427EC5"/>
    <w:rsid w:val="00427ED5"/>
    <w:rsid w:val="00430407"/>
    <w:rsid w:val="00431343"/>
    <w:rsid w:val="00434AE3"/>
    <w:rsid w:val="00434D00"/>
    <w:rsid w:val="004363BE"/>
    <w:rsid w:val="00436D73"/>
    <w:rsid w:val="00442D96"/>
    <w:rsid w:val="00445B15"/>
    <w:rsid w:val="00445B5D"/>
    <w:rsid w:val="00445E15"/>
    <w:rsid w:val="00445F41"/>
    <w:rsid w:val="0044661C"/>
    <w:rsid w:val="00447979"/>
    <w:rsid w:val="00447C19"/>
    <w:rsid w:val="00451B38"/>
    <w:rsid w:val="0045213C"/>
    <w:rsid w:val="004530E7"/>
    <w:rsid w:val="00455212"/>
    <w:rsid w:val="004562E0"/>
    <w:rsid w:val="0045719E"/>
    <w:rsid w:val="004576B6"/>
    <w:rsid w:val="00457B30"/>
    <w:rsid w:val="00457F8E"/>
    <w:rsid w:val="00460789"/>
    <w:rsid w:val="00460852"/>
    <w:rsid w:val="00462792"/>
    <w:rsid w:val="00466125"/>
    <w:rsid w:val="00466582"/>
    <w:rsid w:val="0046678A"/>
    <w:rsid w:val="00466C9D"/>
    <w:rsid w:val="004713D6"/>
    <w:rsid w:val="00471A07"/>
    <w:rsid w:val="00472CDE"/>
    <w:rsid w:val="00472DD1"/>
    <w:rsid w:val="004731D0"/>
    <w:rsid w:val="0047330A"/>
    <w:rsid w:val="00473450"/>
    <w:rsid w:val="00473B0A"/>
    <w:rsid w:val="00473DF0"/>
    <w:rsid w:val="00476933"/>
    <w:rsid w:val="004773CB"/>
    <w:rsid w:val="004815EA"/>
    <w:rsid w:val="00481CE4"/>
    <w:rsid w:val="00482574"/>
    <w:rsid w:val="004825BB"/>
    <w:rsid w:val="004827EB"/>
    <w:rsid w:val="004845F4"/>
    <w:rsid w:val="0048495C"/>
    <w:rsid w:val="00485032"/>
    <w:rsid w:val="0048571A"/>
    <w:rsid w:val="00487446"/>
    <w:rsid w:val="0049015E"/>
    <w:rsid w:val="00490B0F"/>
    <w:rsid w:val="00490BDA"/>
    <w:rsid w:val="0049200E"/>
    <w:rsid w:val="004922C0"/>
    <w:rsid w:val="004927B4"/>
    <w:rsid w:val="00492939"/>
    <w:rsid w:val="00493BDF"/>
    <w:rsid w:val="004946B2"/>
    <w:rsid w:val="004946E3"/>
    <w:rsid w:val="0049668B"/>
    <w:rsid w:val="004969A7"/>
    <w:rsid w:val="004A18CB"/>
    <w:rsid w:val="004A1B71"/>
    <w:rsid w:val="004A2724"/>
    <w:rsid w:val="004A2CB7"/>
    <w:rsid w:val="004A3826"/>
    <w:rsid w:val="004A3C39"/>
    <w:rsid w:val="004A4123"/>
    <w:rsid w:val="004A6929"/>
    <w:rsid w:val="004A715F"/>
    <w:rsid w:val="004B031E"/>
    <w:rsid w:val="004B2836"/>
    <w:rsid w:val="004B33F0"/>
    <w:rsid w:val="004B4149"/>
    <w:rsid w:val="004B4F0B"/>
    <w:rsid w:val="004B5C04"/>
    <w:rsid w:val="004B5F9F"/>
    <w:rsid w:val="004B6694"/>
    <w:rsid w:val="004B75FE"/>
    <w:rsid w:val="004C03D4"/>
    <w:rsid w:val="004C204B"/>
    <w:rsid w:val="004C2B5F"/>
    <w:rsid w:val="004C5629"/>
    <w:rsid w:val="004C662B"/>
    <w:rsid w:val="004C7E6F"/>
    <w:rsid w:val="004D0A6A"/>
    <w:rsid w:val="004D1A61"/>
    <w:rsid w:val="004D2AEF"/>
    <w:rsid w:val="004D39D6"/>
    <w:rsid w:val="004D6304"/>
    <w:rsid w:val="004D6D64"/>
    <w:rsid w:val="004D78C7"/>
    <w:rsid w:val="004E44A7"/>
    <w:rsid w:val="004E4651"/>
    <w:rsid w:val="004E4882"/>
    <w:rsid w:val="004E4CF8"/>
    <w:rsid w:val="004E6AE0"/>
    <w:rsid w:val="004F1373"/>
    <w:rsid w:val="004F194B"/>
    <w:rsid w:val="004F29B8"/>
    <w:rsid w:val="004F3EDC"/>
    <w:rsid w:val="004F4163"/>
    <w:rsid w:val="00500114"/>
    <w:rsid w:val="005034A8"/>
    <w:rsid w:val="00505DE4"/>
    <w:rsid w:val="00507386"/>
    <w:rsid w:val="00507D1F"/>
    <w:rsid w:val="00507F5C"/>
    <w:rsid w:val="00510EB7"/>
    <w:rsid w:val="00511641"/>
    <w:rsid w:val="00512187"/>
    <w:rsid w:val="00512483"/>
    <w:rsid w:val="00512798"/>
    <w:rsid w:val="00513D8F"/>
    <w:rsid w:val="00514CDF"/>
    <w:rsid w:val="00515032"/>
    <w:rsid w:val="00516C8F"/>
    <w:rsid w:val="005174A6"/>
    <w:rsid w:val="0051781A"/>
    <w:rsid w:val="005217C9"/>
    <w:rsid w:val="00521A3D"/>
    <w:rsid w:val="005220F7"/>
    <w:rsid w:val="00523165"/>
    <w:rsid w:val="00523B1A"/>
    <w:rsid w:val="00524ADF"/>
    <w:rsid w:val="00525408"/>
    <w:rsid w:val="005255ED"/>
    <w:rsid w:val="00526862"/>
    <w:rsid w:val="00530C3D"/>
    <w:rsid w:val="005318A6"/>
    <w:rsid w:val="00531AF3"/>
    <w:rsid w:val="005330D4"/>
    <w:rsid w:val="0053371D"/>
    <w:rsid w:val="00534878"/>
    <w:rsid w:val="00535842"/>
    <w:rsid w:val="005358FF"/>
    <w:rsid w:val="00536CDE"/>
    <w:rsid w:val="00536F2A"/>
    <w:rsid w:val="005402EA"/>
    <w:rsid w:val="005440D6"/>
    <w:rsid w:val="0054426C"/>
    <w:rsid w:val="005462A2"/>
    <w:rsid w:val="00547DB2"/>
    <w:rsid w:val="005500C3"/>
    <w:rsid w:val="00550E58"/>
    <w:rsid w:val="005520E0"/>
    <w:rsid w:val="0055303D"/>
    <w:rsid w:val="00553092"/>
    <w:rsid w:val="00553D82"/>
    <w:rsid w:val="00555865"/>
    <w:rsid w:val="00556247"/>
    <w:rsid w:val="00556B2D"/>
    <w:rsid w:val="00556D80"/>
    <w:rsid w:val="0055782D"/>
    <w:rsid w:val="00560A1C"/>
    <w:rsid w:val="0056158C"/>
    <w:rsid w:val="00561599"/>
    <w:rsid w:val="00563234"/>
    <w:rsid w:val="005632C5"/>
    <w:rsid w:val="0056390A"/>
    <w:rsid w:val="00563949"/>
    <w:rsid w:val="00563CC1"/>
    <w:rsid w:val="0056405E"/>
    <w:rsid w:val="00564626"/>
    <w:rsid w:val="00565DB1"/>
    <w:rsid w:val="005672B9"/>
    <w:rsid w:val="00573428"/>
    <w:rsid w:val="00573C36"/>
    <w:rsid w:val="00574B78"/>
    <w:rsid w:val="00577F1D"/>
    <w:rsid w:val="005825E6"/>
    <w:rsid w:val="00582752"/>
    <w:rsid w:val="00591D3A"/>
    <w:rsid w:val="00592191"/>
    <w:rsid w:val="0059595C"/>
    <w:rsid w:val="00596164"/>
    <w:rsid w:val="00597756"/>
    <w:rsid w:val="0059799F"/>
    <w:rsid w:val="005A0C25"/>
    <w:rsid w:val="005A1631"/>
    <w:rsid w:val="005A2C98"/>
    <w:rsid w:val="005A66E9"/>
    <w:rsid w:val="005B0E18"/>
    <w:rsid w:val="005B262D"/>
    <w:rsid w:val="005B2F5A"/>
    <w:rsid w:val="005B3066"/>
    <w:rsid w:val="005B44AC"/>
    <w:rsid w:val="005B78E5"/>
    <w:rsid w:val="005B7BAD"/>
    <w:rsid w:val="005C00A0"/>
    <w:rsid w:val="005C0452"/>
    <w:rsid w:val="005C38BC"/>
    <w:rsid w:val="005C4150"/>
    <w:rsid w:val="005C6F7F"/>
    <w:rsid w:val="005D009F"/>
    <w:rsid w:val="005D03A0"/>
    <w:rsid w:val="005D1095"/>
    <w:rsid w:val="005D562E"/>
    <w:rsid w:val="005D5774"/>
    <w:rsid w:val="005E1CE4"/>
    <w:rsid w:val="005E5DEF"/>
    <w:rsid w:val="005E68B8"/>
    <w:rsid w:val="005E7217"/>
    <w:rsid w:val="005F0579"/>
    <w:rsid w:val="005F090A"/>
    <w:rsid w:val="005F17D0"/>
    <w:rsid w:val="005F22C4"/>
    <w:rsid w:val="005F3BD0"/>
    <w:rsid w:val="005F3D61"/>
    <w:rsid w:val="005F41BA"/>
    <w:rsid w:val="005F46DE"/>
    <w:rsid w:val="005F4772"/>
    <w:rsid w:val="005F5407"/>
    <w:rsid w:val="005F57D9"/>
    <w:rsid w:val="0060028B"/>
    <w:rsid w:val="006010D0"/>
    <w:rsid w:val="0060398D"/>
    <w:rsid w:val="00603D96"/>
    <w:rsid w:val="00605295"/>
    <w:rsid w:val="00605D0F"/>
    <w:rsid w:val="006061A1"/>
    <w:rsid w:val="00610B77"/>
    <w:rsid w:val="00613101"/>
    <w:rsid w:val="006136C6"/>
    <w:rsid w:val="0061433B"/>
    <w:rsid w:val="006172B9"/>
    <w:rsid w:val="006175C6"/>
    <w:rsid w:val="006203FA"/>
    <w:rsid w:val="00621382"/>
    <w:rsid w:val="006221D8"/>
    <w:rsid w:val="00624E8B"/>
    <w:rsid w:val="006263A9"/>
    <w:rsid w:val="00626F8E"/>
    <w:rsid w:val="00631454"/>
    <w:rsid w:val="00631BFD"/>
    <w:rsid w:val="00634017"/>
    <w:rsid w:val="0063544B"/>
    <w:rsid w:val="00635887"/>
    <w:rsid w:val="0064001C"/>
    <w:rsid w:val="00640354"/>
    <w:rsid w:val="00641F46"/>
    <w:rsid w:val="006453BC"/>
    <w:rsid w:val="006526C5"/>
    <w:rsid w:val="006529FF"/>
    <w:rsid w:val="006534AA"/>
    <w:rsid w:val="00655466"/>
    <w:rsid w:val="0065692C"/>
    <w:rsid w:val="0066089F"/>
    <w:rsid w:val="00663166"/>
    <w:rsid w:val="00663A62"/>
    <w:rsid w:val="00664396"/>
    <w:rsid w:val="00665637"/>
    <w:rsid w:val="006668AE"/>
    <w:rsid w:val="00666EA9"/>
    <w:rsid w:val="00670568"/>
    <w:rsid w:val="00673E15"/>
    <w:rsid w:val="0067622B"/>
    <w:rsid w:val="00677693"/>
    <w:rsid w:val="00682F84"/>
    <w:rsid w:val="00683546"/>
    <w:rsid w:val="006857D3"/>
    <w:rsid w:val="00687036"/>
    <w:rsid w:val="0068760D"/>
    <w:rsid w:val="00687C8D"/>
    <w:rsid w:val="00691849"/>
    <w:rsid w:val="0069216E"/>
    <w:rsid w:val="006926D0"/>
    <w:rsid w:val="00693DE7"/>
    <w:rsid w:val="006941E2"/>
    <w:rsid w:val="006951C0"/>
    <w:rsid w:val="00696C99"/>
    <w:rsid w:val="0069797B"/>
    <w:rsid w:val="00697D9A"/>
    <w:rsid w:val="006A06D0"/>
    <w:rsid w:val="006A0CE8"/>
    <w:rsid w:val="006A2A4A"/>
    <w:rsid w:val="006A6B24"/>
    <w:rsid w:val="006A79C4"/>
    <w:rsid w:val="006A7A24"/>
    <w:rsid w:val="006B07F2"/>
    <w:rsid w:val="006B1DAE"/>
    <w:rsid w:val="006B2562"/>
    <w:rsid w:val="006B44F7"/>
    <w:rsid w:val="006B50BB"/>
    <w:rsid w:val="006C1A17"/>
    <w:rsid w:val="006C3826"/>
    <w:rsid w:val="006C3F0D"/>
    <w:rsid w:val="006C672A"/>
    <w:rsid w:val="006C709F"/>
    <w:rsid w:val="006D0301"/>
    <w:rsid w:val="006D1AF6"/>
    <w:rsid w:val="006D4022"/>
    <w:rsid w:val="006D50A1"/>
    <w:rsid w:val="006D5174"/>
    <w:rsid w:val="006D57F4"/>
    <w:rsid w:val="006D5CCB"/>
    <w:rsid w:val="006D7443"/>
    <w:rsid w:val="006E2151"/>
    <w:rsid w:val="006E2584"/>
    <w:rsid w:val="006E7789"/>
    <w:rsid w:val="006F1A57"/>
    <w:rsid w:val="006F1CFF"/>
    <w:rsid w:val="006F1D86"/>
    <w:rsid w:val="006F2156"/>
    <w:rsid w:val="006F38E1"/>
    <w:rsid w:val="006F3A41"/>
    <w:rsid w:val="006F3F89"/>
    <w:rsid w:val="006F4E15"/>
    <w:rsid w:val="006F64DF"/>
    <w:rsid w:val="006F67C0"/>
    <w:rsid w:val="006F784F"/>
    <w:rsid w:val="00700D41"/>
    <w:rsid w:val="00701E78"/>
    <w:rsid w:val="00705E14"/>
    <w:rsid w:val="007076C0"/>
    <w:rsid w:val="00710D4A"/>
    <w:rsid w:val="00711384"/>
    <w:rsid w:val="007113C7"/>
    <w:rsid w:val="00713B2D"/>
    <w:rsid w:val="00714541"/>
    <w:rsid w:val="00716E5F"/>
    <w:rsid w:val="00721C05"/>
    <w:rsid w:val="007224D6"/>
    <w:rsid w:val="007228BF"/>
    <w:rsid w:val="00724872"/>
    <w:rsid w:val="00727115"/>
    <w:rsid w:val="00730206"/>
    <w:rsid w:val="007304AF"/>
    <w:rsid w:val="00730B74"/>
    <w:rsid w:val="0073131E"/>
    <w:rsid w:val="00736A49"/>
    <w:rsid w:val="007378C5"/>
    <w:rsid w:val="00737B7A"/>
    <w:rsid w:val="0074053A"/>
    <w:rsid w:val="00740FA2"/>
    <w:rsid w:val="007417C2"/>
    <w:rsid w:val="00741863"/>
    <w:rsid w:val="00742798"/>
    <w:rsid w:val="00742DDD"/>
    <w:rsid w:val="0074410B"/>
    <w:rsid w:val="007442E4"/>
    <w:rsid w:val="0075136A"/>
    <w:rsid w:val="0075144B"/>
    <w:rsid w:val="00752114"/>
    <w:rsid w:val="00754AAB"/>
    <w:rsid w:val="007550F7"/>
    <w:rsid w:val="00756E35"/>
    <w:rsid w:val="007571B7"/>
    <w:rsid w:val="0075741E"/>
    <w:rsid w:val="00757EAE"/>
    <w:rsid w:val="00762268"/>
    <w:rsid w:val="00764593"/>
    <w:rsid w:val="007647F1"/>
    <w:rsid w:val="007649ED"/>
    <w:rsid w:val="0076541A"/>
    <w:rsid w:val="00765F98"/>
    <w:rsid w:val="0077043E"/>
    <w:rsid w:val="00771FBE"/>
    <w:rsid w:val="00773E48"/>
    <w:rsid w:val="0077478D"/>
    <w:rsid w:val="00777575"/>
    <w:rsid w:val="007815E4"/>
    <w:rsid w:val="00782BB9"/>
    <w:rsid w:val="00783BA0"/>
    <w:rsid w:val="007847B6"/>
    <w:rsid w:val="0078502F"/>
    <w:rsid w:val="007865C6"/>
    <w:rsid w:val="00791FC3"/>
    <w:rsid w:val="007934E5"/>
    <w:rsid w:val="00794212"/>
    <w:rsid w:val="00794EFB"/>
    <w:rsid w:val="00795A33"/>
    <w:rsid w:val="0079611E"/>
    <w:rsid w:val="007965F9"/>
    <w:rsid w:val="007A08E6"/>
    <w:rsid w:val="007A2434"/>
    <w:rsid w:val="007A3541"/>
    <w:rsid w:val="007A570C"/>
    <w:rsid w:val="007A784C"/>
    <w:rsid w:val="007A7EA4"/>
    <w:rsid w:val="007B0BBE"/>
    <w:rsid w:val="007B10E8"/>
    <w:rsid w:val="007B281E"/>
    <w:rsid w:val="007B28FC"/>
    <w:rsid w:val="007B5C36"/>
    <w:rsid w:val="007B5CDF"/>
    <w:rsid w:val="007B6B53"/>
    <w:rsid w:val="007C15AB"/>
    <w:rsid w:val="007C1749"/>
    <w:rsid w:val="007C2DAE"/>
    <w:rsid w:val="007C603E"/>
    <w:rsid w:val="007C631F"/>
    <w:rsid w:val="007D1DD0"/>
    <w:rsid w:val="007D25AA"/>
    <w:rsid w:val="007D3F83"/>
    <w:rsid w:val="007D4B2E"/>
    <w:rsid w:val="007D4EAC"/>
    <w:rsid w:val="007D4F35"/>
    <w:rsid w:val="007D5CAC"/>
    <w:rsid w:val="007D715F"/>
    <w:rsid w:val="007D7B42"/>
    <w:rsid w:val="007E0244"/>
    <w:rsid w:val="007E2AC1"/>
    <w:rsid w:val="007E39DE"/>
    <w:rsid w:val="007E3EDC"/>
    <w:rsid w:val="007E440E"/>
    <w:rsid w:val="007E68E5"/>
    <w:rsid w:val="007E7F49"/>
    <w:rsid w:val="007F0099"/>
    <w:rsid w:val="007F0CFC"/>
    <w:rsid w:val="007F15A8"/>
    <w:rsid w:val="007F1F73"/>
    <w:rsid w:val="007F3299"/>
    <w:rsid w:val="007F3F7D"/>
    <w:rsid w:val="007F4644"/>
    <w:rsid w:val="007F4EFE"/>
    <w:rsid w:val="007F5170"/>
    <w:rsid w:val="007F520E"/>
    <w:rsid w:val="007F588E"/>
    <w:rsid w:val="007F5CF4"/>
    <w:rsid w:val="007F6988"/>
    <w:rsid w:val="007F716F"/>
    <w:rsid w:val="008003F1"/>
    <w:rsid w:val="008008BA"/>
    <w:rsid w:val="00801974"/>
    <w:rsid w:val="0080219B"/>
    <w:rsid w:val="00802C92"/>
    <w:rsid w:val="008032F9"/>
    <w:rsid w:val="00803B56"/>
    <w:rsid w:val="008079C9"/>
    <w:rsid w:val="008079DA"/>
    <w:rsid w:val="00807B5C"/>
    <w:rsid w:val="008115AA"/>
    <w:rsid w:val="00811929"/>
    <w:rsid w:val="00811C5C"/>
    <w:rsid w:val="0081228A"/>
    <w:rsid w:val="00814684"/>
    <w:rsid w:val="00816909"/>
    <w:rsid w:val="00816B75"/>
    <w:rsid w:val="00816BA2"/>
    <w:rsid w:val="00817E39"/>
    <w:rsid w:val="008200EB"/>
    <w:rsid w:val="00820AED"/>
    <w:rsid w:val="00820C6A"/>
    <w:rsid w:val="00821A2E"/>
    <w:rsid w:val="0082250D"/>
    <w:rsid w:val="00822CAF"/>
    <w:rsid w:val="00824859"/>
    <w:rsid w:val="00825627"/>
    <w:rsid w:val="00825C91"/>
    <w:rsid w:val="00825D3A"/>
    <w:rsid w:val="008272A8"/>
    <w:rsid w:val="00830B80"/>
    <w:rsid w:val="0083237E"/>
    <w:rsid w:val="00832B04"/>
    <w:rsid w:val="00832D7A"/>
    <w:rsid w:val="00833183"/>
    <w:rsid w:val="00834C66"/>
    <w:rsid w:val="00834D00"/>
    <w:rsid w:val="0083541C"/>
    <w:rsid w:val="00836170"/>
    <w:rsid w:val="008376A5"/>
    <w:rsid w:val="008400BB"/>
    <w:rsid w:val="00840594"/>
    <w:rsid w:val="008410E7"/>
    <w:rsid w:val="00841691"/>
    <w:rsid w:val="00842054"/>
    <w:rsid w:val="008431BF"/>
    <w:rsid w:val="00843530"/>
    <w:rsid w:val="00844276"/>
    <w:rsid w:val="00845850"/>
    <w:rsid w:val="0084592B"/>
    <w:rsid w:val="00845DD6"/>
    <w:rsid w:val="00846D48"/>
    <w:rsid w:val="0084759D"/>
    <w:rsid w:val="008477B7"/>
    <w:rsid w:val="008479AB"/>
    <w:rsid w:val="0085367D"/>
    <w:rsid w:val="00854BFC"/>
    <w:rsid w:val="00854F7A"/>
    <w:rsid w:val="00855385"/>
    <w:rsid w:val="00855833"/>
    <w:rsid w:val="0085624B"/>
    <w:rsid w:val="00856C50"/>
    <w:rsid w:val="00862A70"/>
    <w:rsid w:val="00862FA1"/>
    <w:rsid w:val="0086302D"/>
    <w:rsid w:val="008634C0"/>
    <w:rsid w:val="00863BFA"/>
    <w:rsid w:val="008649F2"/>
    <w:rsid w:val="00866E1B"/>
    <w:rsid w:val="00867349"/>
    <w:rsid w:val="00867B73"/>
    <w:rsid w:val="008703B0"/>
    <w:rsid w:val="008718AF"/>
    <w:rsid w:val="00871EBD"/>
    <w:rsid w:val="00874DC1"/>
    <w:rsid w:val="00875F86"/>
    <w:rsid w:val="0087689D"/>
    <w:rsid w:val="00876B6B"/>
    <w:rsid w:val="00880062"/>
    <w:rsid w:val="0088014D"/>
    <w:rsid w:val="00880298"/>
    <w:rsid w:val="00880574"/>
    <w:rsid w:val="00880FD8"/>
    <w:rsid w:val="00881DFC"/>
    <w:rsid w:val="00883D80"/>
    <w:rsid w:val="008841A8"/>
    <w:rsid w:val="0088456D"/>
    <w:rsid w:val="00884840"/>
    <w:rsid w:val="00884B51"/>
    <w:rsid w:val="0088525D"/>
    <w:rsid w:val="0088540A"/>
    <w:rsid w:val="0088689A"/>
    <w:rsid w:val="0088729A"/>
    <w:rsid w:val="00887D8F"/>
    <w:rsid w:val="0089041A"/>
    <w:rsid w:val="00890784"/>
    <w:rsid w:val="00890AFA"/>
    <w:rsid w:val="008926A1"/>
    <w:rsid w:val="00893F44"/>
    <w:rsid w:val="00895DB1"/>
    <w:rsid w:val="0089629E"/>
    <w:rsid w:val="0089671F"/>
    <w:rsid w:val="0089690A"/>
    <w:rsid w:val="008A07B9"/>
    <w:rsid w:val="008A1F86"/>
    <w:rsid w:val="008A23F2"/>
    <w:rsid w:val="008A2AE3"/>
    <w:rsid w:val="008A35C6"/>
    <w:rsid w:val="008A3C83"/>
    <w:rsid w:val="008A5FED"/>
    <w:rsid w:val="008A6D32"/>
    <w:rsid w:val="008A7255"/>
    <w:rsid w:val="008A7BB2"/>
    <w:rsid w:val="008B073E"/>
    <w:rsid w:val="008B0E0B"/>
    <w:rsid w:val="008B1A08"/>
    <w:rsid w:val="008B2904"/>
    <w:rsid w:val="008B3C2B"/>
    <w:rsid w:val="008B51F4"/>
    <w:rsid w:val="008B524E"/>
    <w:rsid w:val="008B656F"/>
    <w:rsid w:val="008B6E5E"/>
    <w:rsid w:val="008B7F6E"/>
    <w:rsid w:val="008B7F8F"/>
    <w:rsid w:val="008C030D"/>
    <w:rsid w:val="008C0B07"/>
    <w:rsid w:val="008C1647"/>
    <w:rsid w:val="008C28FE"/>
    <w:rsid w:val="008C456A"/>
    <w:rsid w:val="008C50DD"/>
    <w:rsid w:val="008C5387"/>
    <w:rsid w:val="008C676F"/>
    <w:rsid w:val="008C752D"/>
    <w:rsid w:val="008D0953"/>
    <w:rsid w:val="008D19A9"/>
    <w:rsid w:val="008D2C12"/>
    <w:rsid w:val="008D4BC8"/>
    <w:rsid w:val="008D4F78"/>
    <w:rsid w:val="008D5640"/>
    <w:rsid w:val="008D6F28"/>
    <w:rsid w:val="008D7628"/>
    <w:rsid w:val="008E0370"/>
    <w:rsid w:val="008E0733"/>
    <w:rsid w:val="008E0940"/>
    <w:rsid w:val="008E14C7"/>
    <w:rsid w:val="008E37F8"/>
    <w:rsid w:val="008E3D05"/>
    <w:rsid w:val="008E6FBF"/>
    <w:rsid w:val="008E7648"/>
    <w:rsid w:val="008E7AFF"/>
    <w:rsid w:val="008F0161"/>
    <w:rsid w:val="008F08F4"/>
    <w:rsid w:val="008F0F8F"/>
    <w:rsid w:val="008F14BE"/>
    <w:rsid w:val="008F16C0"/>
    <w:rsid w:val="008F173B"/>
    <w:rsid w:val="008F296F"/>
    <w:rsid w:val="008F2B76"/>
    <w:rsid w:val="008F61D5"/>
    <w:rsid w:val="008F6449"/>
    <w:rsid w:val="008F707D"/>
    <w:rsid w:val="00900200"/>
    <w:rsid w:val="0090152F"/>
    <w:rsid w:val="00902440"/>
    <w:rsid w:val="0090297A"/>
    <w:rsid w:val="00904458"/>
    <w:rsid w:val="0090544A"/>
    <w:rsid w:val="00905E36"/>
    <w:rsid w:val="00906C1C"/>
    <w:rsid w:val="00906FB9"/>
    <w:rsid w:val="00907E37"/>
    <w:rsid w:val="00914CDD"/>
    <w:rsid w:val="0091622A"/>
    <w:rsid w:val="00916468"/>
    <w:rsid w:val="009201E7"/>
    <w:rsid w:val="00920B30"/>
    <w:rsid w:val="00923699"/>
    <w:rsid w:val="00925CFB"/>
    <w:rsid w:val="00930204"/>
    <w:rsid w:val="00932034"/>
    <w:rsid w:val="0093284D"/>
    <w:rsid w:val="00933BCB"/>
    <w:rsid w:val="00933CA6"/>
    <w:rsid w:val="009349B0"/>
    <w:rsid w:val="009356D4"/>
    <w:rsid w:val="0093576A"/>
    <w:rsid w:val="00936C80"/>
    <w:rsid w:val="00940924"/>
    <w:rsid w:val="00941A0D"/>
    <w:rsid w:val="00942FAD"/>
    <w:rsid w:val="00944C11"/>
    <w:rsid w:val="00945832"/>
    <w:rsid w:val="00945CC5"/>
    <w:rsid w:val="00947E57"/>
    <w:rsid w:val="00947F87"/>
    <w:rsid w:val="0095331A"/>
    <w:rsid w:val="00954065"/>
    <w:rsid w:val="00954207"/>
    <w:rsid w:val="00955F91"/>
    <w:rsid w:val="00956215"/>
    <w:rsid w:val="00957E47"/>
    <w:rsid w:val="00961DA1"/>
    <w:rsid w:val="009635F7"/>
    <w:rsid w:val="00963741"/>
    <w:rsid w:val="00964A71"/>
    <w:rsid w:val="00965600"/>
    <w:rsid w:val="009663A7"/>
    <w:rsid w:val="00966547"/>
    <w:rsid w:val="00966709"/>
    <w:rsid w:val="0096690A"/>
    <w:rsid w:val="00972F89"/>
    <w:rsid w:val="00973565"/>
    <w:rsid w:val="009812A3"/>
    <w:rsid w:val="00981885"/>
    <w:rsid w:val="009821CB"/>
    <w:rsid w:val="00983343"/>
    <w:rsid w:val="00983ADE"/>
    <w:rsid w:val="00984E51"/>
    <w:rsid w:val="00985C37"/>
    <w:rsid w:val="00986A77"/>
    <w:rsid w:val="00990F63"/>
    <w:rsid w:val="009918F6"/>
    <w:rsid w:val="00991CD6"/>
    <w:rsid w:val="00991F0D"/>
    <w:rsid w:val="0099381B"/>
    <w:rsid w:val="009942FE"/>
    <w:rsid w:val="009A10B4"/>
    <w:rsid w:val="009A10B5"/>
    <w:rsid w:val="009A33A9"/>
    <w:rsid w:val="009B0046"/>
    <w:rsid w:val="009B2788"/>
    <w:rsid w:val="009B2E7C"/>
    <w:rsid w:val="009B40B8"/>
    <w:rsid w:val="009B5BEA"/>
    <w:rsid w:val="009B7618"/>
    <w:rsid w:val="009C00B5"/>
    <w:rsid w:val="009C0CC4"/>
    <w:rsid w:val="009C2812"/>
    <w:rsid w:val="009C359F"/>
    <w:rsid w:val="009C37A7"/>
    <w:rsid w:val="009C4D25"/>
    <w:rsid w:val="009C5361"/>
    <w:rsid w:val="009C7476"/>
    <w:rsid w:val="009C74E6"/>
    <w:rsid w:val="009C7AFB"/>
    <w:rsid w:val="009D17B6"/>
    <w:rsid w:val="009D25C2"/>
    <w:rsid w:val="009D4BE2"/>
    <w:rsid w:val="009D5136"/>
    <w:rsid w:val="009D6D6C"/>
    <w:rsid w:val="009E15E6"/>
    <w:rsid w:val="009E16A7"/>
    <w:rsid w:val="009E1860"/>
    <w:rsid w:val="009E32DF"/>
    <w:rsid w:val="009E43C3"/>
    <w:rsid w:val="009E7DB2"/>
    <w:rsid w:val="009F06DD"/>
    <w:rsid w:val="009F09EE"/>
    <w:rsid w:val="009F235C"/>
    <w:rsid w:val="009F29BF"/>
    <w:rsid w:val="009F2FBA"/>
    <w:rsid w:val="009F41A4"/>
    <w:rsid w:val="009F652D"/>
    <w:rsid w:val="009F7BB5"/>
    <w:rsid w:val="00A00754"/>
    <w:rsid w:val="00A00B9B"/>
    <w:rsid w:val="00A0132D"/>
    <w:rsid w:val="00A032B8"/>
    <w:rsid w:val="00A04B30"/>
    <w:rsid w:val="00A0660F"/>
    <w:rsid w:val="00A069AF"/>
    <w:rsid w:val="00A103B4"/>
    <w:rsid w:val="00A10FE8"/>
    <w:rsid w:val="00A12950"/>
    <w:rsid w:val="00A12E22"/>
    <w:rsid w:val="00A12FDF"/>
    <w:rsid w:val="00A1597B"/>
    <w:rsid w:val="00A16D7A"/>
    <w:rsid w:val="00A1705A"/>
    <w:rsid w:val="00A17535"/>
    <w:rsid w:val="00A204F8"/>
    <w:rsid w:val="00A214E8"/>
    <w:rsid w:val="00A24591"/>
    <w:rsid w:val="00A250B9"/>
    <w:rsid w:val="00A253C3"/>
    <w:rsid w:val="00A26B99"/>
    <w:rsid w:val="00A2756B"/>
    <w:rsid w:val="00A2790E"/>
    <w:rsid w:val="00A30123"/>
    <w:rsid w:val="00A31FA2"/>
    <w:rsid w:val="00A31FCB"/>
    <w:rsid w:val="00A32079"/>
    <w:rsid w:val="00A36A92"/>
    <w:rsid w:val="00A37B96"/>
    <w:rsid w:val="00A406DC"/>
    <w:rsid w:val="00A42221"/>
    <w:rsid w:val="00A42227"/>
    <w:rsid w:val="00A43763"/>
    <w:rsid w:val="00A440EB"/>
    <w:rsid w:val="00A441E6"/>
    <w:rsid w:val="00A46178"/>
    <w:rsid w:val="00A50B93"/>
    <w:rsid w:val="00A52133"/>
    <w:rsid w:val="00A52DDE"/>
    <w:rsid w:val="00A537E2"/>
    <w:rsid w:val="00A53D59"/>
    <w:rsid w:val="00A53F1D"/>
    <w:rsid w:val="00A55F88"/>
    <w:rsid w:val="00A6097B"/>
    <w:rsid w:val="00A61058"/>
    <w:rsid w:val="00A62723"/>
    <w:rsid w:val="00A63FE0"/>
    <w:rsid w:val="00A642F2"/>
    <w:rsid w:val="00A6489C"/>
    <w:rsid w:val="00A66A57"/>
    <w:rsid w:val="00A71195"/>
    <w:rsid w:val="00A713C7"/>
    <w:rsid w:val="00A714D8"/>
    <w:rsid w:val="00A74A70"/>
    <w:rsid w:val="00A74BC4"/>
    <w:rsid w:val="00A80A86"/>
    <w:rsid w:val="00A8109C"/>
    <w:rsid w:val="00A8285F"/>
    <w:rsid w:val="00A82A3A"/>
    <w:rsid w:val="00A82B67"/>
    <w:rsid w:val="00A83BAB"/>
    <w:rsid w:val="00A849AE"/>
    <w:rsid w:val="00A85761"/>
    <w:rsid w:val="00A866C3"/>
    <w:rsid w:val="00A90372"/>
    <w:rsid w:val="00A90E9C"/>
    <w:rsid w:val="00A95403"/>
    <w:rsid w:val="00A970D6"/>
    <w:rsid w:val="00AA05F1"/>
    <w:rsid w:val="00AA07E1"/>
    <w:rsid w:val="00AA17D2"/>
    <w:rsid w:val="00AA616E"/>
    <w:rsid w:val="00AA65DE"/>
    <w:rsid w:val="00AA7AAB"/>
    <w:rsid w:val="00AB0FBA"/>
    <w:rsid w:val="00AB25E3"/>
    <w:rsid w:val="00AB392A"/>
    <w:rsid w:val="00AB417E"/>
    <w:rsid w:val="00AB7289"/>
    <w:rsid w:val="00AB756A"/>
    <w:rsid w:val="00AC14DB"/>
    <w:rsid w:val="00AC3C69"/>
    <w:rsid w:val="00AC51A2"/>
    <w:rsid w:val="00AC5B67"/>
    <w:rsid w:val="00AC643B"/>
    <w:rsid w:val="00AC7F13"/>
    <w:rsid w:val="00AD0054"/>
    <w:rsid w:val="00AD1ED9"/>
    <w:rsid w:val="00AD263D"/>
    <w:rsid w:val="00AD293B"/>
    <w:rsid w:val="00AE0EE4"/>
    <w:rsid w:val="00AE2B03"/>
    <w:rsid w:val="00AE2CBB"/>
    <w:rsid w:val="00AE3DE7"/>
    <w:rsid w:val="00AE48C5"/>
    <w:rsid w:val="00AE5803"/>
    <w:rsid w:val="00AE587E"/>
    <w:rsid w:val="00AE5F7F"/>
    <w:rsid w:val="00AE6811"/>
    <w:rsid w:val="00AE7470"/>
    <w:rsid w:val="00AF0192"/>
    <w:rsid w:val="00AF0727"/>
    <w:rsid w:val="00AF085E"/>
    <w:rsid w:val="00AF08CB"/>
    <w:rsid w:val="00AF11E4"/>
    <w:rsid w:val="00AF1EBB"/>
    <w:rsid w:val="00AF1EFC"/>
    <w:rsid w:val="00AF3B62"/>
    <w:rsid w:val="00AF4C79"/>
    <w:rsid w:val="00AF4D10"/>
    <w:rsid w:val="00AF7325"/>
    <w:rsid w:val="00AF73C0"/>
    <w:rsid w:val="00AF7E99"/>
    <w:rsid w:val="00B00899"/>
    <w:rsid w:val="00B00A56"/>
    <w:rsid w:val="00B01154"/>
    <w:rsid w:val="00B01B63"/>
    <w:rsid w:val="00B02EA5"/>
    <w:rsid w:val="00B03615"/>
    <w:rsid w:val="00B03813"/>
    <w:rsid w:val="00B05D58"/>
    <w:rsid w:val="00B06096"/>
    <w:rsid w:val="00B0610E"/>
    <w:rsid w:val="00B06643"/>
    <w:rsid w:val="00B07DA3"/>
    <w:rsid w:val="00B101E5"/>
    <w:rsid w:val="00B12336"/>
    <w:rsid w:val="00B12C9B"/>
    <w:rsid w:val="00B12F32"/>
    <w:rsid w:val="00B13601"/>
    <w:rsid w:val="00B16442"/>
    <w:rsid w:val="00B16981"/>
    <w:rsid w:val="00B16B1B"/>
    <w:rsid w:val="00B17417"/>
    <w:rsid w:val="00B218E8"/>
    <w:rsid w:val="00B231B2"/>
    <w:rsid w:val="00B2334B"/>
    <w:rsid w:val="00B2408B"/>
    <w:rsid w:val="00B24820"/>
    <w:rsid w:val="00B2602D"/>
    <w:rsid w:val="00B27C54"/>
    <w:rsid w:val="00B30A8E"/>
    <w:rsid w:val="00B33F93"/>
    <w:rsid w:val="00B43BC5"/>
    <w:rsid w:val="00B45FA4"/>
    <w:rsid w:val="00B51137"/>
    <w:rsid w:val="00B52964"/>
    <w:rsid w:val="00B52CD4"/>
    <w:rsid w:val="00B52DA2"/>
    <w:rsid w:val="00B550AD"/>
    <w:rsid w:val="00B56DEA"/>
    <w:rsid w:val="00B5786A"/>
    <w:rsid w:val="00B60154"/>
    <w:rsid w:val="00B60DD3"/>
    <w:rsid w:val="00B62365"/>
    <w:rsid w:val="00B643D4"/>
    <w:rsid w:val="00B64DB2"/>
    <w:rsid w:val="00B67458"/>
    <w:rsid w:val="00B677EF"/>
    <w:rsid w:val="00B7040C"/>
    <w:rsid w:val="00B71368"/>
    <w:rsid w:val="00B74C95"/>
    <w:rsid w:val="00B762E3"/>
    <w:rsid w:val="00B77434"/>
    <w:rsid w:val="00B807BE"/>
    <w:rsid w:val="00B80A39"/>
    <w:rsid w:val="00B81A63"/>
    <w:rsid w:val="00B82A7C"/>
    <w:rsid w:val="00B83705"/>
    <w:rsid w:val="00B84915"/>
    <w:rsid w:val="00B85C08"/>
    <w:rsid w:val="00B8678F"/>
    <w:rsid w:val="00B877E3"/>
    <w:rsid w:val="00B91763"/>
    <w:rsid w:val="00B92D78"/>
    <w:rsid w:val="00B94E8D"/>
    <w:rsid w:val="00B95717"/>
    <w:rsid w:val="00B96992"/>
    <w:rsid w:val="00B970C9"/>
    <w:rsid w:val="00B97A06"/>
    <w:rsid w:val="00B97E36"/>
    <w:rsid w:val="00BA0EF9"/>
    <w:rsid w:val="00BA0FCC"/>
    <w:rsid w:val="00BA1A43"/>
    <w:rsid w:val="00BA1BBC"/>
    <w:rsid w:val="00BA1F85"/>
    <w:rsid w:val="00BA2C8D"/>
    <w:rsid w:val="00BA33AF"/>
    <w:rsid w:val="00BA3760"/>
    <w:rsid w:val="00BA3D00"/>
    <w:rsid w:val="00BA3E2C"/>
    <w:rsid w:val="00BA4AB9"/>
    <w:rsid w:val="00BA65AC"/>
    <w:rsid w:val="00BA78B8"/>
    <w:rsid w:val="00BB61A4"/>
    <w:rsid w:val="00BB677A"/>
    <w:rsid w:val="00BC0FF5"/>
    <w:rsid w:val="00BC11D2"/>
    <w:rsid w:val="00BC2709"/>
    <w:rsid w:val="00BC3391"/>
    <w:rsid w:val="00BC3DBE"/>
    <w:rsid w:val="00BC3FDE"/>
    <w:rsid w:val="00BC457D"/>
    <w:rsid w:val="00BC6066"/>
    <w:rsid w:val="00BC6163"/>
    <w:rsid w:val="00BC64DD"/>
    <w:rsid w:val="00BD19D7"/>
    <w:rsid w:val="00BD1C93"/>
    <w:rsid w:val="00BD2669"/>
    <w:rsid w:val="00BD4111"/>
    <w:rsid w:val="00BD4B39"/>
    <w:rsid w:val="00BD5A27"/>
    <w:rsid w:val="00BD5F69"/>
    <w:rsid w:val="00BD6275"/>
    <w:rsid w:val="00BE01FC"/>
    <w:rsid w:val="00BE0568"/>
    <w:rsid w:val="00BE098C"/>
    <w:rsid w:val="00BE2712"/>
    <w:rsid w:val="00BE2E79"/>
    <w:rsid w:val="00BE3446"/>
    <w:rsid w:val="00BE35E6"/>
    <w:rsid w:val="00BE5D18"/>
    <w:rsid w:val="00BE6E05"/>
    <w:rsid w:val="00BE7A24"/>
    <w:rsid w:val="00BF0928"/>
    <w:rsid w:val="00BF0C0A"/>
    <w:rsid w:val="00BF1EE3"/>
    <w:rsid w:val="00BF2DA7"/>
    <w:rsid w:val="00BF2DBF"/>
    <w:rsid w:val="00BF30A7"/>
    <w:rsid w:val="00BF5281"/>
    <w:rsid w:val="00BF542C"/>
    <w:rsid w:val="00BF59AB"/>
    <w:rsid w:val="00BF63AF"/>
    <w:rsid w:val="00C0098F"/>
    <w:rsid w:val="00C012D9"/>
    <w:rsid w:val="00C01A8F"/>
    <w:rsid w:val="00C02534"/>
    <w:rsid w:val="00C02B28"/>
    <w:rsid w:val="00C02D45"/>
    <w:rsid w:val="00C03ECF"/>
    <w:rsid w:val="00C03FEE"/>
    <w:rsid w:val="00C04AA4"/>
    <w:rsid w:val="00C04BFB"/>
    <w:rsid w:val="00C05F34"/>
    <w:rsid w:val="00C07290"/>
    <w:rsid w:val="00C07852"/>
    <w:rsid w:val="00C11D53"/>
    <w:rsid w:val="00C123A8"/>
    <w:rsid w:val="00C12EB5"/>
    <w:rsid w:val="00C13A58"/>
    <w:rsid w:val="00C14361"/>
    <w:rsid w:val="00C16A5A"/>
    <w:rsid w:val="00C171EB"/>
    <w:rsid w:val="00C220A5"/>
    <w:rsid w:val="00C232DE"/>
    <w:rsid w:val="00C261CD"/>
    <w:rsid w:val="00C278E1"/>
    <w:rsid w:val="00C30C85"/>
    <w:rsid w:val="00C30CEB"/>
    <w:rsid w:val="00C31144"/>
    <w:rsid w:val="00C31A40"/>
    <w:rsid w:val="00C31E2E"/>
    <w:rsid w:val="00C32AF6"/>
    <w:rsid w:val="00C35BA2"/>
    <w:rsid w:val="00C3604F"/>
    <w:rsid w:val="00C42145"/>
    <w:rsid w:val="00C42F23"/>
    <w:rsid w:val="00C43D35"/>
    <w:rsid w:val="00C4511E"/>
    <w:rsid w:val="00C4529F"/>
    <w:rsid w:val="00C45AAD"/>
    <w:rsid w:val="00C45BD3"/>
    <w:rsid w:val="00C475E8"/>
    <w:rsid w:val="00C52C85"/>
    <w:rsid w:val="00C53475"/>
    <w:rsid w:val="00C5383B"/>
    <w:rsid w:val="00C54A0A"/>
    <w:rsid w:val="00C55037"/>
    <w:rsid w:val="00C55902"/>
    <w:rsid w:val="00C56833"/>
    <w:rsid w:val="00C57407"/>
    <w:rsid w:val="00C602B4"/>
    <w:rsid w:val="00C60B6F"/>
    <w:rsid w:val="00C61095"/>
    <w:rsid w:val="00C6178B"/>
    <w:rsid w:val="00C63BC8"/>
    <w:rsid w:val="00C64602"/>
    <w:rsid w:val="00C648A1"/>
    <w:rsid w:val="00C6552B"/>
    <w:rsid w:val="00C66AF2"/>
    <w:rsid w:val="00C67B40"/>
    <w:rsid w:val="00C67CB6"/>
    <w:rsid w:val="00C7117F"/>
    <w:rsid w:val="00C72704"/>
    <w:rsid w:val="00C72A30"/>
    <w:rsid w:val="00C72D9A"/>
    <w:rsid w:val="00C7329D"/>
    <w:rsid w:val="00C73E65"/>
    <w:rsid w:val="00C74483"/>
    <w:rsid w:val="00C768CB"/>
    <w:rsid w:val="00C77B58"/>
    <w:rsid w:val="00C805E6"/>
    <w:rsid w:val="00C82162"/>
    <w:rsid w:val="00C82938"/>
    <w:rsid w:val="00C82C95"/>
    <w:rsid w:val="00C83088"/>
    <w:rsid w:val="00C8352C"/>
    <w:rsid w:val="00C86984"/>
    <w:rsid w:val="00C90B28"/>
    <w:rsid w:val="00C91218"/>
    <w:rsid w:val="00C9215F"/>
    <w:rsid w:val="00C929E1"/>
    <w:rsid w:val="00C93189"/>
    <w:rsid w:val="00C93B78"/>
    <w:rsid w:val="00C94A0E"/>
    <w:rsid w:val="00C953AF"/>
    <w:rsid w:val="00C96E80"/>
    <w:rsid w:val="00C974A6"/>
    <w:rsid w:val="00C978F6"/>
    <w:rsid w:val="00CA023C"/>
    <w:rsid w:val="00CA0341"/>
    <w:rsid w:val="00CA0E34"/>
    <w:rsid w:val="00CA23C8"/>
    <w:rsid w:val="00CA251C"/>
    <w:rsid w:val="00CA2881"/>
    <w:rsid w:val="00CA3874"/>
    <w:rsid w:val="00CA623B"/>
    <w:rsid w:val="00CA6F4D"/>
    <w:rsid w:val="00CB0A84"/>
    <w:rsid w:val="00CB2021"/>
    <w:rsid w:val="00CB2BE3"/>
    <w:rsid w:val="00CB48C6"/>
    <w:rsid w:val="00CB519C"/>
    <w:rsid w:val="00CB542C"/>
    <w:rsid w:val="00CB5E51"/>
    <w:rsid w:val="00CB7572"/>
    <w:rsid w:val="00CC04F8"/>
    <w:rsid w:val="00CC1218"/>
    <w:rsid w:val="00CC1FEF"/>
    <w:rsid w:val="00CC4D94"/>
    <w:rsid w:val="00CC4EE9"/>
    <w:rsid w:val="00CC7BBC"/>
    <w:rsid w:val="00CD21F7"/>
    <w:rsid w:val="00CD31E5"/>
    <w:rsid w:val="00CD3B4F"/>
    <w:rsid w:val="00CD4C75"/>
    <w:rsid w:val="00CD746B"/>
    <w:rsid w:val="00CD74F1"/>
    <w:rsid w:val="00CE0FEB"/>
    <w:rsid w:val="00CE1FA9"/>
    <w:rsid w:val="00CE29F1"/>
    <w:rsid w:val="00CE2E02"/>
    <w:rsid w:val="00CE4124"/>
    <w:rsid w:val="00CE5579"/>
    <w:rsid w:val="00CF0C3D"/>
    <w:rsid w:val="00CF0F38"/>
    <w:rsid w:val="00CF1449"/>
    <w:rsid w:val="00CF15D4"/>
    <w:rsid w:val="00CF19B9"/>
    <w:rsid w:val="00CF1CF9"/>
    <w:rsid w:val="00CF1FD7"/>
    <w:rsid w:val="00CF39BE"/>
    <w:rsid w:val="00CF47D9"/>
    <w:rsid w:val="00CF4C7A"/>
    <w:rsid w:val="00CF53DF"/>
    <w:rsid w:val="00CF57F0"/>
    <w:rsid w:val="00CF6778"/>
    <w:rsid w:val="00CF7EF0"/>
    <w:rsid w:val="00D00B81"/>
    <w:rsid w:val="00D01D66"/>
    <w:rsid w:val="00D025F6"/>
    <w:rsid w:val="00D02FD5"/>
    <w:rsid w:val="00D03DBE"/>
    <w:rsid w:val="00D05E7C"/>
    <w:rsid w:val="00D07EA0"/>
    <w:rsid w:val="00D10483"/>
    <w:rsid w:val="00D104BF"/>
    <w:rsid w:val="00D108BC"/>
    <w:rsid w:val="00D11B17"/>
    <w:rsid w:val="00D11D06"/>
    <w:rsid w:val="00D12174"/>
    <w:rsid w:val="00D134BE"/>
    <w:rsid w:val="00D1369D"/>
    <w:rsid w:val="00D13ED2"/>
    <w:rsid w:val="00D141D7"/>
    <w:rsid w:val="00D157DC"/>
    <w:rsid w:val="00D17383"/>
    <w:rsid w:val="00D20E63"/>
    <w:rsid w:val="00D2152C"/>
    <w:rsid w:val="00D21AEB"/>
    <w:rsid w:val="00D2234B"/>
    <w:rsid w:val="00D22870"/>
    <w:rsid w:val="00D23188"/>
    <w:rsid w:val="00D255D2"/>
    <w:rsid w:val="00D26A1B"/>
    <w:rsid w:val="00D26E49"/>
    <w:rsid w:val="00D312C5"/>
    <w:rsid w:val="00D32CA1"/>
    <w:rsid w:val="00D339D6"/>
    <w:rsid w:val="00D34A62"/>
    <w:rsid w:val="00D364D5"/>
    <w:rsid w:val="00D41F8E"/>
    <w:rsid w:val="00D427BD"/>
    <w:rsid w:val="00D46331"/>
    <w:rsid w:val="00D468F9"/>
    <w:rsid w:val="00D47133"/>
    <w:rsid w:val="00D503D1"/>
    <w:rsid w:val="00D51169"/>
    <w:rsid w:val="00D51E3D"/>
    <w:rsid w:val="00D52D2C"/>
    <w:rsid w:val="00D54141"/>
    <w:rsid w:val="00D54AFB"/>
    <w:rsid w:val="00D54C7E"/>
    <w:rsid w:val="00D56332"/>
    <w:rsid w:val="00D57B04"/>
    <w:rsid w:val="00D57C14"/>
    <w:rsid w:val="00D57D85"/>
    <w:rsid w:val="00D608CA"/>
    <w:rsid w:val="00D66DC8"/>
    <w:rsid w:val="00D66F72"/>
    <w:rsid w:val="00D67238"/>
    <w:rsid w:val="00D67C3A"/>
    <w:rsid w:val="00D712AD"/>
    <w:rsid w:val="00D750D6"/>
    <w:rsid w:val="00D76A91"/>
    <w:rsid w:val="00D8021F"/>
    <w:rsid w:val="00D8052D"/>
    <w:rsid w:val="00D81026"/>
    <w:rsid w:val="00D81581"/>
    <w:rsid w:val="00D82F61"/>
    <w:rsid w:val="00D8442D"/>
    <w:rsid w:val="00D846CB"/>
    <w:rsid w:val="00D87D20"/>
    <w:rsid w:val="00D91C67"/>
    <w:rsid w:val="00D91DC1"/>
    <w:rsid w:val="00D9404D"/>
    <w:rsid w:val="00D95BC3"/>
    <w:rsid w:val="00D96C4C"/>
    <w:rsid w:val="00DA027D"/>
    <w:rsid w:val="00DA2360"/>
    <w:rsid w:val="00DA3695"/>
    <w:rsid w:val="00DA3CD1"/>
    <w:rsid w:val="00DA420D"/>
    <w:rsid w:val="00DA4B3E"/>
    <w:rsid w:val="00DA5B88"/>
    <w:rsid w:val="00DA60D2"/>
    <w:rsid w:val="00DA6320"/>
    <w:rsid w:val="00DB0C98"/>
    <w:rsid w:val="00DB0F61"/>
    <w:rsid w:val="00DB25E3"/>
    <w:rsid w:val="00DB45BD"/>
    <w:rsid w:val="00DB65C4"/>
    <w:rsid w:val="00DB716E"/>
    <w:rsid w:val="00DC0292"/>
    <w:rsid w:val="00DC0CE0"/>
    <w:rsid w:val="00DC418C"/>
    <w:rsid w:val="00DC4204"/>
    <w:rsid w:val="00DC5796"/>
    <w:rsid w:val="00DC5806"/>
    <w:rsid w:val="00DC58CC"/>
    <w:rsid w:val="00DD083D"/>
    <w:rsid w:val="00DD09F1"/>
    <w:rsid w:val="00DD20EC"/>
    <w:rsid w:val="00DD2ED7"/>
    <w:rsid w:val="00DD4631"/>
    <w:rsid w:val="00DD48A7"/>
    <w:rsid w:val="00DD4B0B"/>
    <w:rsid w:val="00DD52BA"/>
    <w:rsid w:val="00DD5C9E"/>
    <w:rsid w:val="00DD5F3F"/>
    <w:rsid w:val="00DD6226"/>
    <w:rsid w:val="00DD6C20"/>
    <w:rsid w:val="00DD6C31"/>
    <w:rsid w:val="00DE00AB"/>
    <w:rsid w:val="00DE1309"/>
    <w:rsid w:val="00DE1E5B"/>
    <w:rsid w:val="00DE25B7"/>
    <w:rsid w:val="00DE40E2"/>
    <w:rsid w:val="00DE55DD"/>
    <w:rsid w:val="00DE62DC"/>
    <w:rsid w:val="00DE71AB"/>
    <w:rsid w:val="00DE79DA"/>
    <w:rsid w:val="00DF0132"/>
    <w:rsid w:val="00DF0953"/>
    <w:rsid w:val="00DF1154"/>
    <w:rsid w:val="00DF1DD3"/>
    <w:rsid w:val="00DF4474"/>
    <w:rsid w:val="00DF4983"/>
    <w:rsid w:val="00DF6710"/>
    <w:rsid w:val="00DF68ED"/>
    <w:rsid w:val="00DF7283"/>
    <w:rsid w:val="00DF7915"/>
    <w:rsid w:val="00E011EE"/>
    <w:rsid w:val="00E035B5"/>
    <w:rsid w:val="00E0503A"/>
    <w:rsid w:val="00E07A1C"/>
    <w:rsid w:val="00E07D51"/>
    <w:rsid w:val="00E07FE5"/>
    <w:rsid w:val="00E117C3"/>
    <w:rsid w:val="00E129E8"/>
    <w:rsid w:val="00E165A1"/>
    <w:rsid w:val="00E20495"/>
    <w:rsid w:val="00E20614"/>
    <w:rsid w:val="00E20ADB"/>
    <w:rsid w:val="00E22D26"/>
    <w:rsid w:val="00E23C66"/>
    <w:rsid w:val="00E23D91"/>
    <w:rsid w:val="00E23FF7"/>
    <w:rsid w:val="00E2401D"/>
    <w:rsid w:val="00E24100"/>
    <w:rsid w:val="00E244BA"/>
    <w:rsid w:val="00E25086"/>
    <w:rsid w:val="00E304BB"/>
    <w:rsid w:val="00E34AE5"/>
    <w:rsid w:val="00E34F4D"/>
    <w:rsid w:val="00E36890"/>
    <w:rsid w:val="00E37A11"/>
    <w:rsid w:val="00E404D1"/>
    <w:rsid w:val="00E40C3E"/>
    <w:rsid w:val="00E40E37"/>
    <w:rsid w:val="00E41275"/>
    <w:rsid w:val="00E41AB7"/>
    <w:rsid w:val="00E434CB"/>
    <w:rsid w:val="00E4364A"/>
    <w:rsid w:val="00E4494B"/>
    <w:rsid w:val="00E46D93"/>
    <w:rsid w:val="00E4738D"/>
    <w:rsid w:val="00E47567"/>
    <w:rsid w:val="00E476CE"/>
    <w:rsid w:val="00E515D7"/>
    <w:rsid w:val="00E51744"/>
    <w:rsid w:val="00E520DC"/>
    <w:rsid w:val="00E52B72"/>
    <w:rsid w:val="00E5391E"/>
    <w:rsid w:val="00E54309"/>
    <w:rsid w:val="00E555A2"/>
    <w:rsid w:val="00E55AE0"/>
    <w:rsid w:val="00E57EC1"/>
    <w:rsid w:val="00E60652"/>
    <w:rsid w:val="00E629DD"/>
    <w:rsid w:val="00E62C9F"/>
    <w:rsid w:val="00E62DB9"/>
    <w:rsid w:val="00E631CD"/>
    <w:rsid w:val="00E645E1"/>
    <w:rsid w:val="00E66197"/>
    <w:rsid w:val="00E6663B"/>
    <w:rsid w:val="00E67082"/>
    <w:rsid w:val="00E67E63"/>
    <w:rsid w:val="00E7003F"/>
    <w:rsid w:val="00E713EC"/>
    <w:rsid w:val="00E729F6"/>
    <w:rsid w:val="00E72CBA"/>
    <w:rsid w:val="00E73035"/>
    <w:rsid w:val="00E733C6"/>
    <w:rsid w:val="00E73B37"/>
    <w:rsid w:val="00E744CD"/>
    <w:rsid w:val="00E745EF"/>
    <w:rsid w:val="00E7496E"/>
    <w:rsid w:val="00E74EB6"/>
    <w:rsid w:val="00E754EC"/>
    <w:rsid w:val="00E75597"/>
    <w:rsid w:val="00E757DF"/>
    <w:rsid w:val="00E76420"/>
    <w:rsid w:val="00E765F1"/>
    <w:rsid w:val="00E77691"/>
    <w:rsid w:val="00E77740"/>
    <w:rsid w:val="00E806D1"/>
    <w:rsid w:val="00E8179B"/>
    <w:rsid w:val="00E847FB"/>
    <w:rsid w:val="00E84D2F"/>
    <w:rsid w:val="00E86942"/>
    <w:rsid w:val="00E86FD3"/>
    <w:rsid w:val="00E870B6"/>
    <w:rsid w:val="00E874B0"/>
    <w:rsid w:val="00E87E98"/>
    <w:rsid w:val="00E9234F"/>
    <w:rsid w:val="00E92CAE"/>
    <w:rsid w:val="00E941F0"/>
    <w:rsid w:val="00E9460A"/>
    <w:rsid w:val="00E94CCE"/>
    <w:rsid w:val="00E95A63"/>
    <w:rsid w:val="00E96B9C"/>
    <w:rsid w:val="00EA0157"/>
    <w:rsid w:val="00EA0E7F"/>
    <w:rsid w:val="00EA131E"/>
    <w:rsid w:val="00EA3286"/>
    <w:rsid w:val="00EA38A7"/>
    <w:rsid w:val="00EB0CD7"/>
    <w:rsid w:val="00EB1CBC"/>
    <w:rsid w:val="00EB1E2F"/>
    <w:rsid w:val="00EB277C"/>
    <w:rsid w:val="00EB3995"/>
    <w:rsid w:val="00EB45A2"/>
    <w:rsid w:val="00EB4DBE"/>
    <w:rsid w:val="00EB708A"/>
    <w:rsid w:val="00EB7410"/>
    <w:rsid w:val="00EC1906"/>
    <w:rsid w:val="00EC1D78"/>
    <w:rsid w:val="00EC3235"/>
    <w:rsid w:val="00EC43AA"/>
    <w:rsid w:val="00EC468A"/>
    <w:rsid w:val="00EC5447"/>
    <w:rsid w:val="00EC618A"/>
    <w:rsid w:val="00EC7071"/>
    <w:rsid w:val="00EC70A4"/>
    <w:rsid w:val="00ED0651"/>
    <w:rsid w:val="00ED0C3F"/>
    <w:rsid w:val="00ED3E16"/>
    <w:rsid w:val="00ED5901"/>
    <w:rsid w:val="00ED5E33"/>
    <w:rsid w:val="00ED6092"/>
    <w:rsid w:val="00ED75C1"/>
    <w:rsid w:val="00EE06C9"/>
    <w:rsid w:val="00EE4ACE"/>
    <w:rsid w:val="00EE62EC"/>
    <w:rsid w:val="00EF1C5E"/>
    <w:rsid w:val="00EF26BF"/>
    <w:rsid w:val="00EF3646"/>
    <w:rsid w:val="00EF4A8E"/>
    <w:rsid w:val="00EF536B"/>
    <w:rsid w:val="00EF6098"/>
    <w:rsid w:val="00EF6369"/>
    <w:rsid w:val="00EF784D"/>
    <w:rsid w:val="00EF7AB4"/>
    <w:rsid w:val="00F00582"/>
    <w:rsid w:val="00F01818"/>
    <w:rsid w:val="00F0318C"/>
    <w:rsid w:val="00F03947"/>
    <w:rsid w:val="00F04C42"/>
    <w:rsid w:val="00F053C0"/>
    <w:rsid w:val="00F066E1"/>
    <w:rsid w:val="00F07AE0"/>
    <w:rsid w:val="00F10331"/>
    <w:rsid w:val="00F104A7"/>
    <w:rsid w:val="00F1173C"/>
    <w:rsid w:val="00F1318B"/>
    <w:rsid w:val="00F13848"/>
    <w:rsid w:val="00F155B9"/>
    <w:rsid w:val="00F155FD"/>
    <w:rsid w:val="00F157AE"/>
    <w:rsid w:val="00F15AA1"/>
    <w:rsid w:val="00F16690"/>
    <w:rsid w:val="00F16E18"/>
    <w:rsid w:val="00F20D81"/>
    <w:rsid w:val="00F21F85"/>
    <w:rsid w:val="00F2225F"/>
    <w:rsid w:val="00F223CB"/>
    <w:rsid w:val="00F23221"/>
    <w:rsid w:val="00F23FAA"/>
    <w:rsid w:val="00F2632E"/>
    <w:rsid w:val="00F27A7A"/>
    <w:rsid w:val="00F31631"/>
    <w:rsid w:val="00F31FB2"/>
    <w:rsid w:val="00F322DB"/>
    <w:rsid w:val="00F338F8"/>
    <w:rsid w:val="00F358C6"/>
    <w:rsid w:val="00F360E3"/>
    <w:rsid w:val="00F402F0"/>
    <w:rsid w:val="00F408A0"/>
    <w:rsid w:val="00F40C35"/>
    <w:rsid w:val="00F43208"/>
    <w:rsid w:val="00F46441"/>
    <w:rsid w:val="00F464B0"/>
    <w:rsid w:val="00F46584"/>
    <w:rsid w:val="00F5047B"/>
    <w:rsid w:val="00F506DE"/>
    <w:rsid w:val="00F50FCB"/>
    <w:rsid w:val="00F51FBA"/>
    <w:rsid w:val="00F561B8"/>
    <w:rsid w:val="00F56EE7"/>
    <w:rsid w:val="00F6012C"/>
    <w:rsid w:val="00F6032A"/>
    <w:rsid w:val="00F60D9B"/>
    <w:rsid w:val="00F615EE"/>
    <w:rsid w:val="00F61DB1"/>
    <w:rsid w:val="00F620F7"/>
    <w:rsid w:val="00F62E11"/>
    <w:rsid w:val="00F63095"/>
    <w:rsid w:val="00F63A33"/>
    <w:rsid w:val="00F643CF"/>
    <w:rsid w:val="00F645F9"/>
    <w:rsid w:val="00F647BB"/>
    <w:rsid w:val="00F64B00"/>
    <w:rsid w:val="00F65284"/>
    <w:rsid w:val="00F7177E"/>
    <w:rsid w:val="00F71C3F"/>
    <w:rsid w:val="00F72DD3"/>
    <w:rsid w:val="00F73FDC"/>
    <w:rsid w:val="00F7417C"/>
    <w:rsid w:val="00F7489A"/>
    <w:rsid w:val="00F74BEF"/>
    <w:rsid w:val="00F75A69"/>
    <w:rsid w:val="00F75E39"/>
    <w:rsid w:val="00F76F4D"/>
    <w:rsid w:val="00F76F52"/>
    <w:rsid w:val="00F77778"/>
    <w:rsid w:val="00F777D9"/>
    <w:rsid w:val="00F809B7"/>
    <w:rsid w:val="00F82155"/>
    <w:rsid w:val="00F83F92"/>
    <w:rsid w:val="00F8534A"/>
    <w:rsid w:val="00F853E1"/>
    <w:rsid w:val="00F8610C"/>
    <w:rsid w:val="00F863EE"/>
    <w:rsid w:val="00F87BD2"/>
    <w:rsid w:val="00F87EDB"/>
    <w:rsid w:val="00F91E71"/>
    <w:rsid w:val="00F96056"/>
    <w:rsid w:val="00F9615D"/>
    <w:rsid w:val="00F96BAD"/>
    <w:rsid w:val="00FA0089"/>
    <w:rsid w:val="00FA0517"/>
    <w:rsid w:val="00FA1101"/>
    <w:rsid w:val="00FA1E60"/>
    <w:rsid w:val="00FA271F"/>
    <w:rsid w:val="00FA2A86"/>
    <w:rsid w:val="00FA4DFB"/>
    <w:rsid w:val="00FA6F15"/>
    <w:rsid w:val="00FA7321"/>
    <w:rsid w:val="00FA7A4B"/>
    <w:rsid w:val="00FB13EE"/>
    <w:rsid w:val="00FB1808"/>
    <w:rsid w:val="00FB332F"/>
    <w:rsid w:val="00FC11B1"/>
    <w:rsid w:val="00FC18FC"/>
    <w:rsid w:val="00FC1B1A"/>
    <w:rsid w:val="00FC213D"/>
    <w:rsid w:val="00FC2A1C"/>
    <w:rsid w:val="00FC3679"/>
    <w:rsid w:val="00FC3FF4"/>
    <w:rsid w:val="00FC5A58"/>
    <w:rsid w:val="00FC5AC3"/>
    <w:rsid w:val="00FC69B2"/>
    <w:rsid w:val="00FC6C2A"/>
    <w:rsid w:val="00FC6CFC"/>
    <w:rsid w:val="00FD046F"/>
    <w:rsid w:val="00FD0B52"/>
    <w:rsid w:val="00FD1008"/>
    <w:rsid w:val="00FD297F"/>
    <w:rsid w:val="00FD3BEE"/>
    <w:rsid w:val="00FD5028"/>
    <w:rsid w:val="00FD5333"/>
    <w:rsid w:val="00FD6928"/>
    <w:rsid w:val="00FE16C3"/>
    <w:rsid w:val="00FE19B7"/>
    <w:rsid w:val="00FE1A3B"/>
    <w:rsid w:val="00FE30E6"/>
    <w:rsid w:val="00FE6C7C"/>
    <w:rsid w:val="00FE70DF"/>
    <w:rsid w:val="00FF20EF"/>
    <w:rsid w:val="00FF258F"/>
    <w:rsid w:val="00FF4B13"/>
    <w:rsid w:val="00FF7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58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北科汇智标题1"/>
    <w:basedOn w:val="a0"/>
    <w:next w:val="a0"/>
    <w:link w:val="1Char"/>
    <w:qFormat/>
    <w:rsid w:val="00D05E7C"/>
    <w:pPr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北科汇智标题 2"/>
    <w:basedOn w:val="a0"/>
    <w:next w:val="a0"/>
    <w:link w:val="2Char"/>
    <w:qFormat/>
    <w:rsid w:val="00FD297F"/>
    <w:pPr>
      <w:keepNext/>
      <w:keepLines/>
      <w:numPr>
        <w:ilvl w:val="1"/>
        <w:numId w:val="1"/>
      </w:numPr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aliases w:val="北科汇智标题 3"/>
    <w:basedOn w:val="a0"/>
    <w:next w:val="a0"/>
    <w:link w:val="3Char"/>
    <w:qFormat/>
    <w:rsid w:val="00D05E7C"/>
    <w:pPr>
      <w:keepLines/>
      <w:numPr>
        <w:ilvl w:val="2"/>
        <w:numId w:val="1"/>
      </w:numPr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33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136C6"/>
    <w:pPr>
      <w:tabs>
        <w:tab w:val="num" w:pos="0"/>
      </w:tabs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6136C6"/>
    <w:pPr>
      <w:tabs>
        <w:tab w:val="num" w:pos="0"/>
      </w:tabs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6136C6"/>
    <w:pPr>
      <w:tabs>
        <w:tab w:val="num" w:pos="0"/>
      </w:tabs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6136C6"/>
    <w:pPr>
      <w:tabs>
        <w:tab w:val="num" w:pos="0"/>
      </w:tabs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6136C6"/>
    <w:pPr>
      <w:tabs>
        <w:tab w:val="num" w:pos="0"/>
      </w:tabs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北科汇智标题1 Char"/>
    <w:link w:val="1"/>
    <w:rsid w:val="0085367D"/>
    <w:rPr>
      <w:b/>
      <w:bCs/>
      <w:kern w:val="44"/>
      <w:sz w:val="28"/>
      <w:szCs w:val="44"/>
    </w:rPr>
  </w:style>
  <w:style w:type="paragraph" w:customStyle="1" w:styleId="Char">
    <w:name w:val="Char"/>
    <w:basedOn w:val="a0"/>
    <w:rsid w:val="002A7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4">
    <w:name w:val="Table Grid"/>
    <w:basedOn w:val="a2"/>
    <w:rsid w:val="009C37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autoRedefine/>
    <w:qFormat/>
    <w:rsid w:val="009C37A7"/>
    <w:pPr>
      <w:spacing w:before="240" w:after="60"/>
      <w:ind w:left="482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paragraph" w:styleId="a6">
    <w:name w:val="header"/>
    <w:basedOn w:val="a0"/>
    <w:link w:val="Char0"/>
    <w:rsid w:val="0023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1"/>
    <w:rsid w:val="0023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3AC3"/>
    <w:pPr>
      <w:ind w:left="480"/>
      <w:jc w:val="left"/>
    </w:pPr>
    <w:rPr>
      <w:rFonts w:ascii="宋体" w:hAnsi="宋体"/>
      <w:sz w:val="24"/>
    </w:rPr>
  </w:style>
  <w:style w:type="table" w:styleId="20">
    <w:name w:val="Table Web 2"/>
    <w:basedOn w:val="a2"/>
    <w:rsid w:val="00EB708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Document Map"/>
    <w:basedOn w:val="a0"/>
    <w:link w:val="Char2"/>
    <w:semiHidden/>
    <w:rsid w:val="004773CB"/>
    <w:pPr>
      <w:shd w:val="clear" w:color="auto" w:fill="000080"/>
    </w:pPr>
  </w:style>
  <w:style w:type="paragraph" w:styleId="21">
    <w:name w:val="toc 2"/>
    <w:basedOn w:val="a0"/>
    <w:next w:val="a0"/>
    <w:autoRedefine/>
    <w:semiHidden/>
    <w:rsid w:val="00394A99"/>
    <w:pPr>
      <w:ind w:leftChars="200" w:left="420"/>
    </w:pPr>
  </w:style>
  <w:style w:type="paragraph" w:styleId="30">
    <w:name w:val="toc 3"/>
    <w:basedOn w:val="a0"/>
    <w:next w:val="a0"/>
    <w:autoRedefine/>
    <w:semiHidden/>
    <w:rsid w:val="00394A99"/>
    <w:pPr>
      <w:ind w:leftChars="400" w:left="840"/>
    </w:pPr>
  </w:style>
  <w:style w:type="character" w:styleId="a9">
    <w:name w:val="Hyperlink"/>
    <w:uiPriority w:val="99"/>
    <w:rsid w:val="00394A99"/>
    <w:rPr>
      <w:color w:val="0000FF"/>
      <w:u w:val="single"/>
    </w:rPr>
  </w:style>
  <w:style w:type="paragraph" w:customStyle="1" w:styleId="22">
    <w:name w:val="样式 首行缩进:  2 字符"/>
    <w:basedOn w:val="a0"/>
    <w:autoRedefine/>
    <w:rsid w:val="00E73B37"/>
    <w:pPr>
      <w:ind w:firstLine="540"/>
      <w:jc w:val="left"/>
    </w:pPr>
    <w:rPr>
      <w:rFonts w:ascii="宋体" w:hAnsi="宋体" w:cs="宋体"/>
      <w:sz w:val="24"/>
      <w:szCs w:val="20"/>
    </w:rPr>
  </w:style>
  <w:style w:type="character" w:styleId="aa">
    <w:name w:val="page number"/>
    <w:basedOn w:val="a1"/>
    <w:rsid w:val="008008BA"/>
  </w:style>
  <w:style w:type="numbering" w:customStyle="1" w:styleId="a">
    <w:name w:val="样式 编号"/>
    <w:basedOn w:val="a3"/>
    <w:rsid w:val="00F464B0"/>
    <w:pPr>
      <w:numPr>
        <w:numId w:val="5"/>
      </w:numPr>
    </w:pPr>
  </w:style>
  <w:style w:type="paragraph" w:customStyle="1" w:styleId="31">
    <w:name w:val="样式 标题 3 + 五号"/>
    <w:basedOn w:val="3"/>
    <w:rsid w:val="00F464B0"/>
    <w:pPr>
      <w:keepNext/>
      <w:numPr>
        <w:ilvl w:val="0"/>
        <w:numId w:val="0"/>
      </w:numPr>
      <w:spacing w:line="415" w:lineRule="auto"/>
    </w:pPr>
    <w:rPr>
      <w:b/>
      <w:sz w:val="21"/>
    </w:rPr>
  </w:style>
  <w:style w:type="character" w:styleId="ab">
    <w:name w:val="annotation reference"/>
    <w:rsid w:val="00F464B0"/>
    <w:rPr>
      <w:sz w:val="21"/>
      <w:szCs w:val="21"/>
    </w:rPr>
  </w:style>
  <w:style w:type="paragraph" w:styleId="ac">
    <w:name w:val="annotation text"/>
    <w:basedOn w:val="a0"/>
    <w:link w:val="Char3"/>
    <w:rsid w:val="00F464B0"/>
    <w:pPr>
      <w:jc w:val="left"/>
    </w:pPr>
  </w:style>
  <w:style w:type="character" w:customStyle="1" w:styleId="Char3">
    <w:name w:val="批注文字 Char"/>
    <w:link w:val="ac"/>
    <w:rsid w:val="00F464B0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F464B0"/>
    <w:rPr>
      <w:b/>
      <w:bCs/>
    </w:rPr>
  </w:style>
  <w:style w:type="character" w:customStyle="1" w:styleId="Char4">
    <w:name w:val="批注主题 Char"/>
    <w:link w:val="ad"/>
    <w:rsid w:val="00F464B0"/>
    <w:rPr>
      <w:b/>
      <w:bCs/>
      <w:kern w:val="2"/>
      <w:sz w:val="21"/>
      <w:szCs w:val="24"/>
    </w:rPr>
  </w:style>
  <w:style w:type="paragraph" w:styleId="ae">
    <w:name w:val="Balloon Text"/>
    <w:basedOn w:val="a0"/>
    <w:link w:val="Char5"/>
    <w:rsid w:val="00F464B0"/>
    <w:rPr>
      <w:sz w:val="18"/>
      <w:szCs w:val="18"/>
    </w:rPr>
  </w:style>
  <w:style w:type="character" w:customStyle="1" w:styleId="Char5">
    <w:name w:val="批注框文本 Char"/>
    <w:link w:val="ae"/>
    <w:rsid w:val="00F464B0"/>
    <w:rPr>
      <w:kern w:val="2"/>
      <w:sz w:val="18"/>
      <w:szCs w:val="18"/>
    </w:rPr>
  </w:style>
  <w:style w:type="paragraph" w:styleId="af">
    <w:name w:val="Plain Text"/>
    <w:basedOn w:val="a0"/>
    <w:link w:val="Char6"/>
    <w:rsid w:val="00F464B0"/>
    <w:rPr>
      <w:rFonts w:ascii="宋体" w:hAnsi="Courier New"/>
      <w:szCs w:val="21"/>
    </w:rPr>
  </w:style>
  <w:style w:type="character" w:customStyle="1" w:styleId="Char6">
    <w:name w:val="纯文本 Char"/>
    <w:link w:val="af"/>
    <w:rsid w:val="00F464B0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aliases w:val="北科汇智标题 2 Char"/>
    <w:link w:val="2"/>
    <w:rsid w:val="006136C6"/>
    <w:rPr>
      <w:rFonts w:ascii="Arial" w:hAnsi="Arial"/>
      <w:bCs/>
      <w:kern w:val="2"/>
      <w:sz w:val="24"/>
      <w:szCs w:val="32"/>
    </w:rPr>
  </w:style>
  <w:style w:type="character" w:customStyle="1" w:styleId="3Char">
    <w:name w:val="标题 3 Char"/>
    <w:aliases w:val="北科汇智标题 3 Char"/>
    <w:link w:val="3"/>
    <w:rsid w:val="006136C6"/>
    <w:rPr>
      <w:rFonts w:eastAsia="宋体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link w:val="4"/>
    <w:rsid w:val="006136C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rsid w:val="006136C6"/>
    <w:rPr>
      <w:rFonts w:eastAsia="宋体"/>
      <w:sz w:val="22"/>
      <w:lang w:val="en-US" w:eastAsia="en-US" w:bidi="ar-SA"/>
    </w:rPr>
  </w:style>
  <w:style w:type="character" w:customStyle="1" w:styleId="6Char">
    <w:name w:val="标题 6 Char"/>
    <w:link w:val="6"/>
    <w:rsid w:val="006136C6"/>
    <w:rPr>
      <w:rFonts w:eastAsia="宋体"/>
      <w:i/>
      <w:sz w:val="22"/>
      <w:lang w:val="en-US" w:eastAsia="en-US" w:bidi="ar-SA"/>
    </w:rPr>
  </w:style>
  <w:style w:type="character" w:customStyle="1" w:styleId="7Char">
    <w:name w:val="标题 7 Char"/>
    <w:link w:val="7"/>
    <w:rsid w:val="006136C6"/>
    <w:rPr>
      <w:rFonts w:eastAsia="宋体"/>
      <w:lang w:val="en-US" w:eastAsia="en-US" w:bidi="ar-SA"/>
    </w:rPr>
  </w:style>
  <w:style w:type="character" w:customStyle="1" w:styleId="8Char">
    <w:name w:val="标题 8 Char"/>
    <w:link w:val="8"/>
    <w:rsid w:val="006136C6"/>
    <w:rPr>
      <w:rFonts w:eastAsia="宋体"/>
      <w:i/>
      <w:lang w:val="en-US" w:eastAsia="en-US" w:bidi="ar-SA"/>
    </w:rPr>
  </w:style>
  <w:style w:type="character" w:customStyle="1" w:styleId="9Char">
    <w:name w:val="标题 9 Char"/>
    <w:link w:val="9"/>
    <w:rsid w:val="006136C6"/>
    <w:rPr>
      <w:rFonts w:eastAsia="宋体"/>
      <w:b/>
      <w:i/>
      <w:sz w:val="18"/>
      <w:lang w:val="en-US" w:eastAsia="en-US" w:bidi="ar-SA"/>
    </w:rPr>
  </w:style>
  <w:style w:type="character" w:customStyle="1" w:styleId="knwomanserachdivlocation1">
    <w:name w:val="knwoman_serach_div_location1"/>
    <w:rsid w:val="006136C6"/>
    <w:rPr>
      <w:rFonts w:ascii="宋体" w:eastAsia="宋体" w:hAnsi="宋体" w:hint="eastAsia"/>
      <w:sz w:val="18"/>
      <w:szCs w:val="18"/>
      <w:bdr w:val="none" w:sz="0" w:space="0" w:color="auto" w:frame="1"/>
    </w:rPr>
  </w:style>
  <w:style w:type="character" w:customStyle="1" w:styleId="Char0">
    <w:name w:val="页眉 Char"/>
    <w:link w:val="a6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7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文档结构图 Char"/>
    <w:link w:val="a8"/>
    <w:rsid w:val="006136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7">
    <w:name w:val="Char"/>
    <w:basedOn w:val="a0"/>
    <w:rsid w:val="006136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4">
    <w:name w:val="Char Char4"/>
    <w:rsid w:val="006136C6"/>
    <w:rPr>
      <w:rFonts w:eastAsia="宋体"/>
      <w:kern w:val="2"/>
      <w:sz w:val="18"/>
      <w:szCs w:val="18"/>
      <w:lang w:val="en-US" w:eastAsia="zh-CN" w:bidi="ar-SA"/>
    </w:rPr>
  </w:style>
  <w:style w:type="paragraph" w:styleId="23">
    <w:name w:val="Body Text 2"/>
    <w:basedOn w:val="a0"/>
    <w:rsid w:val="006136C6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character" w:styleId="af0">
    <w:name w:val="FollowedHyperlink"/>
    <w:uiPriority w:val="99"/>
    <w:rsid w:val="006136C6"/>
    <w:rPr>
      <w:color w:val="800080"/>
      <w:u w:val="single"/>
    </w:rPr>
  </w:style>
  <w:style w:type="paragraph" w:customStyle="1" w:styleId="Default">
    <w:name w:val="Default"/>
    <w:rsid w:val="006136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Normal (Web)"/>
    <w:basedOn w:val="a0"/>
    <w:unhideWhenUsed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qFormat/>
    <w:rsid w:val="006136C6"/>
    <w:rPr>
      <w:b/>
      <w:bCs/>
    </w:rPr>
  </w:style>
  <w:style w:type="paragraph" w:styleId="af3">
    <w:name w:val="List Paragraph"/>
    <w:basedOn w:val="a0"/>
    <w:qFormat/>
    <w:rsid w:val="006136C6"/>
    <w:pPr>
      <w:ind w:firstLineChars="200" w:firstLine="420"/>
    </w:pPr>
  </w:style>
  <w:style w:type="paragraph" w:customStyle="1" w:styleId="font5">
    <w:name w:val="font5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0"/>
    <w:rsid w:val="00BE5D18"/>
    <w:pPr>
      <w:ind w:firstLineChars="200" w:firstLine="420"/>
    </w:pPr>
  </w:style>
  <w:style w:type="paragraph" w:customStyle="1" w:styleId="xl63">
    <w:name w:val="xl63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4">
    <w:name w:val="xl64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6">
    <w:name w:val="xl66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58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北科汇智标题1"/>
    <w:basedOn w:val="a0"/>
    <w:next w:val="a0"/>
    <w:link w:val="1Char"/>
    <w:qFormat/>
    <w:rsid w:val="00D05E7C"/>
    <w:pPr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北科汇智标题 2"/>
    <w:basedOn w:val="a0"/>
    <w:next w:val="a0"/>
    <w:link w:val="2Char"/>
    <w:qFormat/>
    <w:rsid w:val="00FD297F"/>
    <w:pPr>
      <w:keepNext/>
      <w:keepLines/>
      <w:numPr>
        <w:ilvl w:val="1"/>
        <w:numId w:val="1"/>
      </w:numPr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aliases w:val="北科汇智标题 3"/>
    <w:basedOn w:val="a0"/>
    <w:next w:val="a0"/>
    <w:link w:val="3Char"/>
    <w:qFormat/>
    <w:rsid w:val="00D05E7C"/>
    <w:pPr>
      <w:keepLines/>
      <w:numPr>
        <w:ilvl w:val="2"/>
        <w:numId w:val="1"/>
      </w:numPr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33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136C6"/>
    <w:pPr>
      <w:tabs>
        <w:tab w:val="num" w:pos="0"/>
      </w:tabs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6136C6"/>
    <w:pPr>
      <w:tabs>
        <w:tab w:val="num" w:pos="0"/>
      </w:tabs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6136C6"/>
    <w:pPr>
      <w:tabs>
        <w:tab w:val="num" w:pos="0"/>
      </w:tabs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6136C6"/>
    <w:pPr>
      <w:tabs>
        <w:tab w:val="num" w:pos="0"/>
      </w:tabs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6136C6"/>
    <w:pPr>
      <w:tabs>
        <w:tab w:val="num" w:pos="0"/>
      </w:tabs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北科汇智标题1 Char"/>
    <w:link w:val="1"/>
    <w:rsid w:val="0085367D"/>
    <w:rPr>
      <w:b/>
      <w:bCs/>
      <w:kern w:val="44"/>
      <w:sz w:val="28"/>
      <w:szCs w:val="44"/>
    </w:rPr>
  </w:style>
  <w:style w:type="paragraph" w:customStyle="1" w:styleId="Char">
    <w:name w:val="Char"/>
    <w:basedOn w:val="a0"/>
    <w:rsid w:val="002A7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4">
    <w:name w:val="Table Grid"/>
    <w:basedOn w:val="a2"/>
    <w:rsid w:val="009C37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autoRedefine/>
    <w:qFormat/>
    <w:rsid w:val="009C37A7"/>
    <w:pPr>
      <w:spacing w:before="240" w:after="60"/>
      <w:ind w:left="482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paragraph" w:styleId="a6">
    <w:name w:val="header"/>
    <w:basedOn w:val="a0"/>
    <w:link w:val="Char0"/>
    <w:rsid w:val="0023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1"/>
    <w:rsid w:val="0023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3AC3"/>
    <w:pPr>
      <w:ind w:left="480"/>
      <w:jc w:val="left"/>
    </w:pPr>
    <w:rPr>
      <w:rFonts w:ascii="宋体" w:hAnsi="宋体"/>
      <w:sz w:val="24"/>
    </w:rPr>
  </w:style>
  <w:style w:type="table" w:styleId="20">
    <w:name w:val="Table Web 2"/>
    <w:basedOn w:val="a2"/>
    <w:rsid w:val="00EB708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Document Map"/>
    <w:basedOn w:val="a0"/>
    <w:link w:val="Char2"/>
    <w:semiHidden/>
    <w:rsid w:val="004773CB"/>
    <w:pPr>
      <w:shd w:val="clear" w:color="auto" w:fill="000080"/>
    </w:pPr>
  </w:style>
  <w:style w:type="paragraph" w:styleId="21">
    <w:name w:val="toc 2"/>
    <w:basedOn w:val="a0"/>
    <w:next w:val="a0"/>
    <w:autoRedefine/>
    <w:semiHidden/>
    <w:rsid w:val="00394A99"/>
    <w:pPr>
      <w:ind w:leftChars="200" w:left="420"/>
    </w:pPr>
  </w:style>
  <w:style w:type="paragraph" w:styleId="30">
    <w:name w:val="toc 3"/>
    <w:basedOn w:val="a0"/>
    <w:next w:val="a0"/>
    <w:autoRedefine/>
    <w:semiHidden/>
    <w:rsid w:val="00394A99"/>
    <w:pPr>
      <w:ind w:leftChars="400" w:left="840"/>
    </w:pPr>
  </w:style>
  <w:style w:type="character" w:styleId="a9">
    <w:name w:val="Hyperlink"/>
    <w:uiPriority w:val="99"/>
    <w:rsid w:val="00394A99"/>
    <w:rPr>
      <w:color w:val="0000FF"/>
      <w:u w:val="single"/>
    </w:rPr>
  </w:style>
  <w:style w:type="paragraph" w:customStyle="1" w:styleId="22">
    <w:name w:val="样式 首行缩进:  2 字符"/>
    <w:basedOn w:val="a0"/>
    <w:autoRedefine/>
    <w:rsid w:val="00E73B37"/>
    <w:pPr>
      <w:ind w:firstLine="540"/>
      <w:jc w:val="left"/>
    </w:pPr>
    <w:rPr>
      <w:rFonts w:ascii="宋体" w:hAnsi="宋体" w:cs="宋体"/>
      <w:sz w:val="24"/>
      <w:szCs w:val="20"/>
    </w:rPr>
  </w:style>
  <w:style w:type="character" w:styleId="aa">
    <w:name w:val="page number"/>
    <w:basedOn w:val="a1"/>
    <w:rsid w:val="008008BA"/>
  </w:style>
  <w:style w:type="numbering" w:customStyle="1" w:styleId="a">
    <w:name w:val="样式 编号"/>
    <w:basedOn w:val="a3"/>
    <w:rsid w:val="00F464B0"/>
    <w:pPr>
      <w:numPr>
        <w:numId w:val="5"/>
      </w:numPr>
    </w:pPr>
  </w:style>
  <w:style w:type="paragraph" w:customStyle="1" w:styleId="31">
    <w:name w:val="样式 标题 3 + 五号"/>
    <w:basedOn w:val="3"/>
    <w:rsid w:val="00F464B0"/>
    <w:pPr>
      <w:keepNext/>
      <w:numPr>
        <w:ilvl w:val="0"/>
        <w:numId w:val="0"/>
      </w:numPr>
      <w:spacing w:line="415" w:lineRule="auto"/>
    </w:pPr>
    <w:rPr>
      <w:b/>
      <w:sz w:val="21"/>
    </w:rPr>
  </w:style>
  <w:style w:type="character" w:styleId="ab">
    <w:name w:val="annotation reference"/>
    <w:rsid w:val="00F464B0"/>
    <w:rPr>
      <w:sz w:val="21"/>
      <w:szCs w:val="21"/>
    </w:rPr>
  </w:style>
  <w:style w:type="paragraph" w:styleId="ac">
    <w:name w:val="annotation text"/>
    <w:basedOn w:val="a0"/>
    <w:link w:val="Char3"/>
    <w:rsid w:val="00F464B0"/>
    <w:pPr>
      <w:jc w:val="left"/>
    </w:pPr>
  </w:style>
  <w:style w:type="character" w:customStyle="1" w:styleId="Char3">
    <w:name w:val="批注文字 Char"/>
    <w:link w:val="ac"/>
    <w:rsid w:val="00F464B0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F464B0"/>
    <w:rPr>
      <w:b/>
      <w:bCs/>
    </w:rPr>
  </w:style>
  <w:style w:type="character" w:customStyle="1" w:styleId="Char4">
    <w:name w:val="批注主题 Char"/>
    <w:link w:val="ad"/>
    <w:rsid w:val="00F464B0"/>
    <w:rPr>
      <w:b/>
      <w:bCs/>
      <w:kern w:val="2"/>
      <w:sz w:val="21"/>
      <w:szCs w:val="24"/>
    </w:rPr>
  </w:style>
  <w:style w:type="paragraph" w:styleId="ae">
    <w:name w:val="Balloon Text"/>
    <w:basedOn w:val="a0"/>
    <w:link w:val="Char5"/>
    <w:rsid w:val="00F464B0"/>
    <w:rPr>
      <w:sz w:val="18"/>
      <w:szCs w:val="18"/>
    </w:rPr>
  </w:style>
  <w:style w:type="character" w:customStyle="1" w:styleId="Char5">
    <w:name w:val="批注框文本 Char"/>
    <w:link w:val="ae"/>
    <w:rsid w:val="00F464B0"/>
    <w:rPr>
      <w:kern w:val="2"/>
      <w:sz w:val="18"/>
      <w:szCs w:val="18"/>
    </w:rPr>
  </w:style>
  <w:style w:type="paragraph" w:styleId="af">
    <w:name w:val="Plain Text"/>
    <w:basedOn w:val="a0"/>
    <w:link w:val="Char6"/>
    <w:rsid w:val="00F464B0"/>
    <w:rPr>
      <w:rFonts w:ascii="宋体" w:hAnsi="Courier New"/>
      <w:szCs w:val="21"/>
    </w:rPr>
  </w:style>
  <w:style w:type="character" w:customStyle="1" w:styleId="Char6">
    <w:name w:val="纯文本 Char"/>
    <w:link w:val="af"/>
    <w:rsid w:val="00F464B0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aliases w:val="北科汇智标题 2 Char"/>
    <w:link w:val="2"/>
    <w:rsid w:val="006136C6"/>
    <w:rPr>
      <w:rFonts w:ascii="Arial" w:hAnsi="Arial"/>
      <w:bCs/>
      <w:kern w:val="2"/>
      <w:sz w:val="24"/>
      <w:szCs w:val="32"/>
    </w:rPr>
  </w:style>
  <w:style w:type="character" w:customStyle="1" w:styleId="3Char">
    <w:name w:val="标题 3 Char"/>
    <w:aliases w:val="北科汇智标题 3 Char"/>
    <w:link w:val="3"/>
    <w:rsid w:val="006136C6"/>
    <w:rPr>
      <w:rFonts w:eastAsia="宋体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link w:val="4"/>
    <w:rsid w:val="006136C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rsid w:val="006136C6"/>
    <w:rPr>
      <w:rFonts w:eastAsia="宋体"/>
      <w:sz w:val="22"/>
      <w:lang w:val="en-US" w:eastAsia="en-US" w:bidi="ar-SA"/>
    </w:rPr>
  </w:style>
  <w:style w:type="character" w:customStyle="1" w:styleId="6Char">
    <w:name w:val="标题 6 Char"/>
    <w:link w:val="6"/>
    <w:rsid w:val="006136C6"/>
    <w:rPr>
      <w:rFonts w:eastAsia="宋体"/>
      <w:i/>
      <w:sz w:val="22"/>
      <w:lang w:val="en-US" w:eastAsia="en-US" w:bidi="ar-SA"/>
    </w:rPr>
  </w:style>
  <w:style w:type="character" w:customStyle="1" w:styleId="7Char">
    <w:name w:val="标题 7 Char"/>
    <w:link w:val="7"/>
    <w:rsid w:val="006136C6"/>
    <w:rPr>
      <w:rFonts w:eastAsia="宋体"/>
      <w:lang w:val="en-US" w:eastAsia="en-US" w:bidi="ar-SA"/>
    </w:rPr>
  </w:style>
  <w:style w:type="character" w:customStyle="1" w:styleId="8Char">
    <w:name w:val="标题 8 Char"/>
    <w:link w:val="8"/>
    <w:rsid w:val="006136C6"/>
    <w:rPr>
      <w:rFonts w:eastAsia="宋体"/>
      <w:i/>
      <w:lang w:val="en-US" w:eastAsia="en-US" w:bidi="ar-SA"/>
    </w:rPr>
  </w:style>
  <w:style w:type="character" w:customStyle="1" w:styleId="9Char">
    <w:name w:val="标题 9 Char"/>
    <w:link w:val="9"/>
    <w:rsid w:val="006136C6"/>
    <w:rPr>
      <w:rFonts w:eastAsia="宋体"/>
      <w:b/>
      <w:i/>
      <w:sz w:val="18"/>
      <w:lang w:val="en-US" w:eastAsia="en-US" w:bidi="ar-SA"/>
    </w:rPr>
  </w:style>
  <w:style w:type="character" w:customStyle="1" w:styleId="knwomanserachdivlocation1">
    <w:name w:val="knwoman_serach_div_location1"/>
    <w:rsid w:val="006136C6"/>
    <w:rPr>
      <w:rFonts w:ascii="宋体" w:eastAsia="宋体" w:hAnsi="宋体" w:hint="eastAsia"/>
      <w:sz w:val="18"/>
      <w:szCs w:val="18"/>
      <w:bdr w:val="none" w:sz="0" w:space="0" w:color="auto" w:frame="1"/>
    </w:rPr>
  </w:style>
  <w:style w:type="character" w:customStyle="1" w:styleId="Char0">
    <w:name w:val="页眉 Char"/>
    <w:link w:val="a6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7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文档结构图 Char"/>
    <w:link w:val="a8"/>
    <w:rsid w:val="006136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7">
    <w:name w:val="Char"/>
    <w:basedOn w:val="a0"/>
    <w:rsid w:val="006136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4">
    <w:name w:val="Char Char4"/>
    <w:rsid w:val="006136C6"/>
    <w:rPr>
      <w:rFonts w:eastAsia="宋体"/>
      <w:kern w:val="2"/>
      <w:sz w:val="18"/>
      <w:szCs w:val="18"/>
      <w:lang w:val="en-US" w:eastAsia="zh-CN" w:bidi="ar-SA"/>
    </w:rPr>
  </w:style>
  <w:style w:type="paragraph" w:styleId="23">
    <w:name w:val="Body Text 2"/>
    <w:basedOn w:val="a0"/>
    <w:rsid w:val="006136C6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character" w:styleId="af0">
    <w:name w:val="FollowedHyperlink"/>
    <w:uiPriority w:val="99"/>
    <w:rsid w:val="006136C6"/>
    <w:rPr>
      <w:color w:val="800080"/>
      <w:u w:val="single"/>
    </w:rPr>
  </w:style>
  <w:style w:type="paragraph" w:customStyle="1" w:styleId="Default">
    <w:name w:val="Default"/>
    <w:rsid w:val="006136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Normal (Web)"/>
    <w:basedOn w:val="a0"/>
    <w:unhideWhenUsed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qFormat/>
    <w:rsid w:val="006136C6"/>
    <w:rPr>
      <w:b/>
      <w:bCs/>
    </w:rPr>
  </w:style>
  <w:style w:type="paragraph" w:styleId="af3">
    <w:name w:val="List Paragraph"/>
    <w:basedOn w:val="a0"/>
    <w:qFormat/>
    <w:rsid w:val="006136C6"/>
    <w:pPr>
      <w:ind w:firstLineChars="200" w:firstLine="420"/>
    </w:pPr>
  </w:style>
  <w:style w:type="paragraph" w:customStyle="1" w:styleId="font5">
    <w:name w:val="font5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0"/>
    <w:rsid w:val="00BE5D18"/>
    <w:pPr>
      <w:ind w:firstLineChars="200" w:firstLine="420"/>
    </w:pPr>
  </w:style>
  <w:style w:type="paragraph" w:customStyle="1" w:styleId="xl63">
    <w:name w:val="xl63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4">
    <w:name w:val="xl64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6">
    <w:name w:val="xl66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9968;&#20307;&#21270;\&#27169;&#26495;050912\&#2603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4487-CDE9-491B-93AF-38B27581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新模板.dot</Template>
  <TotalTime>276</TotalTime>
  <Pages>3</Pages>
  <Words>234</Words>
  <Characters>1335</Characters>
  <Application>Microsoft Office Word</Application>
  <DocSecurity>0</DocSecurity>
  <Lines>11</Lines>
  <Paragraphs>3</Paragraphs>
  <ScaleCrop>false</ScaleCrop>
  <Company>norteksoft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zhaoxq</dc:creator>
  <cp:lastModifiedBy>李青田</cp:lastModifiedBy>
  <cp:revision>20</cp:revision>
  <cp:lastPrinted>2012-04-10T07:49:00Z</cp:lastPrinted>
  <dcterms:created xsi:type="dcterms:W3CDTF">2012-04-10T05:45:00Z</dcterms:created>
  <dcterms:modified xsi:type="dcterms:W3CDTF">2012-04-11T08:40:00Z</dcterms:modified>
</cp:coreProperties>
</file>