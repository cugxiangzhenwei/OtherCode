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A23" w:rsidRPr="003C4D53" w:rsidRDefault="00FA0517" w:rsidP="004825BB">
      <w:pPr>
        <w:pStyle w:val="a5"/>
      </w:pPr>
      <w:bookmarkStart w:id="0" w:name="_Toc114048632"/>
      <w:r>
        <w:rPr>
          <w:rFonts w:hint="eastAsia"/>
        </w:rPr>
        <w:t>综合设计待开发</w:t>
      </w:r>
      <w:r w:rsidR="00272A23" w:rsidRPr="003C4D53">
        <w:rPr>
          <w:rFonts w:hint="eastAsia"/>
        </w:rPr>
        <w:t>功能</w:t>
      </w:r>
      <w:r w:rsidR="00503337">
        <w:rPr>
          <w:rFonts w:hint="eastAsia"/>
        </w:rPr>
        <w:t>开发计划</w:t>
      </w:r>
    </w:p>
    <w:tbl>
      <w:tblPr>
        <w:tblW w:w="992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1431"/>
        <w:gridCol w:w="3544"/>
        <w:gridCol w:w="1804"/>
        <w:gridCol w:w="2697"/>
      </w:tblGrid>
      <w:tr w:rsidR="00215F91" w:rsidRPr="003C4D53" w:rsidTr="00503337">
        <w:tc>
          <w:tcPr>
            <w:tcW w:w="450" w:type="dxa"/>
          </w:tcPr>
          <w:bookmarkEnd w:id="0"/>
          <w:p w:rsidR="00503337" w:rsidRPr="003C4D53" w:rsidRDefault="00503337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431" w:type="dxa"/>
          </w:tcPr>
          <w:p w:rsidR="00503337" w:rsidRPr="003C4D53" w:rsidRDefault="00503337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模块</w:t>
            </w:r>
          </w:p>
        </w:tc>
        <w:tc>
          <w:tcPr>
            <w:tcW w:w="3544" w:type="dxa"/>
          </w:tcPr>
          <w:p w:rsidR="00503337" w:rsidRPr="003C4D53" w:rsidRDefault="00503337" w:rsidP="00D1048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3C4D53">
              <w:rPr>
                <w:rFonts w:asciiTheme="minorEastAsia" w:eastAsiaTheme="minorEastAsia" w:hAnsiTheme="minorEastAsia" w:hint="eastAsia"/>
                <w:szCs w:val="21"/>
              </w:rPr>
              <w:t>功能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描述</w:t>
            </w:r>
          </w:p>
        </w:tc>
        <w:tc>
          <w:tcPr>
            <w:tcW w:w="1804" w:type="dxa"/>
          </w:tcPr>
          <w:p w:rsidR="00503337" w:rsidRDefault="00503337" w:rsidP="005033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开发人员</w:t>
            </w:r>
          </w:p>
        </w:tc>
        <w:tc>
          <w:tcPr>
            <w:tcW w:w="2697" w:type="dxa"/>
          </w:tcPr>
          <w:p w:rsidR="00503337" w:rsidRPr="003C4D53" w:rsidRDefault="00503337" w:rsidP="005033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开发时间</w:t>
            </w:r>
          </w:p>
        </w:tc>
      </w:tr>
      <w:tr w:rsidR="000E0354" w:rsidRPr="003C4D53" w:rsidTr="00503337">
        <w:tc>
          <w:tcPr>
            <w:tcW w:w="450" w:type="dxa"/>
            <w:vMerge w:val="restart"/>
          </w:tcPr>
          <w:p w:rsidR="000E0354" w:rsidRPr="003C4D53" w:rsidRDefault="000E0354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</w:tcPr>
          <w:p w:rsidR="000E0354" w:rsidRPr="003C4D53" w:rsidRDefault="000E0354" w:rsidP="00503337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2186A">
              <w:rPr>
                <w:rFonts w:asciiTheme="minorEastAsia" w:eastAsiaTheme="minorEastAsia" w:hAnsiTheme="minorEastAsia" w:hint="eastAsia"/>
                <w:szCs w:val="21"/>
              </w:rPr>
              <w:t>自动执行</w:t>
            </w:r>
          </w:p>
        </w:tc>
        <w:tc>
          <w:tcPr>
            <w:tcW w:w="3544" w:type="dxa"/>
          </w:tcPr>
          <w:p w:rsidR="000E0354" w:rsidRPr="003C4D53" w:rsidRDefault="000E0354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C605C6">
              <w:rPr>
                <w:rFonts w:asciiTheme="minorEastAsia" w:eastAsiaTheme="minorEastAsia" w:hAnsiTheme="minorEastAsia" w:hint="eastAsia"/>
                <w:szCs w:val="21"/>
              </w:rPr>
              <w:t>远端执行</w:t>
            </w:r>
          </w:p>
        </w:tc>
        <w:tc>
          <w:tcPr>
            <w:tcW w:w="1804" w:type="dxa"/>
          </w:tcPr>
          <w:p w:rsidR="000E0354" w:rsidRPr="003C4D53" w:rsidRDefault="009A5A16" w:rsidP="005033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0E0354" w:rsidRPr="003C4D53" w:rsidRDefault="000E0354" w:rsidP="00307DF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2012/07/</w:t>
            </w:r>
            <w:r w:rsidR="00307DFC">
              <w:rPr>
                <w:rFonts w:asciiTheme="minorEastAsia" w:eastAsiaTheme="minorEastAsia" w:hAnsiTheme="minorEastAsia" w:hint="eastAsia"/>
                <w:szCs w:val="21"/>
              </w:rPr>
              <w:t>31</w:t>
            </w:r>
          </w:p>
        </w:tc>
      </w:tr>
      <w:tr w:rsidR="000E0354" w:rsidRPr="003C4D53" w:rsidTr="00503337">
        <w:tc>
          <w:tcPr>
            <w:tcW w:w="450" w:type="dxa"/>
            <w:vMerge/>
          </w:tcPr>
          <w:p w:rsidR="000E0354" w:rsidRPr="003C4D53" w:rsidRDefault="000E0354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0E0354" w:rsidRPr="003C4D53" w:rsidRDefault="000E0354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0E0354" w:rsidRPr="003C4D53" w:rsidRDefault="000E0354" w:rsidP="00AE2CB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C605C6">
              <w:rPr>
                <w:rFonts w:asciiTheme="minorEastAsia" w:eastAsiaTheme="minorEastAsia" w:hAnsiTheme="minorEastAsia" w:hint="eastAsia"/>
                <w:szCs w:val="21"/>
              </w:rPr>
              <w:t>本地执行</w:t>
            </w:r>
          </w:p>
        </w:tc>
        <w:tc>
          <w:tcPr>
            <w:tcW w:w="1804" w:type="dxa"/>
          </w:tcPr>
          <w:p w:rsidR="000E0354" w:rsidRPr="003C4D53" w:rsidRDefault="009A5A16" w:rsidP="005033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0E0354" w:rsidRPr="003C4D53" w:rsidRDefault="00C8436B" w:rsidP="00307DF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</w:t>
            </w:r>
            <w:r w:rsidR="00307DFC"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307DFC">
              <w:rPr>
                <w:rFonts w:asciiTheme="minorEastAsia" w:eastAsiaTheme="minorEastAsia" w:hAnsiTheme="minorEastAsia" w:hint="eastAsia"/>
                <w:szCs w:val="21"/>
              </w:rPr>
              <w:t>07</w:t>
            </w:r>
          </w:p>
        </w:tc>
      </w:tr>
      <w:tr w:rsidR="000E0354" w:rsidRPr="003C4D53" w:rsidTr="00503337">
        <w:tc>
          <w:tcPr>
            <w:tcW w:w="450" w:type="dxa"/>
            <w:vMerge/>
          </w:tcPr>
          <w:p w:rsidR="000E0354" w:rsidRPr="003C4D53" w:rsidRDefault="000E0354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0E0354" w:rsidRPr="003C4D53" w:rsidRDefault="000E0354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0E0354" w:rsidRPr="00C605C6" w:rsidRDefault="000E0354" w:rsidP="00AE2CBB">
            <w:pPr>
              <w:jc w:val="left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全自动流程</w:t>
            </w:r>
          </w:p>
        </w:tc>
        <w:tc>
          <w:tcPr>
            <w:tcW w:w="1804" w:type="dxa"/>
          </w:tcPr>
          <w:p w:rsidR="000E0354" w:rsidRDefault="009A5A16" w:rsidP="00503337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0E0354" w:rsidRDefault="00C8436B" w:rsidP="0085329C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</w:t>
            </w:r>
            <w:r w:rsidR="0085329C"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85329C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</w:tr>
      <w:tr w:rsidR="00503337" w:rsidRPr="003C4D53" w:rsidTr="00503337">
        <w:tc>
          <w:tcPr>
            <w:tcW w:w="450" w:type="dxa"/>
            <w:vMerge w:val="restart"/>
          </w:tcPr>
          <w:p w:rsidR="00503337" w:rsidRPr="003C4D53" w:rsidRDefault="00503337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</w:tcPr>
          <w:p w:rsidR="00503337" w:rsidRPr="003C4D53" w:rsidRDefault="000E6609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0E6609">
              <w:rPr>
                <w:rFonts w:asciiTheme="minorEastAsia" w:eastAsiaTheme="minorEastAsia" w:hAnsiTheme="minorEastAsia" w:hint="eastAsia"/>
                <w:szCs w:val="21"/>
              </w:rPr>
              <w:t>数据默认值</w:t>
            </w:r>
          </w:p>
        </w:tc>
        <w:tc>
          <w:tcPr>
            <w:tcW w:w="3544" w:type="dxa"/>
          </w:tcPr>
          <w:p w:rsidR="00503337" w:rsidRPr="008F173B" w:rsidRDefault="009E7CA3" w:rsidP="00B92D7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组件定义</w:t>
            </w:r>
          </w:p>
        </w:tc>
        <w:tc>
          <w:tcPr>
            <w:tcW w:w="1804" w:type="dxa"/>
          </w:tcPr>
          <w:p w:rsidR="00503337" w:rsidRPr="00C30C85" w:rsidRDefault="009A5A16" w:rsidP="00215F9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503337" w:rsidRPr="00C30C85" w:rsidRDefault="00EF43C3" w:rsidP="005033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2012/08/13</w:t>
            </w:r>
          </w:p>
        </w:tc>
      </w:tr>
      <w:tr w:rsidR="00503337" w:rsidRPr="003C4D53" w:rsidTr="00503337">
        <w:tc>
          <w:tcPr>
            <w:tcW w:w="450" w:type="dxa"/>
            <w:vMerge/>
          </w:tcPr>
          <w:p w:rsidR="00503337" w:rsidRPr="003C4D53" w:rsidRDefault="00503337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503337" w:rsidRDefault="00503337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503337" w:rsidRPr="00C30C85" w:rsidRDefault="00B421D2" w:rsidP="00B92D7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</w:t>
            </w:r>
          </w:p>
        </w:tc>
        <w:tc>
          <w:tcPr>
            <w:tcW w:w="1804" w:type="dxa"/>
          </w:tcPr>
          <w:p w:rsidR="00503337" w:rsidRDefault="009A5A16" w:rsidP="00503337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张铮</w:t>
            </w:r>
          </w:p>
        </w:tc>
        <w:tc>
          <w:tcPr>
            <w:tcW w:w="2697" w:type="dxa"/>
          </w:tcPr>
          <w:p w:rsidR="00503337" w:rsidRDefault="00215F91" w:rsidP="00B14ED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</w:t>
            </w:r>
            <w:r w:rsidR="000E07DA"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0E07DA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B14EDC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</w:tr>
      <w:tr w:rsidR="00215F91" w:rsidRPr="003C4D53" w:rsidTr="00503337">
        <w:tc>
          <w:tcPr>
            <w:tcW w:w="450" w:type="dxa"/>
            <w:vMerge/>
          </w:tcPr>
          <w:p w:rsidR="00215F91" w:rsidRPr="003C4D53" w:rsidRDefault="00215F91" w:rsidP="00D10483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215F91" w:rsidRDefault="00215F91" w:rsidP="00D10483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215F91" w:rsidRPr="00C30C85" w:rsidRDefault="00B235E1" w:rsidP="00B92D7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</w:t>
            </w:r>
          </w:p>
        </w:tc>
        <w:tc>
          <w:tcPr>
            <w:tcW w:w="1804" w:type="dxa"/>
          </w:tcPr>
          <w:p w:rsidR="00215F91" w:rsidRPr="00C30C85" w:rsidRDefault="009A5A16" w:rsidP="003E646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215F91" w:rsidRDefault="00B14EDC" w:rsidP="00B14ED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2012/08/16</w:t>
            </w:r>
          </w:p>
        </w:tc>
      </w:tr>
      <w:tr w:rsidR="00727469" w:rsidRPr="003C4D53" w:rsidTr="008E0C51">
        <w:tc>
          <w:tcPr>
            <w:tcW w:w="450" w:type="dxa"/>
          </w:tcPr>
          <w:p w:rsidR="00727469" w:rsidRPr="003C4D53" w:rsidRDefault="00727469" w:rsidP="00727469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</w:tcPr>
          <w:p w:rsidR="00727469" w:rsidRPr="003C4D53" w:rsidRDefault="002A5318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2A5318">
              <w:rPr>
                <w:rFonts w:asciiTheme="minorEastAsia" w:eastAsiaTheme="minorEastAsia" w:hAnsiTheme="minorEastAsia" w:hint="eastAsia"/>
                <w:szCs w:val="21"/>
              </w:rPr>
              <w:t>数据导出</w:t>
            </w:r>
          </w:p>
        </w:tc>
        <w:tc>
          <w:tcPr>
            <w:tcW w:w="3544" w:type="dxa"/>
          </w:tcPr>
          <w:p w:rsidR="00727469" w:rsidRPr="008F173B" w:rsidRDefault="00374F77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374F77">
              <w:rPr>
                <w:rFonts w:asciiTheme="minorEastAsia" w:eastAsiaTheme="minorEastAsia" w:hAnsiTheme="minorEastAsia" w:hint="eastAsia"/>
                <w:szCs w:val="21"/>
              </w:rPr>
              <w:t>任务数据导出Excel</w:t>
            </w:r>
          </w:p>
        </w:tc>
        <w:tc>
          <w:tcPr>
            <w:tcW w:w="1804" w:type="dxa"/>
          </w:tcPr>
          <w:p w:rsidR="00727469" w:rsidRDefault="001C36B7" w:rsidP="00727469">
            <w:pPr>
              <w:jc w:val="center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耿笑翾</w:t>
            </w:r>
          </w:p>
        </w:tc>
        <w:tc>
          <w:tcPr>
            <w:tcW w:w="2697" w:type="dxa"/>
          </w:tcPr>
          <w:p w:rsidR="00727469" w:rsidRPr="00C30C85" w:rsidRDefault="00727469" w:rsidP="00570C0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</w:t>
            </w:r>
            <w:r w:rsidR="00570C00">
              <w:rPr>
                <w:rFonts w:asciiTheme="minorEastAsia" w:eastAsiaTheme="minorEastAsia" w:hAnsiTheme="minorEastAsia" w:hint="eastAsia"/>
                <w:szCs w:val="21"/>
              </w:rPr>
              <w:t>08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/</w:t>
            </w:r>
            <w:r w:rsidR="00570C00">
              <w:rPr>
                <w:rFonts w:asciiTheme="minorEastAsia" w:eastAsiaTheme="minorEastAsia" w:hAnsiTheme="minorEastAsia" w:hint="eastAsia"/>
                <w:szCs w:val="21"/>
              </w:rPr>
              <w:t>17</w:t>
            </w:r>
          </w:p>
        </w:tc>
      </w:tr>
      <w:tr w:rsidR="00C05F6C" w:rsidRPr="003C4D53" w:rsidTr="00910FFB">
        <w:tc>
          <w:tcPr>
            <w:tcW w:w="450" w:type="dxa"/>
            <w:vMerge w:val="restart"/>
          </w:tcPr>
          <w:p w:rsidR="00C05F6C" w:rsidRPr="003C4D53" w:rsidRDefault="00C05F6C" w:rsidP="00727469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</w:tcPr>
          <w:p w:rsidR="00C05F6C" w:rsidRPr="003C4D53" w:rsidRDefault="00E32D09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部署环境</w:t>
            </w:r>
          </w:p>
        </w:tc>
        <w:tc>
          <w:tcPr>
            <w:tcW w:w="3544" w:type="dxa"/>
          </w:tcPr>
          <w:p w:rsidR="00C05F6C" w:rsidRPr="008F173B" w:rsidRDefault="006135D8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135D8">
              <w:rPr>
                <w:rFonts w:asciiTheme="minorEastAsia" w:eastAsiaTheme="minorEastAsia" w:hAnsiTheme="minorEastAsia" w:hint="eastAsia"/>
                <w:szCs w:val="21"/>
              </w:rPr>
              <w:t>多服务整合</w:t>
            </w:r>
          </w:p>
        </w:tc>
        <w:tc>
          <w:tcPr>
            <w:tcW w:w="1804" w:type="dxa"/>
          </w:tcPr>
          <w:p w:rsidR="00C05F6C" w:rsidRPr="00C30C85" w:rsidRDefault="00600EEB" w:rsidP="0091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耿笑翾</w:t>
            </w:r>
          </w:p>
        </w:tc>
        <w:tc>
          <w:tcPr>
            <w:tcW w:w="2697" w:type="dxa"/>
          </w:tcPr>
          <w:p w:rsidR="00C05F6C" w:rsidRPr="00C30C85" w:rsidRDefault="00E33D26" w:rsidP="0091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2012/08/08</w:t>
            </w:r>
          </w:p>
        </w:tc>
      </w:tr>
      <w:tr w:rsidR="00C05F6C" w:rsidRPr="003C4D53" w:rsidTr="00910FFB">
        <w:tc>
          <w:tcPr>
            <w:tcW w:w="450" w:type="dxa"/>
            <w:vMerge/>
          </w:tcPr>
          <w:p w:rsidR="00C05F6C" w:rsidRPr="003C4D53" w:rsidRDefault="00C05F6C" w:rsidP="00727469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C05F6C" w:rsidRDefault="00C05F6C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C05F6C" w:rsidRPr="00C30C85" w:rsidRDefault="00600EEB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0EEB">
              <w:rPr>
                <w:rFonts w:asciiTheme="minorEastAsia" w:eastAsiaTheme="minorEastAsia" w:hAnsiTheme="minorEastAsia" w:hint="eastAsia"/>
                <w:szCs w:val="21"/>
              </w:rPr>
              <w:t>综合设计运行环境配置</w:t>
            </w:r>
          </w:p>
        </w:tc>
        <w:tc>
          <w:tcPr>
            <w:tcW w:w="1804" w:type="dxa"/>
          </w:tcPr>
          <w:p w:rsidR="00C05F6C" w:rsidRDefault="00600EEB" w:rsidP="0091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耿笑翾</w:t>
            </w:r>
          </w:p>
        </w:tc>
        <w:tc>
          <w:tcPr>
            <w:tcW w:w="2697" w:type="dxa"/>
          </w:tcPr>
          <w:p w:rsidR="00C05F6C" w:rsidRDefault="000A0674" w:rsidP="008C390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2012/08/10</w:t>
            </w:r>
          </w:p>
        </w:tc>
      </w:tr>
      <w:tr w:rsidR="00C05F6C" w:rsidRPr="003C4D53" w:rsidTr="00910FFB">
        <w:tc>
          <w:tcPr>
            <w:tcW w:w="450" w:type="dxa"/>
            <w:vMerge/>
          </w:tcPr>
          <w:p w:rsidR="00C05F6C" w:rsidRPr="003C4D53" w:rsidRDefault="00C05F6C" w:rsidP="00727469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C05F6C" w:rsidRDefault="00C05F6C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C05F6C" w:rsidRPr="00C30C85" w:rsidRDefault="00600EEB" w:rsidP="00910FFB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00EEB">
              <w:rPr>
                <w:rFonts w:asciiTheme="minorEastAsia" w:eastAsiaTheme="minorEastAsia" w:hAnsiTheme="minorEastAsia" w:hint="eastAsia"/>
                <w:szCs w:val="21"/>
              </w:rPr>
              <w:t>DRM服务整合</w:t>
            </w:r>
          </w:p>
        </w:tc>
        <w:tc>
          <w:tcPr>
            <w:tcW w:w="1804" w:type="dxa"/>
          </w:tcPr>
          <w:p w:rsidR="00C05F6C" w:rsidRPr="00C30C85" w:rsidRDefault="00600EEB" w:rsidP="0091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耿笑翾</w:t>
            </w:r>
          </w:p>
        </w:tc>
        <w:tc>
          <w:tcPr>
            <w:tcW w:w="2697" w:type="dxa"/>
          </w:tcPr>
          <w:p w:rsidR="00C05F6C" w:rsidRDefault="00D90E0E" w:rsidP="00910FF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</w:t>
            </w:r>
            <w:r w:rsidR="00D26E6F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</w:tr>
      <w:tr w:rsidR="00727469" w:rsidRPr="003C4D53" w:rsidTr="008E0C51">
        <w:tc>
          <w:tcPr>
            <w:tcW w:w="450" w:type="dxa"/>
            <w:vMerge w:val="restart"/>
          </w:tcPr>
          <w:p w:rsidR="00727469" w:rsidRPr="003C4D53" w:rsidRDefault="00727469" w:rsidP="00727469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 w:val="restart"/>
          </w:tcPr>
          <w:p w:rsidR="00727469" w:rsidRPr="003C4D53" w:rsidRDefault="00564D51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564D51">
              <w:rPr>
                <w:rFonts w:asciiTheme="minorEastAsia" w:eastAsiaTheme="minorEastAsia" w:hAnsiTheme="minorEastAsia" w:hint="eastAsia"/>
                <w:szCs w:val="21"/>
              </w:rPr>
              <w:t>设计向导</w:t>
            </w:r>
          </w:p>
        </w:tc>
        <w:tc>
          <w:tcPr>
            <w:tcW w:w="3544" w:type="dxa"/>
          </w:tcPr>
          <w:p w:rsidR="00727469" w:rsidRPr="008F173B" w:rsidRDefault="00F34B75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4B75">
              <w:rPr>
                <w:rFonts w:asciiTheme="minorEastAsia" w:eastAsiaTheme="minorEastAsia" w:hAnsiTheme="minorEastAsia" w:hint="eastAsia"/>
                <w:szCs w:val="21"/>
              </w:rPr>
              <w:t>功能设计</w:t>
            </w:r>
          </w:p>
        </w:tc>
        <w:tc>
          <w:tcPr>
            <w:tcW w:w="1804" w:type="dxa"/>
          </w:tcPr>
          <w:p w:rsidR="00727469" w:rsidRPr="00C30C85" w:rsidRDefault="0083451C" w:rsidP="008E0C5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杨波</w:t>
            </w:r>
          </w:p>
        </w:tc>
        <w:tc>
          <w:tcPr>
            <w:tcW w:w="2697" w:type="dxa"/>
          </w:tcPr>
          <w:p w:rsidR="00727469" w:rsidRPr="00C30C85" w:rsidRDefault="002B4EB4" w:rsidP="00895A0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2012/08/1</w:t>
            </w:r>
            <w:r w:rsidR="00895A0E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</w:tr>
      <w:tr w:rsidR="00727469" w:rsidRPr="003C4D53" w:rsidTr="008E0C51">
        <w:tc>
          <w:tcPr>
            <w:tcW w:w="450" w:type="dxa"/>
            <w:vMerge/>
          </w:tcPr>
          <w:p w:rsidR="00727469" w:rsidRPr="003C4D53" w:rsidRDefault="00727469" w:rsidP="00727469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727469" w:rsidRDefault="00727469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727469" w:rsidRPr="00C30C85" w:rsidRDefault="004D214D" w:rsidP="0072746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建模维护</w:t>
            </w:r>
          </w:p>
        </w:tc>
        <w:tc>
          <w:tcPr>
            <w:tcW w:w="1804" w:type="dxa"/>
          </w:tcPr>
          <w:p w:rsidR="00727469" w:rsidRDefault="00727469" w:rsidP="008E0C5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顿磊</w:t>
            </w:r>
          </w:p>
        </w:tc>
        <w:tc>
          <w:tcPr>
            <w:tcW w:w="2697" w:type="dxa"/>
          </w:tcPr>
          <w:p w:rsidR="00727469" w:rsidRDefault="00152E36" w:rsidP="008E0C5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2012/08/21</w:t>
            </w:r>
          </w:p>
        </w:tc>
      </w:tr>
      <w:tr w:rsidR="00727469" w:rsidRPr="003C4D53" w:rsidTr="008E0C51">
        <w:tc>
          <w:tcPr>
            <w:tcW w:w="450" w:type="dxa"/>
            <w:vMerge/>
          </w:tcPr>
          <w:p w:rsidR="00727469" w:rsidRPr="003C4D53" w:rsidRDefault="00727469" w:rsidP="00727469">
            <w:pPr>
              <w:pStyle w:val="af3"/>
              <w:numPr>
                <w:ilvl w:val="0"/>
                <w:numId w:val="38"/>
              </w:numPr>
              <w:ind w:firstLineChars="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31" w:type="dxa"/>
            <w:vMerge/>
          </w:tcPr>
          <w:p w:rsidR="00727469" w:rsidRDefault="00727469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544" w:type="dxa"/>
          </w:tcPr>
          <w:p w:rsidR="00727469" w:rsidRPr="00C30C85" w:rsidRDefault="004D214D" w:rsidP="008E0C51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模型运行</w:t>
            </w:r>
          </w:p>
        </w:tc>
        <w:tc>
          <w:tcPr>
            <w:tcW w:w="1804" w:type="dxa"/>
          </w:tcPr>
          <w:p w:rsidR="00727469" w:rsidRPr="00C30C85" w:rsidRDefault="00727469" w:rsidP="008E0C5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顿磊</w:t>
            </w:r>
          </w:p>
        </w:tc>
        <w:tc>
          <w:tcPr>
            <w:tcW w:w="2697" w:type="dxa"/>
          </w:tcPr>
          <w:p w:rsidR="00727469" w:rsidRDefault="00511962" w:rsidP="0051196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2012/08/30</w:t>
            </w:r>
          </w:p>
        </w:tc>
      </w:tr>
    </w:tbl>
    <w:p w:rsidR="00A17535" w:rsidRPr="003C4D53" w:rsidRDefault="00A17535" w:rsidP="00A17535">
      <w:pPr>
        <w:rPr>
          <w:rFonts w:asciiTheme="minorEastAsia" w:eastAsiaTheme="minorEastAsia" w:hAnsiTheme="minorEastAsia"/>
          <w:szCs w:val="21"/>
          <w:u w:val="words"/>
        </w:rPr>
      </w:pPr>
    </w:p>
    <w:sectPr w:rsidR="00A17535" w:rsidRPr="003C4D53" w:rsidSect="00BA65AC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593" w:rsidRDefault="003B6593">
      <w:r>
        <w:separator/>
      </w:r>
    </w:p>
    <w:p w:rsidR="003B6593" w:rsidRDefault="003B6593"/>
  </w:endnote>
  <w:endnote w:type="continuationSeparator" w:id="1">
    <w:p w:rsidR="003B6593" w:rsidRDefault="003B6593">
      <w:r>
        <w:continuationSeparator/>
      </w:r>
    </w:p>
    <w:p w:rsidR="003B6593" w:rsidRDefault="003B659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F3" w:rsidRDefault="00531AF3" w:rsidP="00233AC3">
    <w:pPr>
      <w:pStyle w:val="a7"/>
    </w:pPr>
    <w:r w:rsidRPr="00394A99">
      <w:rPr>
        <w:rFonts w:ascii="宋体" w:hAnsi="宋体" w:hint="eastAsia"/>
        <w:b/>
        <w:bCs/>
        <w:kern w:val="0"/>
        <w:sz w:val="21"/>
        <w:szCs w:val="21"/>
      </w:rPr>
      <w:t>第</w:t>
    </w:r>
    <w:r w:rsidR="00FD057A" w:rsidRPr="00394A99">
      <w:rPr>
        <w:rFonts w:ascii="宋体" w:hAnsi="宋体"/>
        <w:b/>
        <w:bCs/>
        <w:kern w:val="0"/>
        <w:sz w:val="21"/>
        <w:szCs w:val="21"/>
      </w:rPr>
      <w:fldChar w:fldCharType="begin"/>
    </w:r>
    <w:r w:rsidRPr="00394A99">
      <w:rPr>
        <w:rFonts w:ascii="宋体" w:hAnsi="宋体"/>
        <w:b/>
        <w:bCs/>
        <w:kern w:val="0"/>
        <w:sz w:val="21"/>
        <w:szCs w:val="21"/>
      </w:rPr>
      <w:instrText xml:space="preserve"> PAGE </w:instrText>
    </w:r>
    <w:r w:rsidR="00FD057A" w:rsidRPr="00394A99">
      <w:rPr>
        <w:rFonts w:ascii="宋体" w:hAnsi="宋体"/>
        <w:b/>
        <w:bCs/>
        <w:kern w:val="0"/>
        <w:sz w:val="21"/>
        <w:szCs w:val="21"/>
      </w:rPr>
      <w:fldChar w:fldCharType="separate"/>
    </w:r>
    <w:r w:rsidR="00511962">
      <w:rPr>
        <w:rFonts w:ascii="宋体" w:hAnsi="宋体"/>
        <w:b/>
        <w:bCs/>
        <w:noProof/>
        <w:kern w:val="0"/>
        <w:sz w:val="21"/>
        <w:szCs w:val="21"/>
      </w:rPr>
      <w:t>1</w:t>
    </w:r>
    <w:r w:rsidR="00FD057A" w:rsidRPr="00394A99">
      <w:rPr>
        <w:rFonts w:ascii="宋体" w:hAnsi="宋体"/>
        <w:b/>
        <w:bCs/>
        <w:kern w:val="0"/>
        <w:sz w:val="21"/>
        <w:szCs w:val="21"/>
      </w:rPr>
      <w:fldChar w:fldCharType="end"/>
    </w:r>
    <w:r w:rsidRPr="00394A99">
      <w:rPr>
        <w:rFonts w:ascii="宋体" w:hAnsi="宋体" w:hint="eastAsia"/>
        <w:b/>
        <w:bCs/>
        <w:kern w:val="0"/>
        <w:sz w:val="21"/>
        <w:szCs w:val="21"/>
      </w:rPr>
      <w:t xml:space="preserve"> 页 共 </w:t>
    </w:r>
    <w:r w:rsidR="00FD057A" w:rsidRPr="00EF784D">
      <w:rPr>
        <w:rFonts w:ascii="宋体" w:hAnsi="宋体"/>
        <w:b/>
        <w:bCs/>
        <w:kern w:val="0"/>
        <w:sz w:val="21"/>
        <w:szCs w:val="21"/>
      </w:rPr>
      <w:fldChar w:fldCharType="begin"/>
    </w:r>
    <w:r w:rsidRPr="00EF784D">
      <w:rPr>
        <w:rFonts w:ascii="宋体" w:hAnsi="宋体"/>
        <w:b/>
        <w:bCs/>
        <w:kern w:val="0"/>
        <w:sz w:val="21"/>
        <w:szCs w:val="21"/>
      </w:rPr>
      <w:instrText xml:space="preserve"> NUMPAGES </w:instrText>
    </w:r>
    <w:r w:rsidR="00FD057A" w:rsidRPr="00EF784D">
      <w:rPr>
        <w:rFonts w:ascii="宋体" w:hAnsi="宋体"/>
        <w:b/>
        <w:bCs/>
        <w:kern w:val="0"/>
        <w:sz w:val="21"/>
        <w:szCs w:val="21"/>
      </w:rPr>
      <w:fldChar w:fldCharType="separate"/>
    </w:r>
    <w:r w:rsidR="00511962">
      <w:rPr>
        <w:rFonts w:ascii="宋体" w:hAnsi="宋体"/>
        <w:b/>
        <w:bCs/>
        <w:noProof/>
        <w:kern w:val="0"/>
        <w:sz w:val="21"/>
        <w:szCs w:val="21"/>
      </w:rPr>
      <w:t>1</w:t>
    </w:r>
    <w:r w:rsidR="00FD057A" w:rsidRPr="00EF784D">
      <w:rPr>
        <w:rFonts w:ascii="宋体" w:hAnsi="宋体"/>
        <w:b/>
        <w:bCs/>
        <w:kern w:val="0"/>
        <w:sz w:val="21"/>
        <w:szCs w:val="21"/>
      </w:rPr>
      <w:fldChar w:fldCharType="end"/>
    </w:r>
    <w:r w:rsidRPr="00394A99">
      <w:rPr>
        <w:rFonts w:ascii="宋体" w:hAnsi="宋体" w:hint="eastAsia"/>
        <w:b/>
        <w:bCs/>
        <w:kern w:val="0"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593" w:rsidRDefault="003B6593">
      <w:r>
        <w:separator/>
      </w:r>
    </w:p>
    <w:p w:rsidR="003B6593" w:rsidRDefault="003B6593"/>
  </w:footnote>
  <w:footnote w:type="continuationSeparator" w:id="1">
    <w:p w:rsidR="003B6593" w:rsidRDefault="003B6593">
      <w:r>
        <w:continuationSeparator/>
      </w:r>
    </w:p>
    <w:p w:rsidR="003B6593" w:rsidRDefault="003B659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AF3" w:rsidRDefault="00531AF3" w:rsidP="00233AC3">
    <w:pPr>
      <w:pStyle w:val="a6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BA56FE42"/>
    <w:lvl w:ilvl="0">
      <w:start w:val="1"/>
      <w:numFmt w:val="none"/>
      <w:lvlText w:val="b)"/>
      <w:lvlJc w:val="left"/>
      <w:pPr>
        <w:tabs>
          <w:tab w:val="num" w:pos="982"/>
        </w:tabs>
        <w:ind w:left="98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  <w:rPr>
        <w:rFonts w:hint="eastAsia"/>
      </w:rPr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9"/>
    <w:multiLevelType w:val="multilevel"/>
    <w:tmpl w:val="134CB254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056B7A67"/>
    <w:multiLevelType w:val="multilevel"/>
    <w:tmpl w:val="00000000"/>
    <w:lvl w:ilvl="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5820E48"/>
    <w:multiLevelType w:val="multilevel"/>
    <w:tmpl w:val="8F68249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6A63B65"/>
    <w:multiLevelType w:val="hybridMultilevel"/>
    <w:tmpl w:val="D8A4C7DA"/>
    <w:lvl w:ilvl="0" w:tplc="D6A2C0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97C790D"/>
    <w:multiLevelType w:val="hybridMultilevel"/>
    <w:tmpl w:val="91CA68B4"/>
    <w:lvl w:ilvl="0" w:tplc="510E06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E1F6E9F"/>
    <w:multiLevelType w:val="hybridMultilevel"/>
    <w:tmpl w:val="2F843EC8"/>
    <w:lvl w:ilvl="0" w:tplc="91724BC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07D37DC"/>
    <w:multiLevelType w:val="hybridMultilevel"/>
    <w:tmpl w:val="88941596"/>
    <w:lvl w:ilvl="0" w:tplc="EBD60856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3E6281"/>
    <w:multiLevelType w:val="hybridMultilevel"/>
    <w:tmpl w:val="2F30A8E0"/>
    <w:lvl w:ilvl="0" w:tplc="E12E3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6920B13"/>
    <w:multiLevelType w:val="hybridMultilevel"/>
    <w:tmpl w:val="802483C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>
    <w:nsid w:val="1CC31DC6"/>
    <w:multiLevelType w:val="hybridMultilevel"/>
    <w:tmpl w:val="D0C0EDBE"/>
    <w:lvl w:ilvl="0" w:tplc="EBD608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DE5588"/>
    <w:multiLevelType w:val="hybridMultilevel"/>
    <w:tmpl w:val="0DEA3522"/>
    <w:lvl w:ilvl="0" w:tplc="B39E2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2B3731B"/>
    <w:multiLevelType w:val="hybridMultilevel"/>
    <w:tmpl w:val="DE2A9590"/>
    <w:lvl w:ilvl="0" w:tplc="F27C2904">
      <w:start w:val="3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3121851"/>
    <w:multiLevelType w:val="multilevel"/>
    <w:tmpl w:val="E7C887B0"/>
    <w:styleLink w:val="a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eastAsia="宋体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3733B28"/>
    <w:multiLevelType w:val="hybridMultilevel"/>
    <w:tmpl w:val="AEEC428E"/>
    <w:lvl w:ilvl="0" w:tplc="8F1219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5ED3E52"/>
    <w:multiLevelType w:val="hybridMultilevel"/>
    <w:tmpl w:val="3612C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8922377"/>
    <w:multiLevelType w:val="multilevel"/>
    <w:tmpl w:val="A6EAEFB2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2C9B6C0E"/>
    <w:multiLevelType w:val="hybridMultilevel"/>
    <w:tmpl w:val="91C6D02C"/>
    <w:lvl w:ilvl="0" w:tplc="18B422B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3267636F"/>
    <w:multiLevelType w:val="hybridMultilevel"/>
    <w:tmpl w:val="802483C0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1">
    <w:nsid w:val="33602E62"/>
    <w:multiLevelType w:val="hybridMultilevel"/>
    <w:tmpl w:val="3A0640A4"/>
    <w:lvl w:ilvl="0" w:tplc="21448E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3F872A3"/>
    <w:multiLevelType w:val="multilevel"/>
    <w:tmpl w:val="5F7EFB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3C6F302C"/>
    <w:multiLevelType w:val="hybridMultilevel"/>
    <w:tmpl w:val="40D6A258"/>
    <w:lvl w:ilvl="0" w:tplc="FC68DD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451209D0"/>
    <w:multiLevelType w:val="hybridMultilevel"/>
    <w:tmpl w:val="8758C4A4"/>
    <w:lvl w:ilvl="0" w:tplc="6290CDA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E474BF2"/>
    <w:multiLevelType w:val="multilevel"/>
    <w:tmpl w:val="5F7EFB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53B74B73"/>
    <w:multiLevelType w:val="hybridMultilevel"/>
    <w:tmpl w:val="F8D48172"/>
    <w:lvl w:ilvl="0" w:tplc="544C4FE8">
      <w:start w:val="7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8393DA0"/>
    <w:multiLevelType w:val="hybridMultilevel"/>
    <w:tmpl w:val="F722758C"/>
    <w:lvl w:ilvl="0" w:tplc="B57A8A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A0C4CE9"/>
    <w:multiLevelType w:val="hybridMultilevel"/>
    <w:tmpl w:val="62DE58C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9">
    <w:nsid w:val="6111211C"/>
    <w:multiLevelType w:val="hybridMultilevel"/>
    <w:tmpl w:val="786075E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0">
    <w:nsid w:val="62C13F11"/>
    <w:multiLevelType w:val="hybridMultilevel"/>
    <w:tmpl w:val="1DDE12F4"/>
    <w:lvl w:ilvl="0" w:tplc="080CF7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3365FCB"/>
    <w:multiLevelType w:val="multilevel"/>
    <w:tmpl w:val="AA922B2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>
    <w:nsid w:val="689F5C16"/>
    <w:multiLevelType w:val="hybridMultilevel"/>
    <w:tmpl w:val="98DEEE62"/>
    <w:lvl w:ilvl="0" w:tplc="0C56A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8D61A0F"/>
    <w:multiLevelType w:val="hybridMultilevel"/>
    <w:tmpl w:val="DE2A9590"/>
    <w:lvl w:ilvl="0" w:tplc="F27C2904">
      <w:start w:val="3"/>
      <w:numFmt w:val="decimal"/>
      <w:lvlText w:val="%1.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AE9442E"/>
    <w:multiLevelType w:val="hybridMultilevel"/>
    <w:tmpl w:val="FA96CF8C"/>
    <w:lvl w:ilvl="0" w:tplc="7172B8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B015BC8"/>
    <w:multiLevelType w:val="hybridMultilevel"/>
    <w:tmpl w:val="B678943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6D116EC0"/>
    <w:multiLevelType w:val="hybridMultilevel"/>
    <w:tmpl w:val="821602FA"/>
    <w:lvl w:ilvl="0" w:tplc="346C92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D163F85"/>
    <w:multiLevelType w:val="hybridMultilevel"/>
    <w:tmpl w:val="28801F6A"/>
    <w:lvl w:ilvl="0" w:tplc="3E083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B5844A4"/>
    <w:multiLevelType w:val="hybridMultilevel"/>
    <w:tmpl w:val="2280E76E"/>
    <w:lvl w:ilvl="0" w:tplc="0409000B">
      <w:start w:val="1"/>
      <w:numFmt w:val="bullet"/>
      <w:lvlText w:val="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5"/>
        </w:tabs>
        <w:ind w:left="4635" w:hanging="42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1"/>
  </w:num>
  <w:num w:numId="4">
    <w:abstractNumId w:val="35"/>
  </w:num>
  <w:num w:numId="5">
    <w:abstractNumId w:val="15"/>
  </w:num>
  <w:num w:numId="6">
    <w:abstractNumId w:val="4"/>
  </w:num>
  <w:num w:numId="7">
    <w:abstractNumId w:val="3"/>
  </w:num>
  <w:num w:numId="8">
    <w:abstractNumId w:val="0"/>
  </w:num>
  <w:num w:numId="9">
    <w:abstractNumId w:val="18"/>
  </w:num>
  <w:num w:numId="10">
    <w:abstractNumId w:val="24"/>
  </w:num>
  <w:num w:numId="11">
    <w:abstractNumId w:val="26"/>
  </w:num>
  <w:num w:numId="12">
    <w:abstractNumId w:val="13"/>
  </w:num>
  <w:num w:numId="13">
    <w:abstractNumId w:val="36"/>
  </w:num>
  <w:num w:numId="14">
    <w:abstractNumId w:val="27"/>
  </w:num>
  <w:num w:numId="15">
    <w:abstractNumId w:val="37"/>
  </w:num>
  <w:num w:numId="16">
    <w:abstractNumId w:val="7"/>
  </w:num>
  <w:num w:numId="17">
    <w:abstractNumId w:val="6"/>
  </w:num>
  <w:num w:numId="18">
    <w:abstractNumId w:val="32"/>
  </w:num>
  <w:num w:numId="19">
    <w:abstractNumId w:val="16"/>
  </w:num>
  <w:num w:numId="20">
    <w:abstractNumId w:val="30"/>
  </w:num>
  <w:num w:numId="21">
    <w:abstractNumId w:val="21"/>
  </w:num>
  <w:num w:numId="22">
    <w:abstractNumId w:val="34"/>
  </w:num>
  <w:num w:numId="23">
    <w:abstractNumId w:val="38"/>
  </w:num>
  <w:num w:numId="24">
    <w:abstractNumId w:val="23"/>
  </w:num>
  <w:num w:numId="25">
    <w:abstractNumId w:val="10"/>
  </w:num>
  <w:num w:numId="26">
    <w:abstractNumId w:val="5"/>
  </w:num>
  <w:num w:numId="27">
    <w:abstractNumId w:val="19"/>
  </w:num>
  <w:num w:numId="28">
    <w:abstractNumId w:val="8"/>
  </w:num>
  <w:num w:numId="29">
    <w:abstractNumId w:val="22"/>
  </w:num>
  <w:num w:numId="30">
    <w:abstractNumId w:val="25"/>
  </w:num>
  <w:num w:numId="31">
    <w:abstractNumId w:val="31"/>
  </w:num>
  <w:num w:numId="32">
    <w:abstractNumId w:val="31"/>
  </w:num>
  <w:num w:numId="33">
    <w:abstractNumId w:val="31"/>
  </w:num>
  <w:num w:numId="34">
    <w:abstractNumId w:val="31"/>
  </w:num>
  <w:num w:numId="35">
    <w:abstractNumId w:val="31"/>
  </w:num>
  <w:num w:numId="36">
    <w:abstractNumId w:val="31"/>
  </w:num>
  <w:num w:numId="37">
    <w:abstractNumId w:val="17"/>
  </w:num>
  <w:num w:numId="38">
    <w:abstractNumId w:val="29"/>
  </w:num>
  <w:num w:numId="39">
    <w:abstractNumId w:val="12"/>
  </w:num>
  <w:num w:numId="40">
    <w:abstractNumId w:val="9"/>
  </w:num>
  <w:num w:numId="41">
    <w:abstractNumId w:val="20"/>
  </w:num>
  <w:num w:numId="42">
    <w:abstractNumId w:val="33"/>
  </w:num>
  <w:num w:numId="43">
    <w:abstractNumId w:val="14"/>
  </w:num>
  <w:num w:numId="44">
    <w:abstractNumId w:val="11"/>
  </w:num>
  <w:num w:numId="45">
    <w:abstractNumId w:val="2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attachedTemplate r:id="rId1"/>
  <w:stylePaneFormatFilter w:val="3F01"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7F3"/>
    <w:rsid w:val="00000084"/>
    <w:rsid w:val="00000E7E"/>
    <w:rsid w:val="00000F44"/>
    <w:rsid w:val="000019CD"/>
    <w:rsid w:val="00003645"/>
    <w:rsid w:val="0000417F"/>
    <w:rsid w:val="00004DB8"/>
    <w:rsid w:val="00004EA6"/>
    <w:rsid w:val="0000505A"/>
    <w:rsid w:val="000060E3"/>
    <w:rsid w:val="00006FA4"/>
    <w:rsid w:val="000073EB"/>
    <w:rsid w:val="000074ED"/>
    <w:rsid w:val="00010D2B"/>
    <w:rsid w:val="00012C55"/>
    <w:rsid w:val="00013736"/>
    <w:rsid w:val="00014046"/>
    <w:rsid w:val="00014660"/>
    <w:rsid w:val="00016247"/>
    <w:rsid w:val="00016B51"/>
    <w:rsid w:val="000202C5"/>
    <w:rsid w:val="00020C0D"/>
    <w:rsid w:val="00021538"/>
    <w:rsid w:val="00022B3A"/>
    <w:rsid w:val="00023686"/>
    <w:rsid w:val="00023EFC"/>
    <w:rsid w:val="000252DE"/>
    <w:rsid w:val="000255A5"/>
    <w:rsid w:val="00026DA8"/>
    <w:rsid w:val="00027ADA"/>
    <w:rsid w:val="00030150"/>
    <w:rsid w:val="00030C04"/>
    <w:rsid w:val="00030F95"/>
    <w:rsid w:val="0003120F"/>
    <w:rsid w:val="000324AC"/>
    <w:rsid w:val="00033DFE"/>
    <w:rsid w:val="00034148"/>
    <w:rsid w:val="000350A7"/>
    <w:rsid w:val="00037290"/>
    <w:rsid w:val="000374FC"/>
    <w:rsid w:val="00041F1F"/>
    <w:rsid w:val="00042B2F"/>
    <w:rsid w:val="00044827"/>
    <w:rsid w:val="00045440"/>
    <w:rsid w:val="00046EB4"/>
    <w:rsid w:val="00047565"/>
    <w:rsid w:val="00047903"/>
    <w:rsid w:val="00050A4A"/>
    <w:rsid w:val="0005178D"/>
    <w:rsid w:val="00053E3C"/>
    <w:rsid w:val="00054666"/>
    <w:rsid w:val="0005473B"/>
    <w:rsid w:val="00055E2B"/>
    <w:rsid w:val="000567F8"/>
    <w:rsid w:val="0006008A"/>
    <w:rsid w:val="00060EC4"/>
    <w:rsid w:val="0006127B"/>
    <w:rsid w:val="00061781"/>
    <w:rsid w:val="0006251D"/>
    <w:rsid w:val="00062698"/>
    <w:rsid w:val="00062DD3"/>
    <w:rsid w:val="0006350F"/>
    <w:rsid w:val="00063FE6"/>
    <w:rsid w:val="0006511F"/>
    <w:rsid w:val="000701B7"/>
    <w:rsid w:val="000712AA"/>
    <w:rsid w:val="000718F6"/>
    <w:rsid w:val="00072698"/>
    <w:rsid w:val="00075FBF"/>
    <w:rsid w:val="00076F3F"/>
    <w:rsid w:val="00077051"/>
    <w:rsid w:val="00077337"/>
    <w:rsid w:val="00081D20"/>
    <w:rsid w:val="00081DB3"/>
    <w:rsid w:val="0008306E"/>
    <w:rsid w:val="000839C8"/>
    <w:rsid w:val="0008419C"/>
    <w:rsid w:val="00084BC3"/>
    <w:rsid w:val="000852C6"/>
    <w:rsid w:val="00085C51"/>
    <w:rsid w:val="00086287"/>
    <w:rsid w:val="00086BBA"/>
    <w:rsid w:val="0008719E"/>
    <w:rsid w:val="00087426"/>
    <w:rsid w:val="00087FE5"/>
    <w:rsid w:val="00090102"/>
    <w:rsid w:val="00091F84"/>
    <w:rsid w:val="000952E6"/>
    <w:rsid w:val="0009595B"/>
    <w:rsid w:val="00095DE2"/>
    <w:rsid w:val="00096B48"/>
    <w:rsid w:val="00097C16"/>
    <w:rsid w:val="00097D4E"/>
    <w:rsid w:val="000A0674"/>
    <w:rsid w:val="000A0E1A"/>
    <w:rsid w:val="000A3EAE"/>
    <w:rsid w:val="000A40F0"/>
    <w:rsid w:val="000A48CA"/>
    <w:rsid w:val="000A4F20"/>
    <w:rsid w:val="000A52F6"/>
    <w:rsid w:val="000A5914"/>
    <w:rsid w:val="000A5DBA"/>
    <w:rsid w:val="000A649E"/>
    <w:rsid w:val="000B3FEA"/>
    <w:rsid w:val="000B4457"/>
    <w:rsid w:val="000B4614"/>
    <w:rsid w:val="000B59D4"/>
    <w:rsid w:val="000B696B"/>
    <w:rsid w:val="000B6A92"/>
    <w:rsid w:val="000C130D"/>
    <w:rsid w:val="000C2825"/>
    <w:rsid w:val="000C3785"/>
    <w:rsid w:val="000C4142"/>
    <w:rsid w:val="000C41FF"/>
    <w:rsid w:val="000C47A6"/>
    <w:rsid w:val="000C4956"/>
    <w:rsid w:val="000C5613"/>
    <w:rsid w:val="000C6621"/>
    <w:rsid w:val="000D0F47"/>
    <w:rsid w:val="000D4741"/>
    <w:rsid w:val="000D4DDF"/>
    <w:rsid w:val="000D7699"/>
    <w:rsid w:val="000E0354"/>
    <w:rsid w:val="000E07DA"/>
    <w:rsid w:val="000E0F1F"/>
    <w:rsid w:val="000E1E9F"/>
    <w:rsid w:val="000E382A"/>
    <w:rsid w:val="000E3CFD"/>
    <w:rsid w:val="000E6477"/>
    <w:rsid w:val="000E6609"/>
    <w:rsid w:val="000F126E"/>
    <w:rsid w:val="000F13A0"/>
    <w:rsid w:val="000F17CA"/>
    <w:rsid w:val="000F28FB"/>
    <w:rsid w:val="000F4510"/>
    <w:rsid w:val="000F571D"/>
    <w:rsid w:val="000F5801"/>
    <w:rsid w:val="000F6231"/>
    <w:rsid w:val="001009E9"/>
    <w:rsid w:val="00104223"/>
    <w:rsid w:val="00105DF6"/>
    <w:rsid w:val="001067F5"/>
    <w:rsid w:val="00106F73"/>
    <w:rsid w:val="0011071F"/>
    <w:rsid w:val="001115A8"/>
    <w:rsid w:val="00111B4A"/>
    <w:rsid w:val="00111DDA"/>
    <w:rsid w:val="00112247"/>
    <w:rsid w:val="00112F02"/>
    <w:rsid w:val="00113650"/>
    <w:rsid w:val="00116CD0"/>
    <w:rsid w:val="00116E2B"/>
    <w:rsid w:val="00117380"/>
    <w:rsid w:val="001173EF"/>
    <w:rsid w:val="00121CFC"/>
    <w:rsid w:val="00123C5B"/>
    <w:rsid w:val="00124CB6"/>
    <w:rsid w:val="001260CF"/>
    <w:rsid w:val="00127E11"/>
    <w:rsid w:val="00131EE4"/>
    <w:rsid w:val="0013351A"/>
    <w:rsid w:val="00135E6A"/>
    <w:rsid w:val="00137C23"/>
    <w:rsid w:val="0014106D"/>
    <w:rsid w:val="00141CDF"/>
    <w:rsid w:val="00142215"/>
    <w:rsid w:val="00143898"/>
    <w:rsid w:val="0014412D"/>
    <w:rsid w:val="001445AE"/>
    <w:rsid w:val="00145BA3"/>
    <w:rsid w:val="00145EAA"/>
    <w:rsid w:val="00146587"/>
    <w:rsid w:val="00147FE2"/>
    <w:rsid w:val="00150650"/>
    <w:rsid w:val="00152919"/>
    <w:rsid w:val="00152E36"/>
    <w:rsid w:val="001530B2"/>
    <w:rsid w:val="00153390"/>
    <w:rsid w:val="00153E31"/>
    <w:rsid w:val="001562DF"/>
    <w:rsid w:val="001564CE"/>
    <w:rsid w:val="001600FE"/>
    <w:rsid w:val="001625C7"/>
    <w:rsid w:val="00162CEC"/>
    <w:rsid w:val="00164871"/>
    <w:rsid w:val="00164A79"/>
    <w:rsid w:val="00165883"/>
    <w:rsid w:val="00165AD7"/>
    <w:rsid w:val="00166328"/>
    <w:rsid w:val="001663AE"/>
    <w:rsid w:val="00167DE7"/>
    <w:rsid w:val="00170961"/>
    <w:rsid w:val="00171500"/>
    <w:rsid w:val="0017231D"/>
    <w:rsid w:val="00172E1D"/>
    <w:rsid w:val="001734C6"/>
    <w:rsid w:val="00174E8F"/>
    <w:rsid w:val="0017507F"/>
    <w:rsid w:val="001754A5"/>
    <w:rsid w:val="00177E9D"/>
    <w:rsid w:val="00180E63"/>
    <w:rsid w:val="001816EF"/>
    <w:rsid w:val="00182C2F"/>
    <w:rsid w:val="00183558"/>
    <w:rsid w:val="00184865"/>
    <w:rsid w:val="00185F49"/>
    <w:rsid w:val="001862D4"/>
    <w:rsid w:val="0018769A"/>
    <w:rsid w:val="00193425"/>
    <w:rsid w:val="001A01AA"/>
    <w:rsid w:val="001A0F51"/>
    <w:rsid w:val="001A19C2"/>
    <w:rsid w:val="001A1F0F"/>
    <w:rsid w:val="001A3FEE"/>
    <w:rsid w:val="001A44F6"/>
    <w:rsid w:val="001A7048"/>
    <w:rsid w:val="001A7F18"/>
    <w:rsid w:val="001B0BC1"/>
    <w:rsid w:val="001B18E3"/>
    <w:rsid w:val="001B1A55"/>
    <w:rsid w:val="001B2ABE"/>
    <w:rsid w:val="001B2EE9"/>
    <w:rsid w:val="001B3430"/>
    <w:rsid w:val="001B34CC"/>
    <w:rsid w:val="001B36AB"/>
    <w:rsid w:val="001B66EF"/>
    <w:rsid w:val="001B6B0E"/>
    <w:rsid w:val="001B7F3A"/>
    <w:rsid w:val="001C003F"/>
    <w:rsid w:val="001C0A03"/>
    <w:rsid w:val="001C3072"/>
    <w:rsid w:val="001C36B7"/>
    <w:rsid w:val="001C3CD7"/>
    <w:rsid w:val="001C4FDD"/>
    <w:rsid w:val="001C5D4E"/>
    <w:rsid w:val="001C5D68"/>
    <w:rsid w:val="001C5D79"/>
    <w:rsid w:val="001C6637"/>
    <w:rsid w:val="001C7073"/>
    <w:rsid w:val="001D1D0B"/>
    <w:rsid w:val="001D2722"/>
    <w:rsid w:val="001D58CF"/>
    <w:rsid w:val="001D70D0"/>
    <w:rsid w:val="001E018E"/>
    <w:rsid w:val="001E31C0"/>
    <w:rsid w:val="001E3ACC"/>
    <w:rsid w:val="001E7609"/>
    <w:rsid w:val="001E7EF6"/>
    <w:rsid w:val="001F03E8"/>
    <w:rsid w:val="001F09C3"/>
    <w:rsid w:val="001F1233"/>
    <w:rsid w:val="001F36C1"/>
    <w:rsid w:val="001F5639"/>
    <w:rsid w:val="001F5D75"/>
    <w:rsid w:val="002004DA"/>
    <w:rsid w:val="0020095B"/>
    <w:rsid w:val="00202CC5"/>
    <w:rsid w:val="00204786"/>
    <w:rsid w:val="0020580A"/>
    <w:rsid w:val="0020612D"/>
    <w:rsid w:val="00206322"/>
    <w:rsid w:val="00206E28"/>
    <w:rsid w:val="00207013"/>
    <w:rsid w:val="002077E0"/>
    <w:rsid w:val="00207F71"/>
    <w:rsid w:val="00211BCB"/>
    <w:rsid w:val="00211E85"/>
    <w:rsid w:val="002128A8"/>
    <w:rsid w:val="00212A67"/>
    <w:rsid w:val="00212AE0"/>
    <w:rsid w:val="0021368B"/>
    <w:rsid w:val="00213F55"/>
    <w:rsid w:val="0021497B"/>
    <w:rsid w:val="0021561A"/>
    <w:rsid w:val="00215F91"/>
    <w:rsid w:val="002163F2"/>
    <w:rsid w:val="00216CFF"/>
    <w:rsid w:val="00217681"/>
    <w:rsid w:val="00217ED9"/>
    <w:rsid w:val="00220139"/>
    <w:rsid w:val="00220CBA"/>
    <w:rsid w:val="00222842"/>
    <w:rsid w:val="00223404"/>
    <w:rsid w:val="002237F9"/>
    <w:rsid w:val="00224B03"/>
    <w:rsid w:val="00225533"/>
    <w:rsid w:val="002258E2"/>
    <w:rsid w:val="00230D27"/>
    <w:rsid w:val="00231565"/>
    <w:rsid w:val="002321A3"/>
    <w:rsid w:val="00233190"/>
    <w:rsid w:val="00233A61"/>
    <w:rsid w:val="00233AC3"/>
    <w:rsid w:val="0023433D"/>
    <w:rsid w:val="00234849"/>
    <w:rsid w:val="002355AC"/>
    <w:rsid w:val="00235A20"/>
    <w:rsid w:val="00237227"/>
    <w:rsid w:val="0024023B"/>
    <w:rsid w:val="00240D6A"/>
    <w:rsid w:val="00241060"/>
    <w:rsid w:val="002431FF"/>
    <w:rsid w:val="00243929"/>
    <w:rsid w:val="00243AE3"/>
    <w:rsid w:val="00245072"/>
    <w:rsid w:val="00245631"/>
    <w:rsid w:val="00245E38"/>
    <w:rsid w:val="00246343"/>
    <w:rsid w:val="00246614"/>
    <w:rsid w:val="002506B0"/>
    <w:rsid w:val="002517E4"/>
    <w:rsid w:val="00252366"/>
    <w:rsid w:val="0025251A"/>
    <w:rsid w:val="002537F3"/>
    <w:rsid w:val="00254CC5"/>
    <w:rsid w:val="002575E2"/>
    <w:rsid w:val="00260376"/>
    <w:rsid w:val="00261BAC"/>
    <w:rsid w:val="0026368C"/>
    <w:rsid w:val="00263977"/>
    <w:rsid w:val="00264926"/>
    <w:rsid w:val="002652F7"/>
    <w:rsid w:val="0026601E"/>
    <w:rsid w:val="00266931"/>
    <w:rsid w:val="002673EE"/>
    <w:rsid w:val="002673F2"/>
    <w:rsid w:val="00270FB3"/>
    <w:rsid w:val="002714D8"/>
    <w:rsid w:val="00271AA5"/>
    <w:rsid w:val="00272A23"/>
    <w:rsid w:val="00273059"/>
    <w:rsid w:val="00273509"/>
    <w:rsid w:val="00273C8B"/>
    <w:rsid w:val="0027405C"/>
    <w:rsid w:val="00274639"/>
    <w:rsid w:val="00275247"/>
    <w:rsid w:val="00275822"/>
    <w:rsid w:val="002773B3"/>
    <w:rsid w:val="00281BC8"/>
    <w:rsid w:val="0028253F"/>
    <w:rsid w:val="00283BB7"/>
    <w:rsid w:val="00287E7E"/>
    <w:rsid w:val="0029021C"/>
    <w:rsid w:val="00290424"/>
    <w:rsid w:val="00293E0B"/>
    <w:rsid w:val="00294596"/>
    <w:rsid w:val="00297276"/>
    <w:rsid w:val="00297C29"/>
    <w:rsid w:val="00297F6A"/>
    <w:rsid w:val="002A00F6"/>
    <w:rsid w:val="002A04A2"/>
    <w:rsid w:val="002A0EDB"/>
    <w:rsid w:val="002A0F98"/>
    <w:rsid w:val="002A184C"/>
    <w:rsid w:val="002A208B"/>
    <w:rsid w:val="002A33B5"/>
    <w:rsid w:val="002A424A"/>
    <w:rsid w:val="002A49FA"/>
    <w:rsid w:val="002A5318"/>
    <w:rsid w:val="002A54E2"/>
    <w:rsid w:val="002A617A"/>
    <w:rsid w:val="002A772A"/>
    <w:rsid w:val="002B2572"/>
    <w:rsid w:val="002B2D13"/>
    <w:rsid w:val="002B4DCA"/>
    <w:rsid w:val="002B4EB4"/>
    <w:rsid w:val="002B4EF5"/>
    <w:rsid w:val="002C277C"/>
    <w:rsid w:val="002C399A"/>
    <w:rsid w:val="002C3FEA"/>
    <w:rsid w:val="002C4EB5"/>
    <w:rsid w:val="002C6929"/>
    <w:rsid w:val="002C7E4E"/>
    <w:rsid w:val="002D0702"/>
    <w:rsid w:val="002D0D38"/>
    <w:rsid w:val="002D1928"/>
    <w:rsid w:val="002D2369"/>
    <w:rsid w:val="002D2F51"/>
    <w:rsid w:val="002D33DA"/>
    <w:rsid w:val="002D3943"/>
    <w:rsid w:val="002D5A1A"/>
    <w:rsid w:val="002D6869"/>
    <w:rsid w:val="002E0F1B"/>
    <w:rsid w:val="002E22C5"/>
    <w:rsid w:val="002E2BC2"/>
    <w:rsid w:val="002E3A5C"/>
    <w:rsid w:val="002E52C7"/>
    <w:rsid w:val="002E60B2"/>
    <w:rsid w:val="002E64EE"/>
    <w:rsid w:val="002E6536"/>
    <w:rsid w:val="002F2709"/>
    <w:rsid w:val="002F2D95"/>
    <w:rsid w:val="002F35FF"/>
    <w:rsid w:val="002F391F"/>
    <w:rsid w:val="002F3F41"/>
    <w:rsid w:val="002F6550"/>
    <w:rsid w:val="002F6A01"/>
    <w:rsid w:val="00301A37"/>
    <w:rsid w:val="00302130"/>
    <w:rsid w:val="00304036"/>
    <w:rsid w:val="00304956"/>
    <w:rsid w:val="00305803"/>
    <w:rsid w:val="00305AC7"/>
    <w:rsid w:val="00305B97"/>
    <w:rsid w:val="00307B05"/>
    <w:rsid w:val="00307DFC"/>
    <w:rsid w:val="00307EB1"/>
    <w:rsid w:val="00310BCC"/>
    <w:rsid w:val="00310CB1"/>
    <w:rsid w:val="00313EEC"/>
    <w:rsid w:val="0031498E"/>
    <w:rsid w:val="003156FE"/>
    <w:rsid w:val="003166DB"/>
    <w:rsid w:val="00316D57"/>
    <w:rsid w:val="0032043E"/>
    <w:rsid w:val="0032186A"/>
    <w:rsid w:val="00322647"/>
    <w:rsid w:val="00322F72"/>
    <w:rsid w:val="00323FEA"/>
    <w:rsid w:val="00324EC3"/>
    <w:rsid w:val="00325405"/>
    <w:rsid w:val="003261D1"/>
    <w:rsid w:val="00326E07"/>
    <w:rsid w:val="00326E20"/>
    <w:rsid w:val="00327F15"/>
    <w:rsid w:val="00331643"/>
    <w:rsid w:val="00331C95"/>
    <w:rsid w:val="0033262E"/>
    <w:rsid w:val="00336D04"/>
    <w:rsid w:val="003373CC"/>
    <w:rsid w:val="0034091E"/>
    <w:rsid w:val="003413EB"/>
    <w:rsid w:val="00341A2E"/>
    <w:rsid w:val="00341BDF"/>
    <w:rsid w:val="00343286"/>
    <w:rsid w:val="00343B79"/>
    <w:rsid w:val="00345104"/>
    <w:rsid w:val="0034572D"/>
    <w:rsid w:val="00347576"/>
    <w:rsid w:val="00347E9A"/>
    <w:rsid w:val="0035126C"/>
    <w:rsid w:val="00351A9A"/>
    <w:rsid w:val="00351C75"/>
    <w:rsid w:val="00352C18"/>
    <w:rsid w:val="003531C0"/>
    <w:rsid w:val="00353533"/>
    <w:rsid w:val="00354659"/>
    <w:rsid w:val="0035478C"/>
    <w:rsid w:val="00355157"/>
    <w:rsid w:val="00356FB7"/>
    <w:rsid w:val="00357310"/>
    <w:rsid w:val="0036080E"/>
    <w:rsid w:val="00361392"/>
    <w:rsid w:val="00361F03"/>
    <w:rsid w:val="003621FB"/>
    <w:rsid w:val="003625F1"/>
    <w:rsid w:val="00362B06"/>
    <w:rsid w:val="00362BCF"/>
    <w:rsid w:val="00363A22"/>
    <w:rsid w:val="00364489"/>
    <w:rsid w:val="00364931"/>
    <w:rsid w:val="0036495B"/>
    <w:rsid w:val="00364BD5"/>
    <w:rsid w:val="0036791B"/>
    <w:rsid w:val="0037027B"/>
    <w:rsid w:val="003711BC"/>
    <w:rsid w:val="00371C7A"/>
    <w:rsid w:val="00372F4E"/>
    <w:rsid w:val="003732FB"/>
    <w:rsid w:val="003747AA"/>
    <w:rsid w:val="00374AF9"/>
    <w:rsid w:val="00374D50"/>
    <w:rsid w:val="00374E87"/>
    <w:rsid w:val="00374F77"/>
    <w:rsid w:val="00380012"/>
    <w:rsid w:val="00380981"/>
    <w:rsid w:val="00380BDF"/>
    <w:rsid w:val="0038184D"/>
    <w:rsid w:val="00381E6A"/>
    <w:rsid w:val="003842BC"/>
    <w:rsid w:val="003852D9"/>
    <w:rsid w:val="0038543E"/>
    <w:rsid w:val="00393331"/>
    <w:rsid w:val="00394A99"/>
    <w:rsid w:val="00394CC7"/>
    <w:rsid w:val="00395A47"/>
    <w:rsid w:val="00395EC7"/>
    <w:rsid w:val="003972BE"/>
    <w:rsid w:val="00397FBB"/>
    <w:rsid w:val="003A1891"/>
    <w:rsid w:val="003A1CA7"/>
    <w:rsid w:val="003A3AC8"/>
    <w:rsid w:val="003A3E02"/>
    <w:rsid w:val="003A4A96"/>
    <w:rsid w:val="003A4BCB"/>
    <w:rsid w:val="003A6442"/>
    <w:rsid w:val="003A737A"/>
    <w:rsid w:val="003A746B"/>
    <w:rsid w:val="003A7B06"/>
    <w:rsid w:val="003A7BAA"/>
    <w:rsid w:val="003B031C"/>
    <w:rsid w:val="003B21F8"/>
    <w:rsid w:val="003B23E7"/>
    <w:rsid w:val="003B269E"/>
    <w:rsid w:val="003B30FC"/>
    <w:rsid w:val="003B5E98"/>
    <w:rsid w:val="003B6593"/>
    <w:rsid w:val="003B6C6D"/>
    <w:rsid w:val="003B6ED0"/>
    <w:rsid w:val="003B71E2"/>
    <w:rsid w:val="003C42BC"/>
    <w:rsid w:val="003C4D53"/>
    <w:rsid w:val="003C51FB"/>
    <w:rsid w:val="003C5567"/>
    <w:rsid w:val="003C5904"/>
    <w:rsid w:val="003C61C6"/>
    <w:rsid w:val="003C6246"/>
    <w:rsid w:val="003C72F0"/>
    <w:rsid w:val="003D10DA"/>
    <w:rsid w:val="003D110E"/>
    <w:rsid w:val="003D16AA"/>
    <w:rsid w:val="003D2227"/>
    <w:rsid w:val="003D65C6"/>
    <w:rsid w:val="003E1678"/>
    <w:rsid w:val="003E2AF0"/>
    <w:rsid w:val="003E681A"/>
    <w:rsid w:val="003E7D65"/>
    <w:rsid w:val="003F027C"/>
    <w:rsid w:val="003F3479"/>
    <w:rsid w:val="003F40DF"/>
    <w:rsid w:val="003F4E4C"/>
    <w:rsid w:val="003F6E9E"/>
    <w:rsid w:val="003F6EDC"/>
    <w:rsid w:val="00400A96"/>
    <w:rsid w:val="00401C02"/>
    <w:rsid w:val="00402581"/>
    <w:rsid w:val="00403D6C"/>
    <w:rsid w:val="004043CA"/>
    <w:rsid w:val="0040463A"/>
    <w:rsid w:val="0040518F"/>
    <w:rsid w:val="004051EB"/>
    <w:rsid w:val="00405B55"/>
    <w:rsid w:val="00406782"/>
    <w:rsid w:val="00407151"/>
    <w:rsid w:val="00411B87"/>
    <w:rsid w:val="0042127E"/>
    <w:rsid w:val="0042211E"/>
    <w:rsid w:val="004234E8"/>
    <w:rsid w:val="00423C6C"/>
    <w:rsid w:val="00423CC6"/>
    <w:rsid w:val="00423EA6"/>
    <w:rsid w:val="004242A6"/>
    <w:rsid w:val="0042520A"/>
    <w:rsid w:val="0042588A"/>
    <w:rsid w:val="00427EC5"/>
    <w:rsid w:val="00427ED5"/>
    <w:rsid w:val="00430407"/>
    <w:rsid w:val="00431343"/>
    <w:rsid w:val="00434AE3"/>
    <w:rsid w:val="00434D00"/>
    <w:rsid w:val="004363BE"/>
    <w:rsid w:val="00436D73"/>
    <w:rsid w:val="00442D96"/>
    <w:rsid w:val="00445B15"/>
    <w:rsid w:val="00445B5D"/>
    <w:rsid w:val="00445E15"/>
    <w:rsid w:val="00445F41"/>
    <w:rsid w:val="0044661C"/>
    <w:rsid w:val="00447979"/>
    <w:rsid w:val="00447C19"/>
    <w:rsid w:val="00451B38"/>
    <w:rsid w:val="0045213C"/>
    <w:rsid w:val="004530E7"/>
    <w:rsid w:val="00455212"/>
    <w:rsid w:val="004562E0"/>
    <w:rsid w:val="0045719E"/>
    <w:rsid w:val="004576B6"/>
    <w:rsid w:val="00457B30"/>
    <w:rsid w:val="00457F8E"/>
    <w:rsid w:val="00460789"/>
    <w:rsid w:val="00460852"/>
    <w:rsid w:val="00462792"/>
    <w:rsid w:val="00466125"/>
    <w:rsid w:val="00466582"/>
    <w:rsid w:val="0046678A"/>
    <w:rsid w:val="00466C9D"/>
    <w:rsid w:val="004713D6"/>
    <w:rsid w:val="00471A07"/>
    <w:rsid w:val="00472CDE"/>
    <w:rsid w:val="00472DD1"/>
    <w:rsid w:val="004731D0"/>
    <w:rsid w:val="0047330A"/>
    <w:rsid w:val="00473450"/>
    <w:rsid w:val="00473B0A"/>
    <w:rsid w:val="00473DF0"/>
    <w:rsid w:val="00476933"/>
    <w:rsid w:val="004773CB"/>
    <w:rsid w:val="004815EA"/>
    <w:rsid w:val="00481CE4"/>
    <w:rsid w:val="00482574"/>
    <w:rsid w:val="004825BB"/>
    <w:rsid w:val="004827EB"/>
    <w:rsid w:val="004845F4"/>
    <w:rsid w:val="0048495C"/>
    <w:rsid w:val="00485032"/>
    <w:rsid w:val="0048571A"/>
    <w:rsid w:val="00487446"/>
    <w:rsid w:val="0049015E"/>
    <w:rsid w:val="00490B0F"/>
    <w:rsid w:val="00490BDA"/>
    <w:rsid w:val="0049200E"/>
    <w:rsid w:val="004922C0"/>
    <w:rsid w:val="004927B4"/>
    <w:rsid w:val="00492939"/>
    <w:rsid w:val="00493BDF"/>
    <w:rsid w:val="004946B2"/>
    <w:rsid w:val="004946E3"/>
    <w:rsid w:val="0049668B"/>
    <w:rsid w:val="004969A7"/>
    <w:rsid w:val="004A0677"/>
    <w:rsid w:val="004A18CB"/>
    <w:rsid w:val="004A1B71"/>
    <w:rsid w:val="004A2724"/>
    <w:rsid w:val="004A2CB7"/>
    <w:rsid w:val="004A3826"/>
    <w:rsid w:val="004A3C39"/>
    <w:rsid w:val="004A4123"/>
    <w:rsid w:val="004A6929"/>
    <w:rsid w:val="004A715F"/>
    <w:rsid w:val="004B031E"/>
    <w:rsid w:val="004B2836"/>
    <w:rsid w:val="004B33F0"/>
    <w:rsid w:val="004B4149"/>
    <w:rsid w:val="004B4F0B"/>
    <w:rsid w:val="004B5C04"/>
    <w:rsid w:val="004B5F9F"/>
    <w:rsid w:val="004B6694"/>
    <w:rsid w:val="004B75FE"/>
    <w:rsid w:val="004C03D4"/>
    <w:rsid w:val="004C054B"/>
    <w:rsid w:val="004C204B"/>
    <w:rsid w:val="004C2B5F"/>
    <w:rsid w:val="004C5629"/>
    <w:rsid w:val="004C662B"/>
    <w:rsid w:val="004C7E6F"/>
    <w:rsid w:val="004D0A6A"/>
    <w:rsid w:val="004D1A61"/>
    <w:rsid w:val="004D214D"/>
    <w:rsid w:val="004D2AEF"/>
    <w:rsid w:val="004D39D6"/>
    <w:rsid w:val="004D54CB"/>
    <w:rsid w:val="004D6304"/>
    <w:rsid w:val="004D6D64"/>
    <w:rsid w:val="004D6ED2"/>
    <w:rsid w:val="004D78C7"/>
    <w:rsid w:val="004E44A7"/>
    <w:rsid w:val="004E4651"/>
    <w:rsid w:val="004E4882"/>
    <w:rsid w:val="004E4CF8"/>
    <w:rsid w:val="004E6AE0"/>
    <w:rsid w:val="004E7464"/>
    <w:rsid w:val="004F1373"/>
    <w:rsid w:val="004F194B"/>
    <w:rsid w:val="004F29B8"/>
    <w:rsid w:val="004F3EDC"/>
    <w:rsid w:val="004F4163"/>
    <w:rsid w:val="004F754B"/>
    <w:rsid w:val="00500114"/>
    <w:rsid w:val="00503337"/>
    <w:rsid w:val="005034A8"/>
    <w:rsid w:val="00505DE4"/>
    <w:rsid w:val="00507386"/>
    <w:rsid w:val="00507D1F"/>
    <w:rsid w:val="00507F5C"/>
    <w:rsid w:val="00510EB7"/>
    <w:rsid w:val="00511641"/>
    <w:rsid w:val="00511962"/>
    <w:rsid w:val="00512187"/>
    <w:rsid w:val="00512483"/>
    <w:rsid w:val="00512798"/>
    <w:rsid w:val="00513D8F"/>
    <w:rsid w:val="00514CDF"/>
    <w:rsid w:val="00515032"/>
    <w:rsid w:val="00516C8F"/>
    <w:rsid w:val="005174A6"/>
    <w:rsid w:val="0051781A"/>
    <w:rsid w:val="005217C9"/>
    <w:rsid w:val="00521A3D"/>
    <w:rsid w:val="005220F7"/>
    <w:rsid w:val="00523165"/>
    <w:rsid w:val="00523B1A"/>
    <w:rsid w:val="00524ADF"/>
    <w:rsid w:val="00525408"/>
    <w:rsid w:val="005255ED"/>
    <w:rsid w:val="00526862"/>
    <w:rsid w:val="00530C3D"/>
    <w:rsid w:val="005318A6"/>
    <w:rsid w:val="00531AF3"/>
    <w:rsid w:val="005330D4"/>
    <w:rsid w:val="0053371D"/>
    <w:rsid w:val="00534878"/>
    <w:rsid w:val="00535842"/>
    <w:rsid w:val="005358FF"/>
    <w:rsid w:val="00536CDE"/>
    <w:rsid w:val="00536F2A"/>
    <w:rsid w:val="005402EA"/>
    <w:rsid w:val="00543D6C"/>
    <w:rsid w:val="005440D6"/>
    <w:rsid w:val="0054426C"/>
    <w:rsid w:val="005462A2"/>
    <w:rsid w:val="00547DB2"/>
    <w:rsid w:val="005500C3"/>
    <w:rsid w:val="00550E58"/>
    <w:rsid w:val="005520E0"/>
    <w:rsid w:val="0055303D"/>
    <w:rsid w:val="00553092"/>
    <w:rsid w:val="00553D82"/>
    <w:rsid w:val="00555865"/>
    <w:rsid w:val="00556247"/>
    <w:rsid w:val="00556B2D"/>
    <w:rsid w:val="00556D80"/>
    <w:rsid w:val="0055782D"/>
    <w:rsid w:val="00560A1C"/>
    <w:rsid w:val="0056158C"/>
    <w:rsid w:val="00561599"/>
    <w:rsid w:val="00563234"/>
    <w:rsid w:val="005632C5"/>
    <w:rsid w:val="0056390A"/>
    <w:rsid w:val="00563949"/>
    <w:rsid w:val="00563CC1"/>
    <w:rsid w:val="0056405E"/>
    <w:rsid w:val="00564626"/>
    <w:rsid w:val="00564D51"/>
    <w:rsid w:val="00565DB1"/>
    <w:rsid w:val="005672B9"/>
    <w:rsid w:val="00570C00"/>
    <w:rsid w:val="00573428"/>
    <w:rsid w:val="00573C36"/>
    <w:rsid w:val="00574B78"/>
    <w:rsid w:val="00577F1D"/>
    <w:rsid w:val="005825E6"/>
    <w:rsid w:val="00582752"/>
    <w:rsid w:val="00591D3A"/>
    <w:rsid w:val="00592191"/>
    <w:rsid w:val="0059595C"/>
    <w:rsid w:val="00596164"/>
    <w:rsid w:val="00597756"/>
    <w:rsid w:val="0059799F"/>
    <w:rsid w:val="00597C52"/>
    <w:rsid w:val="005A0C25"/>
    <w:rsid w:val="005A1631"/>
    <w:rsid w:val="005A2C98"/>
    <w:rsid w:val="005A66E9"/>
    <w:rsid w:val="005B0E18"/>
    <w:rsid w:val="005B262D"/>
    <w:rsid w:val="005B2F5A"/>
    <w:rsid w:val="005B3066"/>
    <w:rsid w:val="005B44AC"/>
    <w:rsid w:val="005B78E5"/>
    <w:rsid w:val="005B7BAD"/>
    <w:rsid w:val="005C00A0"/>
    <w:rsid w:val="005C0452"/>
    <w:rsid w:val="005C38BC"/>
    <w:rsid w:val="005C4150"/>
    <w:rsid w:val="005C6F7F"/>
    <w:rsid w:val="005D009F"/>
    <w:rsid w:val="005D03A0"/>
    <w:rsid w:val="005D1095"/>
    <w:rsid w:val="005D562E"/>
    <w:rsid w:val="005D5774"/>
    <w:rsid w:val="005E1CE4"/>
    <w:rsid w:val="005E5DEF"/>
    <w:rsid w:val="005E68B8"/>
    <w:rsid w:val="005E7217"/>
    <w:rsid w:val="005F0579"/>
    <w:rsid w:val="005F090A"/>
    <w:rsid w:val="005F17D0"/>
    <w:rsid w:val="005F22C4"/>
    <w:rsid w:val="005F3BD0"/>
    <w:rsid w:val="005F3D61"/>
    <w:rsid w:val="005F41BA"/>
    <w:rsid w:val="005F46DE"/>
    <w:rsid w:val="005F4772"/>
    <w:rsid w:val="005F5407"/>
    <w:rsid w:val="005F57D9"/>
    <w:rsid w:val="005F6BD4"/>
    <w:rsid w:val="0060028B"/>
    <w:rsid w:val="00600EEB"/>
    <w:rsid w:val="006010D0"/>
    <w:rsid w:val="0060398D"/>
    <w:rsid w:val="00603D96"/>
    <w:rsid w:val="00605295"/>
    <w:rsid w:val="00605D0F"/>
    <w:rsid w:val="006061A1"/>
    <w:rsid w:val="00610B77"/>
    <w:rsid w:val="00613101"/>
    <w:rsid w:val="006135D8"/>
    <w:rsid w:val="006136C6"/>
    <w:rsid w:val="0061433B"/>
    <w:rsid w:val="006172B9"/>
    <w:rsid w:val="006175C6"/>
    <w:rsid w:val="006203FA"/>
    <w:rsid w:val="00621382"/>
    <w:rsid w:val="006221D8"/>
    <w:rsid w:val="00624E8B"/>
    <w:rsid w:val="006263A9"/>
    <w:rsid w:val="00626F8E"/>
    <w:rsid w:val="00631454"/>
    <w:rsid w:val="00631BFD"/>
    <w:rsid w:val="00634017"/>
    <w:rsid w:val="0063544B"/>
    <w:rsid w:val="00635887"/>
    <w:rsid w:val="0064001C"/>
    <w:rsid w:val="00640354"/>
    <w:rsid w:val="00641F46"/>
    <w:rsid w:val="006453BC"/>
    <w:rsid w:val="006526C5"/>
    <w:rsid w:val="006529FF"/>
    <w:rsid w:val="006534AA"/>
    <w:rsid w:val="00655466"/>
    <w:rsid w:val="0065692C"/>
    <w:rsid w:val="0066089F"/>
    <w:rsid w:val="00663166"/>
    <w:rsid w:val="00663A62"/>
    <w:rsid w:val="00664396"/>
    <w:rsid w:val="00665637"/>
    <w:rsid w:val="006668AE"/>
    <w:rsid w:val="00666EA9"/>
    <w:rsid w:val="00670568"/>
    <w:rsid w:val="00673E15"/>
    <w:rsid w:val="0067622B"/>
    <w:rsid w:val="00677693"/>
    <w:rsid w:val="00682F84"/>
    <w:rsid w:val="00683546"/>
    <w:rsid w:val="006857D3"/>
    <w:rsid w:val="00687036"/>
    <w:rsid w:val="0068760D"/>
    <w:rsid w:val="00687C8D"/>
    <w:rsid w:val="00691849"/>
    <w:rsid w:val="0069216E"/>
    <w:rsid w:val="006926D0"/>
    <w:rsid w:val="00693DE7"/>
    <w:rsid w:val="006941E2"/>
    <w:rsid w:val="006951C0"/>
    <w:rsid w:val="00696C99"/>
    <w:rsid w:val="0069797B"/>
    <w:rsid w:val="00697D9A"/>
    <w:rsid w:val="006A06D0"/>
    <w:rsid w:val="006A0CE8"/>
    <w:rsid w:val="006A2A4A"/>
    <w:rsid w:val="006A6B24"/>
    <w:rsid w:val="006A79C4"/>
    <w:rsid w:val="006A7A24"/>
    <w:rsid w:val="006B07F2"/>
    <w:rsid w:val="006B1DAE"/>
    <w:rsid w:val="006B2562"/>
    <w:rsid w:val="006B44F7"/>
    <w:rsid w:val="006B50BB"/>
    <w:rsid w:val="006C1A17"/>
    <w:rsid w:val="006C3826"/>
    <w:rsid w:val="006C3F0D"/>
    <w:rsid w:val="006C672A"/>
    <w:rsid w:val="006C709F"/>
    <w:rsid w:val="006D0301"/>
    <w:rsid w:val="006D1AF6"/>
    <w:rsid w:val="006D4022"/>
    <w:rsid w:val="006D50A1"/>
    <w:rsid w:val="006D5174"/>
    <w:rsid w:val="006D57F4"/>
    <w:rsid w:val="006D5CCB"/>
    <w:rsid w:val="006D7443"/>
    <w:rsid w:val="006E2151"/>
    <w:rsid w:val="006E2584"/>
    <w:rsid w:val="006E7789"/>
    <w:rsid w:val="006F1A57"/>
    <w:rsid w:val="006F1CFF"/>
    <w:rsid w:val="006F1D86"/>
    <w:rsid w:val="006F2156"/>
    <w:rsid w:val="006F38E1"/>
    <w:rsid w:val="006F3A41"/>
    <w:rsid w:val="006F3F89"/>
    <w:rsid w:val="006F4E15"/>
    <w:rsid w:val="006F64DF"/>
    <w:rsid w:val="006F67C0"/>
    <w:rsid w:val="006F784F"/>
    <w:rsid w:val="00700D41"/>
    <w:rsid w:val="00701E78"/>
    <w:rsid w:val="00705E14"/>
    <w:rsid w:val="007076C0"/>
    <w:rsid w:val="00710D4A"/>
    <w:rsid w:val="00711384"/>
    <w:rsid w:val="007113C7"/>
    <w:rsid w:val="007139D6"/>
    <w:rsid w:val="00713B2D"/>
    <w:rsid w:val="00714541"/>
    <w:rsid w:val="00716E5F"/>
    <w:rsid w:val="00721C05"/>
    <w:rsid w:val="007224D6"/>
    <w:rsid w:val="007228BF"/>
    <w:rsid w:val="00724872"/>
    <w:rsid w:val="00727115"/>
    <w:rsid w:val="00727469"/>
    <w:rsid w:val="00730206"/>
    <w:rsid w:val="007304AF"/>
    <w:rsid w:val="00730B74"/>
    <w:rsid w:val="0073131E"/>
    <w:rsid w:val="00736A49"/>
    <w:rsid w:val="007378C5"/>
    <w:rsid w:val="00737B7A"/>
    <w:rsid w:val="0074053A"/>
    <w:rsid w:val="00740FA2"/>
    <w:rsid w:val="007417C2"/>
    <w:rsid w:val="00741863"/>
    <w:rsid w:val="00742798"/>
    <w:rsid w:val="00742DDD"/>
    <w:rsid w:val="0074410B"/>
    <w:rsid w:val="007442E4"/>
    <w:rsid w:val="0075136A"/>
    <w:rsid w:val="0075144B"/>
    <w:rsid w:val="00752114"/>
    <w:rsid w:val="00754AAB"/>
    <w:rsid w:val="007550F7"/>
    <w:rsid w:val="00756E35"/>
    <w:rsid w:val="007571B7"/>
    <w:rsid w:val="0075741E"/>
    <w:rsid w:val="00757EAE"/>
    <w:rsid w:val="00762268"/>
    <w:rsid w:val="00764593"/>
    <w:rsid w:val="007647F1"/>
    <w:rsid w:val="007649ED"/>
    <w:rsid w:val="0076541A"/>
    <w:rsid w:val="00765F98"/>
    <w:rsid w:val="0077043E"/>
    <w:rsid w:val="00771FBE"/>
    <w:rsid w:val="00773E48"/>
    <w:rsid w:val="0077478D"/>
    <w:rsid w:val="00777575"/>
    <w:rsid w:val="007815E4"/>
    <w:rsid w:val="00782BB9"/>
    <w:rsid w:val="00783BA0"/>
    <w:rsid w:val="007847B6"/>
    <w:rsid w:val="0078502F"/>
    <w:rsid w:val="007865C6"/>
    <w:rsid w:val="00791FC3"/>
    <w:rsid w:val="007934E5"/>
    <w:rsid w:val="00794212"/>
    <w:rsid w:val="00794EFB"/>
    <w:rsid w:val="00795A33"/>
    <w:rsid w:val="0079611E"/>
    <w:rsid w:val="007965F9"/>
    <w:rsid w:val="007A08E6"/>
    <w:rsid w:val="007A2434"/>
    <w:rsid w:val="007A3541"/>
    <w:rsid w:val="007A570C"/>
    <w:rsid w:val="007A65C5"/>
    <w:rsid w:val="007A784C"/>
    <w:rsid w:val="007A7EA4"/>
    <w:rsid w:val="007B0BBE"/>
    <w:rsid w:val="007B10E8"/>
    <w:rsid w:val="007B281E"/>
    <w:rsid w:val="007B28FC"/>
    <w:rsid w:val="007B5C36"/>
    <w:rsid w:val="007B5CDF"/>
    <w:rsid w:val="007B6B53"/>
    <w:rsid w:val="007C15AB"/>
    <w:rsid w:val="007C1749"/>
    <w:rsid w:val="007C2DAE"/>
    <w:rsid w:val="007C603E"/>
    <w:rsid w:val="007C631F"/>
    <w:rsid w:val="007D1DD0"/>
    <w:rsid w:val="007D25AA"/>
    <w:rsid w:val="007D3F83"/>
    <w:rsid w:val="007D4B2E"/>
    <w:rsid w:val="007D4EAC"/>
    <w:rsid w:val="007D4F35"/>
    <w:rsid w:val="007D5CAC"/>
    <w:rsid w:val="007D715F"/>
    <w:rsid w:val="007D7B42"/>
    <w:rsid w:val="007E0244"/>
    <w:rsid w:val="007E2AC1"/>
    <w:rsid w:val="007E39DE"/>
    <w:rsid w:val="007E3EDC"/>
    <w:rsid w:val="007E440E"/>
    <w:rsid w:val="007E68E5"/>
    <w:rsid w:val="007E7F49"/>
    <w:rsid w:val="007F0099"/>
    <w:rsid w:val="007F0CFC"/>
    <w:rsid w:val="007F15A8"/>
    <w:rsid w:val="007F1F73"/>
    <w:rsid w:val="007F3299"/>
    <w:rsid w:val="007F3F7D"/>
    <w:rsid w:val="007F4644"/>
    <w:rsid w:val="007F4EFE"/>
    <w:rsid w:val="007F5170"/>
    <w:rsid w:val="007F520E"/>
    <w:rsid w:val="007F588E"/>
    <w:rsid w:val="007F5CF4"/>
    <w:rsid w:val="007F6988"/>
    <w:rsid w:val="007F716F"/>
    <w:rsid w:val="008003F1"/>
    <w:rsid w:val="008008BA"/>
    <w:rsid w:val="00801974"/>
    <w:rsid w:val="0080219B"/>
    <w:rsid w:val="00802C92"/>
    <w:rsid w:val="008032F9"/>
    <w:rsid w:val="00803B56"/>
    <w:rsid w:val="008079C9"/>
    <w:rsid w:val="008079DA"/>
    <w:rsid w:val="00807B5C"/>
    <w:rsid w:val="008115AA"/>
    <w:rsid w:val="00811929"/>
    <w:rsid w:val="00811C5C"/>
    <w:rsid w:val="0081228A"/>
    <w:rsid w:val="00814684"/>
    <w:rsid w:val="00816909"/>
    <w:rsid w:val="00816B75"/>
    <w:rsid w:val="00816BA2"/>
    <w:rsid w:val="00817E39"/>
    <w:rsid w:val="008200EB"/>
    <w:rsid w:val="00820AED"/>
    <w:rsid w:val="00820C6A"/>
    <w:rsid w:val="00821A2E"/>
    <w:rsid w:val="0082250D"/>
    <w:rsid w:val="00822CAF"/>
    <w:rsid w:val="00824859"/>
    <w:rsid w:val="00825627"/>
    <w:rsid w:val="00825C91"/>
    <w:rsid w:val="00825D3A"/>
    <w:rsid w:val="008272A8"/>
    <w:rsid w:val="00830B80"/>
    <w:rsid w:val="0083237E"/>
    <w:rsid w:val="00832B04"/>
    <w:rsid w:val="00832D7A"/>
    <w:rsid w:val="00833183"/>
    <w:rsid w:val="0083451C"/>
    <w:rsid w:val="00834C66"/>
    <w:rsid w:val="00834D00"/>
    <w:rsid w:val="0083541C"/>
    <w:rsid w:val="00836170"/>
    <w:rsid w:val="008376A5"/>
    <w:rsid w:val="008400BB"/>
    <w:rsid w:val="00840594"/>
    <w:rsid w:val="008410E7"/>
    <w:rsid w:val="00841691"/>
    <w:rsid w:val="00842054"/>
    <w:rsid w:val="008431BF"/>
    <w:rsid w:val="00843530"/>
    <w:rsid w:val="00844276"/>
    <w:rsid w:val="00845850"/>
    <w:rsid w:val="0084592B"/>
    <w:rsid w:val="00845DD6"/>
    <w:rsid w:val="00846D48"/>
    <w:rsid w:val="0084759D"/>
    <w:rsid w:val="008477B7"/>
    <w:rsid w:val="008479AB"/>
    <w:rsid w:val="0085329C"/>
    <w:rsid w:val="0085367D"/>
    <w:rsid w:val="00854BFC"/>
    <w:rsid w:val="00854F7A"/>
    <w:rsid w:val="00855385"/>
    <w:rsid w:val="00855833"/>
    <w:rsid w:val="0085624B"/>
    <w:rsid w:val="00856C50"/>
    <w:rsid w:val="00862A70"/>
    <w:rsid w:val="00862FA1"/>
    <w:rsid w:val="0086302D"/>
    <w:rsid w:val="008634C0"/>
    <w:rsid w:val="00863BFA"/>
    <w:rsid w:val="008640DA"/>
    <w:rsid w:val="008649F2"/>
    <w:rsid w:val="00866E1B"/>
    <w:rsid w:val="00867349"/>
    <w:rsid w:val="00867B73"/>
    <w:rsid w:val="008703B0"/>
    <w:rsid w:val="008718AF"/>
    <w:rsid w:val="00871EBD"/>
    <w:rsid w:val="00874DC1"/>
    <w:rsid w:val="00875F86"/>
    <w:rsid w:val="0087689D"/>
    <w:rsid w:val="00876B6B"/>
    <w:rsid w:val="00880062"/>
    <w:rsid w:val="0088014D"/>
    <w:rsid w:val="00880298"/>
    <w:rsid w:val="00880574"/>
    <w:rsid w:val="00880FD8"/>
    <w:rsid w:val="00881DFC"/>
    <w:rsid w:val="00883D80"/>
    <w:rsid w:val="008841A8"/>
    <w:rsid w:val="0088456D"/>
    <w:rsid w:val="00884840"/>
    <w:rsid w:val="00884B51"/>
    <w:rsid w:val="0088525D"/>
    <w:rsid w:val="0088540A"/>
    <w:rsid w:val="0088689A"/>
    <w:rsid w:val="0088729A"/>
    <w:rsid w:val="00887D8F"/>
    <w:rsid w:val="0089041A"/>
    <w:rsid w:val="00890784"/>
    <w:rsid w:val="00890AFA"/>
    <w:rsid w:val="008926A1"/>
    <w:rsid w:val="00893F44"/>
    <w:rsid w:val="00895A0E"/>
    <w:rsid w:val="00895DB1"/>
    <w:rsid w:val="0089629E"/>
    <w:rsid w:val="0089671F"/>
    <w:rsid w:val="0089690A"/>
    <w:rsid w:val="008A07B9"/>
    <w:rsid w:val="008A1F86"/>
    <w:rsid w:val="008A23F2"/>
    <w:rsid w:val="008A2AE3"/>
    <w:rsid w:val="008A35C6"/>
    <w:rsid w:val="008A3C83"/>
    <w:rsid w:val="008A5FED"/>
    <w:rsid w:val="008A6D32"/>
    <w:rsid w:val="008A7255"/>
    <w:rsid w:val="008A7BB2"/>
    <w:rsid w:val="008B073E"/>
    <w:rsid w:val="008B0E0B"/>
    <w:rsid w:val="008B1A08"/>
    <w:rsid w:val="008B2904"/>
    <w:rsid w:val="008B3C2B"/>
    <w:rsid w:val="008B51F4"/>
    <w:rsid w:val="008B524E"/>
    <w:rsid w:val="008B656F"/>
    <w:rsid w:val="008B6E5E"/>
    <w:rsid w:val="008B7F6E"/>
    <w:rsid w:val="008B7F8F"/>
    <w:rsid w:val="008C030D"/>
    <w:rsid w:val="008C0B07"/>
    <w:rsid w:val="008C1647"/>
    <w:rsid w:val="008C28FE"/>
    <w:rsid w:val="008C390D"/>
    <w:rsid w:val="008C456A"/>
    <w:rsid w:val="008C50DD"/>
    <w:rsid w:val="008C5387"/>
    <w:rsid w:val="008C676F"/>
    <w:rsid w:val="008C752D"/>
    <w:rsid w:val="008D0953"/>
    <w:rsid w:val="008D19A9"/>
    <w:rsid w:val="008D2568"/>
    <w:rsid w:val="008D2C12"/>
    <w:rsid w:val="008D4BC8"/>
    <w:rsid w:val="008D4F78"/>
    <w:rsid w:val="008D5640"/>
    <w:rsid w:val="008D6F28"/>
    <w:rsid w:val="008D7628"/>
    <w:rsid w:val="008E0370"/>
    <w:rsid w:val="008E0733"/>
    <w:rsid w:val="008E0940"/>
    <w:rsid w:val="008E14C7"/>
    <w:rsid w:val="008E37F8"/>
    <w:rsid w:val="008E3D05"/>
    <w:rsid w:val="008E6FBF"/>
    <w:rsid w:val="008E7648"/>
    <w:rsid w:val="008E7AFF"/>
    <w:rsid w:val="008F0161"/>
    <w:rsid w:val="008F08F4"/>
    <w:rsid w:val="008F0F8F"/>
    <w:rsid w:val="008F14BE"/>
    <w:rsid w:val="008F16C0"/>
    <w:rsid w:val="008F173B"/>
    <w:rsid w:val="008F296F"/>
    <w:rsid w:val="008F2B76"/>
    <w:rsid w:val="008F61D5"/>
    <w:rsid w:val="008F6449"/>
    <w:rsid w:val="008F707D"/>
    <w:rsid w:val="00900200"/>
    <w:rsid w:val="0090152F"/>
    <w:rsid w:val="00902440"/>
    <w:rsid w:val="0090297A"/>
    <w:rsid w:val="00904458"/>
    <w:rsid w:val="0090544A"/>
    <w:rsid w:val="00905E36"/>
    <w:rsid w:val="00906C1C"/>
    <w:rsid w:val="00906FB9"/>
    <w:rsid w:val="00907E37"/>
    <w:rsid w:val="00914CDD"/>
    <w:rsid w:val="0091622A"/>
    <w:rsid w:val="00916468"/>
    <w:rsid w:val="009201E7"/>
    <w:rsid w:val="00920B30"/>
    <w:rsid w:val="00923699"/>
    <w:rsid w:val="00925CFB"/>
    <w:rsid w:val="00930204"/>
    <w:rsid w:val="00932034"/>
    <w:rsid w:val="0093284D"/>
    <w:rsid w:val="00933BCB"/>
    <w:rsid w:val="00933CA6"/>
    <w:rsid w:val="009349B0"/>
    <w:rsid w:val="009356D4"/>
    <w:rsid w:val="0093576A"/>
    <w:rsid w:val="00936C80"/>
    <w:rsid w:val="00940924"/>
    <w:rsid w:val="00941A0D"/>
    <w:rsid w:val="00942FAD"/>
    <w:rsid w:val="00944C11"/>
    <w:rsid w:val="00945832"/>
    <w:rsid w:val="00945CC5"/>
    <w:rsid w:val="00947E57"/>
    <w:rsid w:val="00947F87"/>
    <w:rsid w:val="0095331A"/>
    <w:rsid w:val="00954065"/>
    <w:rsid w:val="00954207"/>
    <w:rsid w:val="00955F91"/>
    <w:rsid w:val="00956215"/>
    <w:rsid w:val="00957E47"/>
    <w:rsid w:val="00961DA1"/>
    <w:rsid w:val="009635F7"/>
    <w:rsid w:val="00963741"/>
    <w:rsid w:val="00964A71"/>
    <w:rsid w:val="00965600"/>
    <w:rsid w:val="009663A7"/>
    <w:rsid w:val="00966547"/>
    <w:rsid w:val="00966709"/>
    <w:rsid w:val="0096690A"/>
    <w:rsid w:val="00972F89"/>
    <w:rsid w:val="00973565"/>
    <w:rsid w:val="009812A3"/>
    <w:rsid w:val="00981885"/>
    <w:rsid w:val="009821CB"/>
    <w:rsid w:val="00983343"/>
    <w:rsid w:val="00983ADE"/>
    <w:rsid w:val="00984E51"/>
    <w:rsid w:val="00985C37"/>
    <w:rsid w:val="00986A77"/>
    <w:rsid w:val="00990F63"/>
    <w:rsid w:val="009918F6"/>
    <w:rsid w:val="00991CD6"/>
    <w:rsid w:val="00991F0D"/>
    <w:rsid w:val="0099381B"/>
    <w:rsid w:val="009942FE"/>
    <w:rsid w:val="009A10B4"/>
    <w:rsid w:val="009A10B5"/>
    <w:rsid w:val="009A33A9"/>
    <w:rsid w:val="009A5A16"/>
    <w:rsid w:val="009B0046"/>
    <w:rsid w:val="009B2788"/>
    <w:rsid w:val="009B2E7C"/>
    <w:rsid w:val="009B40B8"/>
    <w:rsid w:val="009B5BEA"/>
    <w:rsid w:val="009B7618"/>
    <w:rsid w:val="009C00B5"/>
    <w:rsid w:val="009C0405"/>
    <w:rsid w:val="009C0CC4"/>
    <w:rsid w:val="009C2812"/>
    <w:rsid w:val="009C359F"/>
    <w:rsid w:val="009C37A7"/>
    <w:rsid w:val="009C4D25"/>
    <w:rsid w:val="009C5361"/>
    <w:rsid w:val="009C7476"/>
    <w:rsid w:val="009C74E6"/>
    <w:rsid w:val="009C7AFB"/>
    <w:rsid w:val="009D17B6"/>
    <w:rsid w:val="009D25C2"/>
    <w:rsid w:val="009D2D88"/>
    <w:rsid w:val="009D4BE2"/>
    <w:rsid w:val="009D5136"/>
    <w:rsid w:val="009D6D6C"/>
    <w:rsid w:val="009E15E6"/>
    <w:rsid w:val="009E16A7"/>
    <w:rsid w:val="009E1860"/>
    <w:rsid w:val="009E32DF"/>
    <w:rsid w:val="009E43C3"/>
    <w:rsid w:val="009E7CA3"/>
    <w:rsid w:val="009E7DB2"/>
    <w:rsid w:val="009F06DD"/>
    <w:rsid w:val="009F09EE"/>
    <w:rsid w:val="009F235C"/>
    <w:rsid w:val="009F29BF"/>
    <w:rsid w:val="009F2FBA"/>
    <w:rsid w:val="009F41A4"/>
    <w:rsid w:val="009F652D"/>
    <w:rsid w:val="009F7BB5"/>
    <w:rsid w:val="00A00754"/>
    <w:rsid w:val="00A00B9B"/>
    <w:rsid w:val="00A0132D"/>
    <w:rsid w:val="00A013E6"/>
    <w:rsid w:val="00A032B8"/>
    <w:rsid w:val="00A04B30"/>
    <w:rsid w:val="00A0660F"/>
    <w:rsid w:val="00A069AF"/>
    <w:rsid w:val="00A103B4"/>
    <w:rsid w:val="00A10FE8"/>
    <w:rsid w:val="00A12950"/>
    <w:rsid w:val="00A12E22"/>
    <w:rsid w:val="00A12FDF"/>
    <w:rsid w:val="00A1597B"/>
    <w:rsid w:val="00A16D7A"/>
    <w:rsid w:val="00A1705A"/>
    <w:rsid w:val="00A17535"/>
    <w:rsid w:val="00A204F8"/>
    <w:rsid w:val="00A214E8"/>
    <w:rsid w:val="00A24591"/>
    <w:rsid w:val="00A250B9"/>
    <w:rsid w:val="00A253C3"/>
    <w:rsid w:val="00A26B99"/>
    <w:rsid w:val="00A2756B"/>
    <w:rsid w:val="00A2790E"/>
    <w:rsid w:val="00A30123"/>
    <w:rsid w:val="00A31FA2"/>
    <w:rsid w:val="00A31FCB"/>
    <w:rsid w:val="00A32079"/>
    <w:rsid w:val="00A36A92"/>
    <w:rsid w:val="00A37B96"/>
    <w:rsid w:val="00A406DC"/>
    <w:rsid w:val="00A42221"/>
    <w:rsid w:val="00A42227"/>
    <w:rsid w:val="00A43763"/>
    <w:rsid w:val="00A440EB"/>
    <w:rsid w:val="00A441E6"/>
    <w:rsid w:val="00A46178"/>
    <w:rsid w:val="00A50B93"/>
    <w:rsid w:val="00A52133"/>
    <w:rsid w:val="00A52DDE"/>
    <w:rsid w:val="00A537E2"/>
    <w:rsid w:val="00A53D59"/>
    <w:rsid w:val="00A53F1D"/>
    <w:rsid w:val="00A55F88"/>
    <w:rsid w:val="00A6097B"/>
    <w:rsid w:val="00A61058"/>
    <w:rsid w:val="00A62723"/>
    <w:rsid w:val="00A63FE0"/>
    <w:rsid w:val="00A642F2"/>
    <w:rsid w:val="00A6489C"/>
    <w:rsid w:val="00A66A57"/>
    <w:rsid w:val="00A70E66"/>
    <w:rsid w:val="00A71195"/>
    <w:rsid w:val="00A713C7"/>
    <w:rsid w:val="00A714D8"/>
    <w:rsid w:val="00A74A70"/>
    <w:rsid w:val="00A74BC4"/>
    <w:rsid w:val="00A80A86"/>
    <w:rsid w:val="00A8109C"/>
    <w:rsid w:val="00A8285F"/>
    <w:rsid w:val="00A82A3A"/>
    <w:rsid w:val="00A82B67"/>
    <w:rsid w:val="00A83BAB"/>
    <w:rsid w:val="00A849AE"/>
    <w:rsid w:val="00A85761"/>
    <w:rsid w:val="00A866C3"/>
    <w:rsid w:val="00A90372"/>
    <w:rsid w:val="00A90E9C"/>
    <w:rsid w:val="00A95403"/>
    <w:rsid w:val="00A970D6"/>
    <w:rsid w:val="00AA05F1"/>
    <w:rsid w:val="00AA07E1"/>
    <w:rsid w:val="00AA17D2"/>
    <w:rsid w:val="00AA616E"/>
    <w:rsid w:val="00AA65DE"/>
    <w:rsid w:val="00AA7AAB"/>
    <w:rsid w:val="00AB0FBA"/>
    <w:rsid w:val="00AB25E3"/>
    <w:rsid w:val="00AB392A"/>
    <w:rsid w:val="00AB417E"/>
    <w:rsid w:val="00AB7289"/>
    <w:rsid w:val="00AB756A"/>
    <w:rsid w:val="00AC14DB"/>
    <w:rsid w:val="00AC3C69"/>
    <w:rsid w:val="00AC51A2"/>
    <w:rsid w:val="00AC5B67"/>
    <w:rsid w:val="00AC643B"/>
    <w:rsid w:val="00AC7F13"/>
    <w:rsid w:val="00AD0054"/>
    <w:rsid w:val="00AD1ED9"/>
    <w:rsid w:val="00AD263D"/>
    <w:rsid w:val="00AD293B"/>
    <w:rsid w:val="00AE0EE4"/>
    <w:rsid w:val="00AE2B03"/>
    <w:rsid w:val="00AE2CBB"/>
    <w:rsid w:val="00AE3DE7"/>
    <w:rsid w:val="00AE48C5"/>
    <w:rsid w:val="00AE5803"/>
    <w:rsid w:val="00AE587E"/>
    <w:rsid w:val="00AE5F7F"/>
    <w:rsid w:val="00AE6811"/>
    <w:rsid w:val="00AE7470"/>
    <w:rsid w:val="00AE755A"/>
    <w:rsid w:val="00AF0192"/>
    <w:rsid w:val="00AF0727"/>
    <w:rsid w:val="00AF085E"/>
    <w:rsid w:val="00AF08CB"/>
    <w:rsid w:val="00AF11E4"/>
    <w:rsid w:val="00AF1EBB"/>
    <w:rsid w:val="00AF1EFC"/>
    <w:rsid w:val="00AF3B62"/>
    <w:rsid w:val="00AF4C79"/>
    <w:rsid w:val="00AF4D10"/>
    <w:rsid w:val="00AF7325"/>
    <w:rsid w:val="00AF73C0"/>
    <w:rsid w:val="00AF78B9"/>
    <w:rsid w:val="00AF7E99"/>
    <w:rsid w:val="00B00899"/>
    <w:rsid w:val="00B00A56"/>
    <w:rsid w:val="00B01154"/>
    <w:rsid w:val="00B01B63"/>
    <w:rsid w:val="00B02EA5"/>
    <w:rsid w:val="00B03615"/>
    <w:rsid w:val="00B03813"/>
    <w:rsid w:val="00B05D58"/>
    <w:rsid w:val="00B06096"/>
    <w:rsid w:val="00B0610E"/>
    <w:rsid w:val="00B06643"/>
    <w:rsid w:val="00B07DA3"/>
    <w:rsid w:val="00B101E5"/>
    <w:rsid w:val="00B12336"/>
    <w:rsid w:val="00B12C9B"/>
    <w:rsid w:val="00B12F32"/>
    <w:rsid w:val="00B13601"/>
    <w:rsid w:val="00B14EDC"/>
    <w:rsid w:val="00B16442"/>
    <w:rsid w:val="00B16981"/>
    <w:rsid w:val="00B16B1B"/>
    <w:rsid w:val="00B17417"/>
    <w:rsid w:val="00B218E8"/>
    <w:rsid w:val="00B231B2"/>
    <w:rsid w:val="00B2334B"/>
    <w:rsid w:val="00B235E1"/>
    <w:rsid w:val="00B2408B"/>
    <w:rsid w:val="00B24820"/>
    <w:rsid w:val="00B2602D"/>
    <w:rsid w:val="00B27C54"/>
    <w:rsid w:val="00B30A8E"/>
    <w:rsid w:val="00B33F93"/>
    <w:rsid w:val="00B421D2"/>
    <w:rsid w:val="00B43BC5"/>
    <w:rsid w:val="00B45FA4"/>
    <w:rsid w:val="00B51137"/>
    <w:rsid w:val="00B52964"/>
    <w:rsid w:val="00B52CD4"/>
    <w:rsid w:val="00B52DA2"/>
    <w:rsid w:val="00B550AD"/>
    <w:rsid w:val="00B56DEA"/>
    <w:rsid w:val="00B5786A"/>
    <w:rsid w:val="00B60154"/>
    <w:rsid w:val="00B60DD3"/>
    <w:rsid w:val="00B62365"/>
    <w:rsid w:val="00B643D4"/>
    <w:rsid w:val="00B64DB2"/>
    <w:rsid w:val="00B67458"/>
    <w:rsid w:val="00B677EF"/>
    <w:rsid w:val="00B7040C"/>
    <w:rsid w:val="00B71368"/>
    <w:rsid w:val="00B74C95"/>
    <w:rsid w:val="00B762E3"/>
    <w:rsid w:val="00B77434"/>
    <w:rsid w:val="00B807BE"/>
    <w:rsid w:val="00B80A39"/>
    <w:rsid w:val="00B81A63"/>
    <w:rsid w:val="00B82A7C"/>
    <w:rsid w:val="00B83705"/>
    <w:rsid w:val="00B84915"/>
    <w:rsid w:val="00B85C08"/>
    <w:rsid w:val="00B8678F"/>
    <w:rsid w:val="00B877E3"/>
    <w:rsid w:val="00B91763"/>
    <w:rsid w:val="00B92D78"/>
    <w:rsid w:val="00B94E8D"/>
    <w:rsid w:val="00B95717"/>
    <w:rsid w:val="00B96992"/>
    <w:rsid w:val="00B970C9"/>
    <w:rsid w:val="00B97A06"/>
    <w:rsid w:val="00B97E36"/>
    <w:rsid w:val="00BA0EF9"/>
    <w:rsid w:val="00BA0FCC"/>
    <w:rsid w:val="00BA1A43"/>
    <w:rsid w:val="00BA1BBC"/>
    <w:rsid w:val="00BA1F85"/>
    <w:rsid w:val="00BA2C8D"/>
    <w:rsid w:val="00BA33AF"/>
    <w:rsid w:val="00BA3760"/>
    <w:rsid w:val="00BA3D00"/>
    <w:rsid w:val="00BA3E2C"/>
    <w:rsid w:val="00BA4AB9"/>
    <w:rsid w:val="00BA65AC"/>
    <w:rsid w:val="00BA78B8"/>
    <w:rsid w:val="00BB61A4"/>
    <w:rsid w:val="00BB677A"/>
    <w:rsid w:val="00BC0FF5"/>
    <w:rsid w:val="00BC11D2"/>
    <w:rsid w:val="00BC2709"/>
    <w:rsid w:val="00BC3391"/>
    <w:rsid w:val="00BC3DBE"/>
    <w:rsid w:val="00BC3FDE"/>
    <w:rsid w:val="00BC457D"/>
    <w:rsid w:val="00BC6066"/>
    <w:rsid w:val="00BC6163"/>
    <w:rsid w:val="00BC64DD"/>
    <w:rsid w:val="00BD19D7"/>
    <w:rsid w:val="00BD1C93"/>
    <w:rsid w:val="00BD2669"/>
    <w:rsid w:val="00BD4111"/>
    <w:rsid w:val="00BD4B39"/>
    <w:rsid w:val="00BD4BFC"/>
    <w:rsid w:val="00BD5A27"/>
    <w:rsid w:val="00BD5F69"/>
    <w:rsid w:val="00BD6275"/>
    <w:rsid w:val="00BE01FC"/>
    <w:rsid w:val="00BE0568"/>
    <w:rsid w:val="00BE098C"/>
    <w:rsid w:val="00BE2712"/>
    <w:rsid w:val="00BE2E79"/>
    <w:rsid w:val="00BE3446"/>
    <w:rsid w:val="00BE35E6"/>
    <w:rsid w:val="00BE5D18"/>
    <w:rsid w:val="00BE6E05"/>
    <w:rsid w:val="00BE7A24"/>
    <w:rsid w:val="00BF0928"/>
    <w:rsid w:val="00BF0C0A"/>
    <w:rsid w:val="00BF1EE3"/>
    <w:rsid w:val="00BF2DA7"/>
    <w:rsid w:val="00BF2DBF"/>
    <w:rsid w:val="00BF30A7"/>
    <w:rsid w:val="00BF5281"/>
    <w:rsid w:val="00BF542C"/>
    <w:rsid w:val="00BF59AB"/>
    <w:rsid w:val="00BF63AF"/>
    <w:rsid w:val="00C0098F"/>
    <w:rsid w:val="00C012D9"/>
    <w:rsid w:val="00C01A8F"/>
    <w:rsid w:val="00C02534"/>
    <w:rsid w:val="00C02B28"/>
    <w:rsid w:val="00C02D45"/>
    <w:rsid w:val="00C03ECF"/>
    <w:rsid w:val="00C03FEE"/>
    <w:rsid w:val="00C04AA4"/>
    <w:rsid w:val="00C04BFB"/>
    <w:rsid w:val="00C05F34"/>
    <w:rsid w:val="00C05F6C"/>
    <w:rsid w:val="00C06442"/>
    <w:rsid w:val="00C07290"/>
    <w:rsid w:val="00C07852"/>
    <w:rsid w:val="00C11D53"/>
    <w:rsid w:val="00C123A8"/>
    <w:rsid w:val="00C12EB5"/>
    <w:rsid w:val="00C13A58"/>
    <w:rsid w:val="00C14361"/>
    <w:rsid w:val="00C16A5A"/>
    <w:rsid w:val="00C171EB"/>
    <w:rsid w:val="00C220A5"/>
    <w:rsid w:val="00C232DE"/>
    <w:rsid w:val="00C261CD"/>
    <w:rsid w:val="00C278E1"/>
    <w:rsid w:val="00C30C85"/>
    <w:rsid w:val="00C30CEB"/>
    <w:rsid w:val="00C31144"/>
    <w:rsid w:val="00C31A40"/>
    <w:rsid w:val="00C31E2E"/>
    <w:rsid w:val="00C32AF6"/>
    <w:rsid w:val="00C35BA2"/>
    <w:rsid w:val="00C3604F"/>
    <w:rsid w:val="00C42145"/>
    <w:rsid w:val="00C42F23"/>
    <w:rsid w:val="00C43D35"/>
    <w:rsid w:val="00C4511E"/>
    <w:rsid w:val="00C4529F"/>
    <w:rsid w:val="00C45AAD"/>
    <w:rsid w:val="00C45BD3"/>
    <w:rsid w:val="00C475E8"/>
    <w:rsid w:val="00C52C85"/>
    <w:rsid w:val="00C53075"/>
    <w:rsid w:val="00C53475"/>
    <w:rsid w:val="00C5383B"/>
    <w:rsid w:val="00C54A0A"/>
    <w:rsid w:val="00C55037"/>
    <w:rsid w:val="00C55902"/>
    <w:rsid w:val="00C56833"/>
    <w:rsid w:val="00C57407"/>
    <w:rsid w:val="00C602B4"/>
    <w:rsid w:val="00C605C6"/>
    <w:rsid w:val="00C60B6F"/>
    <w:rsid w:val="00C61095"/>
    <w:rsid w:val="00C6178B"/>
    <w:rsid w:val="00C63BC8"/>
    <w:rsid w:val="00C64602"/>
    <w:rsid w:val="00C648A1"/>
    <w:rsid w:val="00C6552B"/>
    <w:rsid w:val="00C66AF2"/>
    <w:rsid w:val="00C67B40"/>
    <w:rsid w:val="00C67CB6"/>
    <w:rsid w:val="00C7117F"/>
    <w:rsid w:val="00C72704"/>
    <w:rsid w:val="00C72A30"/>
    <w:rsid w:val="00C72D9A"/>
    <w:rsid w:val="00C7329D"/>
    <w:rsid w:val="00C73D24"/>
    <w:rsid w:val="00C73E65"/>
    <w:rsid w:val="00C74483"/>
    <w:rsid w:val="00C768CB"/>
    <w:rsid w:val="00C77B58"/>
    <w:rsid w:val="00C805E6"/>
    <w:rsid w:val="00C82162"/>
    <w:rsid w:val="00C82938"/>
    <w:rsid w:val="00C82C95"/>
    <w:rsid w:val="00C83088"/>
    <w:rsid w:val="00C8352C"/>
    <w:rsid w:val="00C8436B"/>
    <w:rsid w:val="00C86984"/>
    <w:rsid w:val="00C90B28"/>
    <w:rsid w:val="00C91218"/>
    <w:rsid w:val="00C9215F"/>
    <w:rsid w:val="00C929E1"/>
    <w:rsid w:val="00C93189"/>
    <w:rsid w:val="00C93B78"/>
    <w:rsid w:val="00C94A0E"/>
    <w:rsid w:val="00C953AF"/>
    <w:rsid w:val="00C96E80"/>
    <w:rsid w:val="00C974A6"/>
    <w:rsid w:val="00C978F6"/>
    <w:rsid w:val="00CA023C"/>
    <w:rsid w:val="00CA0341"/>
    <w:rsid w:val="00CA0E34"/>
    <w:rsid w:val="00CA23C8"/>
    <w:rsid w:val="00CA251C"/>
    <w:rsid w:val="00CA2881"/>
    <w:rsid w:val="00CA3874"/>
    <w:rsid w:val="00CA623B"/>
    <w:rsid w:val="00CA6F4D"/>
    <w:rsid w:val="00CB0A84"/>
    <w:rsid w:val="00CB2021"/>
    <w:rsid w:val="00CB2BE3"/>
    <w:rsid w:val="00CB48C6"/>
    <w:rsid w:val="00CB519C"/>
    <w:rsid w:val="00CB542C"/>
    <w:rsid w:val="00CB5E51"/>
    <w:rsid w:val="00CB7572"/>
    <w:rsid w:val="00CC04F8"/>
    <w:rsid w:val="00CC1218"/>
    <w:rsid w:val="00CC1FEF"/>
    <w:rsid w:val="00CC4D94"/>
    <w:rsid w:val="00CC4EE9"/>
    <w:rsid w:val="00CC7BBC"/>
    <w:rsid w:val="00CD182A"/>
    <w:rsid w:val="00CD21F7"/>
    <w:rsid w:val="00CD31E5"/>
    <w:rsid w:val="00CD3B4F"/>
    <w:rsid w:val="00CD4C75"/>
    <w:rsid w:val="00CD746B"/>
    <w:rsid w:val="00CD74F1"/>
    <w:rsid w:val="00CE0FEB"/>
    <w:rsid w:val="00CE1FA9"/>
    <w:rsid w:val="00CE29F1"/>
    <w:rsid w:val="00CE2E02"/>
    <w:rsid w:val="00CE4124"/>
    <w:rsid w:val="00CE5579"/>
    <w:rsid w:val="00CF0C3D"/>
    <w:rsid w:val="00CF0F38"/>
    <w:rsid w:val="00CF1449"/>
    <w:rsid w:val="00CF15D4"/>
    <w:rsid w:val="00CF19B9"/>
    <w:rsid w:val="00CF1CF9"/>
    <w:rsid w:val="00CF1FD7"/>
    <w:rsid w:val="00CF39BE"/>
    <w:rsid w:val="00CF47D9"/>
    <w:rsid w:val="00CF4C7A"/>
    <w:rsid w:val="00CF53DF"/>
    <w:rsid w:val="00CF57F0"/>
    <w:rsid w:val="00CF6778"/>
    <w:rsid w:val="00CF7EF0"/>
    <w:rsid w:val="00D00B81"/>
    <w:rsid w:val="00D01D66"/>
    <w:rsid w:val="00D025F6"/>
    <w:rsid w:val="00D02FD5"/>
    <w:rsid w:val="00D03DBE"/>
    <w:rsid w:val="00D05E7C"/>
    <w:rsid w:val="00D07EA0"/>
    <w:rsid w:val="00D10483"/>
    <w:rsid w:val="00D104BF"/>
    <w:rsid w:val="00D108BC"/>
    <w:rsid w:val="00D11B17"/>
    <w:rsid w:val="00D11D06"/>
    <w:rsid w:val="00D12174"/>
    <w:rsid w:val="00D134BE"/>
    <w:rsid w:val="00D1369D"/>
    <w:rsid w:val="00D13ED2"/>
    <w:rsid w:val="00D141D7"/>
    <w:rsid w:val="00D157DC"/>
    <w:rsid w:val="00D17383"/>
    <w:rsid w:val="00D20E63"/>
    <w:rsid w:val="00D2152C"/>
    <w:rsid w:val="00D21AEB"/>
    <w:rsid w:val="00D2234B"/>
    <w:rsid w:val="00D22870"/>
    <w:rsid w:val="00D23188"/>
    <w:rsid w:val="00D255D2"/>
    <w:rsid w:val="00D26A1B"/>
    <w:rsid w:val="00D26E49"/>
    <w:rsid w:val="00D26E6F"/>
    <w:rsid w:val="00D273EB"/>
    <w:rsid w:val="00D312C5"/>
    <w:rsid w:val="00D32692"/>
    <w:rsid w:val="00D32CA1"/>
    <w:rsid w:val="00D339D6"/>
    <w:rsid w:val="00D34A62"/>
    <w:rsid w:val="00D364D5"/>
    <w:rsid w:val="00D41F8E"/>
    <w:rsid w:val="00D427BD"/>
    <w:rsid w:val="00D46331"/>
    <w:rsid w:val="00D468F9"/>
    <w:rsid w:val="00D47133"/>
    <w:rsid w:val="00D503D1"/>
    <w:rsid w:val="00D51169"/>
    <w:rsid w:val="00D51E3D"/>
    <w:rsid w:val="00D52D2C"/>
    <w:rsid w:val="00D54141"/>
    <w:rsid w:val="00D54AFB"/>
    <w:rsid w:val="00D54C7E"/>
    <w:rsid w:val="00D56332"/>
    <w:rsid w:val="00D57B04"/>
    <w:rsid w:val="00D57C14"/>
    <w:rsid w:val="00D57D85"/>
    <w:rsid w:val="00D608CA"/>
    <w:rsid w:val="00D66DC8"/>
    <w:rsid w:val="00D66F72"/>
    <w:rsid w:val="00D67238"/>
    <w:rsid w:val="00D67C3A"/>
    <w:rsid w:val="00D712AD"/>
    <w:rsid w:val="00D750D6"/>
    <w:rsid w:val="00D76A91"/>
    <w:rsid w:val="00D8021F"/>
    <w:rsid w:val="00D8052D"/>
    <w:rsid w:val="00D81026"/>
    <w:rsid w:val="00D81581"/>
    <w:rsid w:val="00D82F61"/>
    <w:rsid w:val="00D8442D"/>
    <w:rsid w:val="00D846CB"/>
    <w:rsid w:val="00D87D20"/>
    <w:rsid w:val="00D90E0E"/>
    <w:rsid w:val="00D91C67"/>
    <w:rsid w:val="00D91DC1"/>
    <w:rsid w:val="00D9404D"/>
    <w:rsid w:val="00D95BC3"/>
    <w:rsid w:val="00D96C4C"/>
    <w:rsid w:val="00DA027D"/>
    <w:rsid w:val="00DA2360"/>
    <w:rsid w:val="00DA3695"/>
    <w:rsid w:val="00DA3CD1"/>
    <w:rsid w:val="00DA420D"/>
    <w:rsid w:val="00DA4B3E"/>
    <w:rsid w:val="00DA5B88"/>
    <w:rsid w:val="00DA60D2"/>
    <w:rsid w:val="00DA6320"/>
    <w:rsid w:val="00DB0C98"/>
    <w:rsid w:val="00DB0F61"/>
    <w:rsid w:val="00DB25E3"/>
    <w:rsid w:val="00DB45BD"/>
    <w:rsid w:val="00DB65C4"/>
    <w:rsid w:val="00DB716E"/>
    <w:rsid w:val="00DC0292"/>
    <w:rsid w:val="00DC0CE0"/>
    <w:rsid w:val="00DC418C"/>
    <w:rsid w:val="00DC4204"/>
    <w:rsid w:val="00DC5796"/>
    <w:rsid w:val="00DC5806"/>
    <w:rsid w:val="00DC58CC"/>
    <w:rsid w:val="00DD083D"/>
    <w:rsid w:val="00DD09F1"/>
    <w:rsid w:val="00DD20EC"/>
    <w:rsid w:val="00DD2ED7"/>
    <w:rsid w:val="00DD4631"/>
    <w:rsid w:val="00DD48A7"/>
    <w:rsid w:val="00DD4B0B"/>
    <w:rsid w:val="00DD52BA"/>
    <w:rsid w:val="00DD5C9E"/>
    <w:rsid w:val="00DD5F3F"/>
    <w:rsid w:val="00DD6226"/>
    <w:rsid w:val="00DD6C20"/>
    <w:rsid w:val="00DD6C31"/>
    <w:rsid w:val="00DE00AB"/>
    <w:rsid w:val="00DE1309"/>
    <w:rsid w:val="00DE1E5B"/>
    <w:rsid w:val="00DE25B7"/>
    <w:rsid w:val="00DE40E2"/>
    <w:rsid w:val="00DE55DD"/>
    <w:rsid w:val="00DE62DC"/>
    <w:rsid w:val="00DE71AB"/>
    <w:rsid w:val="00DE79DA"/>
    <w:rsid w:val="00DF0132"/>
    <w:rsid w:val="00DF0953"/>
    <w:rsid w:val="00DF1154"/>
    <w:rsid w:val="00DF1DD3"/>
    <w:rsid w:val="00DF4474"/>
    <w:rsid w:val="00DF4983"/>
    <w:rsid w:val="00DF6710"/>
    <w:rsid w:val="00DF68ED"/>
    <w:rsid w:val="00DF7283"/>
    <w:rsid w:val="00DF7915"/>
    <w:rsid w:val="00E011EE"/>
    <w:rsid w:val="00E035B5"/>
    <w:rsid w:val="00E0503A"/>
    <w:rsid w:val="00E07A1C"/>
    <w:rsid w:val="00E07D51"/>
    <w:rsid w:val="00E07FE5"/>
    <w:rsid w:val="00E117C3"/>
    <w:rsid w:val="00E129E8"/>
    <w:rsid w:val="00E165A1"/>
    <w:rsid w:val="00E20495"/>
    <w:rsid w:val="00E20614"/>
    <w:rsid w:val="00E20ADB"/>
    <w:rsid w:val="00E22D26"/>
    <w:rsid w:val="00E23C66"/>
    <w:rsid w:val="00E23D91"/>
    <w:rsid w:val="00E23FF7"/>
    <w:rsid w:val="00E2401D"/>
    <w:rsid w:val="00E24100"/>
    <w:rsid w:val="00E244BA"/>
    <w:rsid w:val="00E25086"/>
    <w:rsid w:val="00E304BB"/>
    <w:rsid w:val="00E32D09"/>
    <w:rsid w:val="00E33D26"/>
    <w:rsid w:val="00E34AE5"/>
    <w:rsid w:val="00E34F4D"/>
    <w:rsid w:val="00E36890"/>
    <w:rsid w:val="00E37A11"/>
    <w:rsid w:val="00E404D1"/>
    <w:rsid w:val="00E40C3E"/>
    <w:rsid w:val="00E40E37"/>
    <w:rsid w:val="00E41275"/>
    <w:rsid w:val="00E41AB7"/>
    <w:rsid w:val="00E434CB"/>
    <w:rsid w:val="00E4364A"/>
    <w:rsid w:val="00E4494B"/>
    <w:rsid w:val="00E46D93"/>
    <w:rsid w:val="00E4738D"/>
    <w:rsid w:val="00E47567"/>
    <w:rsid w:val="00E476CE"/>
    <w:rsid w:val="00E515D7"/>
    <w:rsid w:val="00E51744"/>
    <w:rsid w:val="00E520DC"/>
    <w:rsid w:val="00E52B72"/>
    <w:rsid w:val="00E5391E"/>
    <w:rsid w:val="00E54309"/>
    <w:rsid w:val="00E555A2"/>
    <w:rsid w:val="00E55AE0"/>
    <w:rsid w:val="00E57EC1"/>
    <w:rsid w:val="00E60652"/>
    <w:rsid w:val="00E629DD"/>
    <w:rsid w:val="00E62C9F"/>
    <w:rsid w:val="00E62DB9"/>
    <w:rsid w:val="00E631CD"/>
    <w:rsid w:val="00E645E1"/>
    <w:rsid w:val="00E66197"/>
    <w:rsid w:val="00E6663B"/>
    <w:rsid w:val="00E67082"/>
    <w:rsid w:val="00E67E63"/>
    <w:rsid w:val="00E7003F"/>
    <w:rsid w:val="00E713EC"/>
    <w:rsid w:val="00E729F6"/>
    <w:rsid w:val="00E72CBA"/>
    <w:rsid w:val="00E73035"/>
    <w:rsid w:val="00E733C6"/>
    <w:rsid w:val="00E73B37"/>
    <w:rsid w:val="00E744CD"/>
    <w:rsid w:val="00E745EF"/>
    <w:rsid w:val="00E7496E"/>
    <w:rsid w:val="00E74EB6"/>
    <w:rsid w:val="00E754EC"/>
    <w:rsid w:val="00E75597"/>
    <w:rsid w:val="00E757DF"/>
    <w:rsid w:val="00E76420"/>
    <w:rsid w:val="00E765F1"/>
    <w:rsid w:val="00E77691"/>
    <w:rsid w:val="00E77740"/>
    <w:rsid w:val="00E806D1"/>
    <w:rsid w:val="00E8179B"/>
    <w:rsid w:val="00E847FB"/>
    <w:rsid w:val="00E84D2F"/>
    <w:rsid w:val="00E86942"/>
    <w:rsid w:val="00E86FD3"/>
    <w:rsid w:val="00E870B6"/>
    <w:rsid w:val="00E874B0"/>
    <w:rsid w:val="00E87E98"/>
    <w:rsid w:val="00E9234F"/>
    <w:rsid w:val="00E92CAE"/>
    <w:rsid w:val="00E941F0"/>
    <w:rsid w:val="00E9460A"/>
    <w:rsid w:val="00E94CCE"/>
    <w:rsid w:val="00E95A63"/>
    <w:rsid w:val="00E96B9C"/>
    <w:rsid w:val="00EA0157"/>
    <w:rsid w:val="00EA0E7F"/>
    <w:rsid w:val="00EA131E"/>
    <w:rsid w:val="00EA3286"/>
    <w:rsid w:val="00EA38A7"/>
    <w:rsid w:val="00EA3A4D"/>
    <w:rsid w:val="00EB0CD7"/>
    <w:rsid w:val="00EB1CBC"/>
    <w:rsid w:val="00EB1E2F"/>
    <w:rsid w:val="00EB277C"/>
    <w:rsid w:val="00EB3995"/>
    <w:rsid w:val="00EB45A2"/>
    <w:rsid w:val="00EB4DBE"/>
    <w:rsid w:val="00EB708A"/>
    <w:rsid w:val="00EB7410"/>
    <w:rsid w:val="00EC1906"/>
    <w:rsid w:val="00EC1D78"/>
    <w:rsid w:val="00EC3235"/>
    <w:rsid w:val="00EC43AA"/>
    <w:rsid w:val="00EC468A"/>
    <w:rsid w:val="00EC5447"/>
    <w:rsid w:val="00EC618A"/>
    <w:rsid w:val="00EC7071"/>
    <w:rsid w:val="00EC70A4"/>
    <w:rsid w:val="00ED0651"/>
    <w:rsid w:val="00ED0C3F"/>
    <w:rsid w:val="00ED3E16"/>
    <w:rsid w:val="00ED5901"/>
    <w:rsid w:val="00ED5E33"/>
    <w:rsid w:val="00ED6092"/>
    <w:rsid w:val="00ED75C1"/>
    <w:rsid w:val="00EE06C9"/>
    <w:rsid w:val="00EE4ACE"/>
    <w:rsid w:val="00EE62EC"/>
    <w:rsid w:val="00EF1C5E"/>
    <w:rsid w:val="00EF26BF"/>
    <w:rsid w:val="00EF3646"/>
    <w:rsid w:val="00EF43C3"/>
    <w:rsid w:val="00EF4A8E"/>
    <w:rsid w:val="00EF536B"/>
    <w:rsid w:val="00EF6098"/>
    <w:rsid w:val="00EF6369"/>
    <w:rsid w:val="00EF784D"/>
    <w:rsid w:val="00EF7AB4"/>
    <w:rsid w:val="00F00582"/>
    <w:rsid w:val="00F01818"/>
    <w:rsid w:val="00F0318C"/>
    <w:rsid w:val="00F03947"/>
    <w:rsid w:val="00F04C42"/>
    <w:rsid w:val="00F053C0"/>
    <w:rsid w:val="00F066E1"/>
    <w:rsid w:val="00F07AE0"/>
    <w:rsid w:val="00F10331"/>
    <w:rsid w:val="00F104A7"/>
    <w:rsid w:val="00F1173C"/>
    <w:rsid w:val="00F1318B"/>
    <w:rsid w:val="00F13848"/>
    <w:rsid w:val="00F155B9"/>
    <w:rsid w:val="00F155FD"/>
    <w:rsid w:val="00F157AE"/>
    <w:rsid w:val="00F15AA1"/>
    <w:rsid w:val="00F16690"/>
    <w:rsid w:val="00F16E18"/>
    <w:rsid w:val="00F20D81"/>
    <w:rsid w:val="00F21F85"/>
    <w:rsid w:val="00F2225F"/>
    <w:rsid w:val="00F223CB"/>
    <w:rsid w:val="00F23221"/>
    <w:rsid w:val="00F23FAA"/>
    <w:rsid w:val="00F2632E"/>
    <w:rsid w:val="00F27A7A"/>
    <w:rsid w:val="00F31631"/>
    <w:rsid w:val="00F31FB2"/>
    <w:rsid w:val="00F322DB"/>
    <w:rsid w:val="00F338F8"/>
    <w:rsid w:val="00F34B75"/>
    <w:rsid w:val="00F358C6"/>
    <w:rsid w:val="00F360E3"/>
    <w:rsid w:val="00F402F0"/>
    <w:rsid w:val="00F408A0"/>
    <w:rsid w:val="00F40C35"/>
    <w:rsid w:val="00F43208"/>
    <w:rsid w:val="00F46441"/>
    <w:rsid w:val="00F464B0"/>
    <w:rsid w:val="00F46584"/>
    <w:rsid w:val="00F5047B"/>
    <w:rsid w:val="00F506DE"/>
    <w:rsid w:val="00F50FCB"/>
    <w:rsid w:val="00F51FBA"/>
    <w:rsid w:val="00F561B8"/>
    <w:rsid w:val="00F56EE7"/>
    <w:rsid w:val="00F6012C"/>
    <w:rsid w:val="00F6032A"/>
    <w:rsid w:val="00F60D9B"/>
    <w:rsid w:val="00F615EE"/>
    <w:rsid w:val="00F61DB1"/>
    <w:rsid w:val="00F620F7"/>
    <w:rsid w:val="00F62E11"/>
    <w:rsid w:val="00F63095"/>
    <w:rsid w:val="00F63A33"/>
    <w:rsid w:val="00F643CF"/>
    <w:rsid w:val="00F645F9"/>
    <w:rsid w:val="00F647BB"/>
    <w:rsid w:val="00F64B00"/>
    <w:rsid w:val="00F65284"/>
    <w:rsid w:val="00F7177E"/>
    <w:rsid w:val="00F71C3F"/>
    <w:rsid w:val="00F72DD3"/>
    <w:rsid w:val="00F73ADE"/>
    <w:rsid w:val="00F73FDC"/>
    <w:rsid w:val="00F7417C"/>
    <w:rsid w:val="00F7489A"/>
    <w:rsid w:val="00F74BEF"/>
    <w:rsid w:val="00F75A69"/>
    <w:rsid w:val="00F75E39"/>
    <w:rsid w:val="00F76F4D"/>
    <w:rsid w:val="00F76F52"/>
    <w:rsid w:val="00F77778"/>
    <w:rsid w:val="00F777D9"/>
    <w:rsid w:val="00F809B7"/>
    <w:rsid w:val="00F82155"/>
    <w:rsid w:val="00F83F92"/>
    <w:rsid w:val="00F8534A"/>
    <w:rsid w:val="00F853E1"/>
    <w:rsid w:val="00F8610C"/>
    <w:rsid w:val="00F863EE"/>
    <w:rsid w:val="00F87BD2"/>
    <w:rsid w:val="00F87EDB"/>
    <w:rsid w:val="00F91E71"/>
    <w:rsid w:val="00F96056"/>
    <w:rsid w:val="00F9615D"/>
    <w:rsid w:val="00F96BAD"/>
    <w:rsid w:val="00FA0089"/>
    <w:rsid w:val="00FA0517"/>
    <w:rsid w:val="00FA1101"/>
    <w:rsid w:val="00FA1E60"/>
    <w:rsid w:val="00FA271F"/>
    <w:rsid w:val="00FA2A86"/>
    <w:rsid w:val="00FA3DC6"/>
    <w:rsid w:val="00FA4DFB"/>
    <w:rsid w:val="00FA6F15"/>
    <w:rsid w:val="00FA7321"/>
    <w:rsid w:val="00FA7A4B"/>
    <w:rsid w:val="00FB13EE"/>
    <w:rsid w:val="00FB1808"/>
    <w:rsid w:val="00FB332F"/>
    <w:rsid w:val="00FB509D"/>
    <w:rsid w:val="00FC11B1"/>
    <w:rsid w:val="00FC18FC"/>
    <w:rsid w:val="00FC1B1A"/>
    <w:rsid w:val="00FC213D"/>
    <w:rsid w:val="00FC2A1C"/>
    <w:rsid w:val="00FC3679"/>
    <w:rsid w:val="00FC3FF4"/>
    <w:rsid w:val="00FC5A58"/>
    <w:rsid w:val="00FC5AC3"/>
    <w:rsid w:val="00FC69B2"/>
    <w:rsid w:val="00FC6C2A"/>
    <w:rsid w:val="00FC6CFC"/>
    <w:rsid w:val="00FD046F"/>
    <w:rsid w:val="00FD057A"/>
    <w:rsid w:val="00FD0B52"/>
    <w:rsid w:val="00FD1008"/>
    <w:rsid w:val="00FD297F"/>
    <w:rsid w:val="00FD3BEE"/>
    <w:rsid w:val="00FD5028"/>
    <w:rsid w:val="00FD5333"/>
    <w:rsid w:val="00FD6928"/>
    <w:rsid w:val="00FE16C3"/>
    <w:rsid w:val="00FE19B7"/>
    <w:rsid w:val="00FE1A3B"/>
    <w:rsid w:val="00FE30E6"/>
    <w:rsid w:val="00FE6C7C"/>
    <w:rsid w:val="00FE70DF"/>
    <w:rsid w:val="00FF20EF"/>
    <w:rsid w:val="00FF258F"/>
    <w:rsid w:val="00FF4B13"/>
    <w:rsid w:val="00FF7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58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北科汇智标题1"/>
    <w:basedOn w:val="a0"/>
    <w:next w:val="a0"/>
    <w:link w:val="1Char"/>
    <w:qFormat/>
    <w:rsid w:val="00D05E7C"/>
    <w:pPr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北科汇智标题 2"/>
    <w:basedOn w:val="a0"/>
    <w:next w:val="a0"/>
    <w:link w:val="2Char"/>
    <w:qFormat/>
    <w:rsid w:val="00FD297F"/>
    <w:pPr>
      <w:keepNext/>
      <w:keepLines/>
      <w:numPr>
        <w:ilvl w:val="1"/>
        <w:numId w:val="1"/>
      </w:numPr>
      <w:outlineLvl w:val="1"/>
    </w:pPr>
    <w:rPr>
      <w:rFonts w:ascii="Arial" w:hAnsi="Arial"/>
      <w:bCs/>
      <w:sz w:val="24"/>
      <w:szCs w:val="32"/>
    </w:rPr>
  </w:style>
  <w:style w:type="paragraph" w:styleId="3">
    <w:name w:val="heading 3"/>
    <w:aliases w:val="北科汇智标题 3"/>
    <w:basedOn w:val="a0"/>
    <w:next w:val="a0"/>
    <w:link w:val="3Char"/>
    <w:qFormat/>
    <w:rsid w:val="00D05E7C"/>
    <w:pPr>
      <w:keepLines/>
      <w:numPr>
        <w:ilvl w:val="2"/>
        <w:numId w:val="1"/>
      </w:numPr>
      <w:outlineLvl w:val="2"/>
    </w:pPr>
    <w:rPr>
      <w:bCs/>
      <w:sz w:val="24"/>
      <w:szCs w:val="32"/>
    </w:rPr>
  </w:style>
  <w:style w:type="paragraph" w:styleId="4">
    <w:name w:val="heading 4"/>
    <w:basedOn w:val="a0"/>
    <w:next w:val="a0"/>
    <w:link w:val="4Char"/>
    <w:qFormat/>
    <w:rsid w:val="00233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6136C6"/>
    <w:pPr>
      <w:tabs>
        <w:tab w:val="num" w:pos="0"/>
      </w:tabs>
      <w:spacing w:before="240" w:after="60" w:line="240" w:lineRule="atLeast"/>
      <w:jc w:val="left"/>
      <w:outlineLvl w:val="4"/>
    </w:pPr>
    <w:rPr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6136C6"/>
    <w:pPr>
      <w:tabs>
        <w:tab w:val="num" w:pos="0"/>
      </w:tabs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6136C6"/>
    <w:pPr>
      <w:tabs>
        <w:tab w:val="num" w:pos="0"/>
      </w:tabs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6136C6"/>
    <w:pPr>
      <w:tabs>
        <w:tab w:val="num" w:pos="0"/>
      </w:tabs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6136C6"/>
    <w:pPr>
      <w:tabs>
        <w:tab w:val="num" w:pos="0"/>
      </w:tabs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北科汇智标题1 Char"/>
    <w:link w:val="1"/>
    <w:rsid w:val="0085367D"/>
    <w:rPr>
      <w:b/>
      <w:bCs/>
      <w:kern w:val="44"/>
      <w:sz w:val="28"/>
      <w:szCs w:val="44"/>
    </w:rPr>
  </w:style>
  <w:style w:type="paragraph" w:customStyle="1" w:styleId="Char">
    <w:name w:val="Char"/>
    <w:basedOn w:val="a0"/>
    <w:rsid w:val="002A772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4">
    <w:name w:val="Table Grid"/>
    <w:basedOn w:val="a2"/>
    <w:rsid w:val="009C37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autoRedefine/>
    <w:qFormat/>
    <w:rsid w:val="009C37A7"/>
    <w:pPr>
      <w:spacing w:before="240" w:after="60"/>
      <w:ind w:left="482"/>
      <w:jc w:val="center"/>
      <w:outlineLvl w:val="0"/>
    </w:pPr>
    <w:rPr>
      <w:rFonts w:ascii="黑体" w:eastAsia="黑体" w:hAnsi="Arial" w:cs="Arial"/>
      <w:b/>
      <w:bCs/>
      <w:sz w:val="48"/>
      <w:szCs w:val="48"/>
    </w:rPr>
  </w:style>
  <w:style w:type="paragraph" w:styleId="a6">
    <w:name w:val="header"/>
    <w:basedOn w:val="a0"/>
    <w:link w:val="Char0"/>
    <w:rsid w:val="0023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Char1"/>
    <w:rsid w:val="00233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autoRedefine/>
    <w:semiHidden/>
    <w:rsid w:val="00233AC3"/>
    <w:pPr>
      <w:ind w:left="480"/>
      <w:jc w:val="left"/>
    </w:pPr>
    <w:rPr>
      <w:rFonts w:ascii="宋体" w:hAnsi="宋体"/>
      <w:sz w:val="24"/>
    </w:rPr>
  </w:style>
  <w:style w:type="table" w:styleId="20">
    <w:name w:val="Table Web 2"/>
    <w:basedOn w:val="a2"/>
    <w:rsid w:val="00EB708A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Document Map"/>
    <w:basedOn w:val="a0"/>
    <w:link w:val="Char2"/>
    <w:semiHidden/>
    <w:rsid w:val="004773CB"/>
    <w:pPr>
      <w:shd w:val="clear" w:color="auto" w:fill="000080"/>
    </w:pPr>
  </w:style>
  <w:style w:type="paragraph" w:styleId="21">
    <w:name w:val="toc 2"/>
    <w:basedOn w:val="a0"/>
    <w:next w:val="a0"/>
    <w:autoRedefine/>
    <w:semiHidden/>
    <w:rsid w:val="00394A99"/>
    <w:pPr>
      <w:ind w:leftChars="200" w:left="420"/>
    </w:pPr>
  </w:style>
  <w:style w:type="paragraph" w:styleId="30">
    <w:name w:val="toc 3"/>
    <w:basedOn w:val="a0"/>
    <w:next w:val="a0"/>
    <w:autoRedefine/>
    <w:semiHidden/>
    <w:rsid w:val="00394A99"/>
    <w:pPr>
      <w:ind w:leftChars="400" w:left="840"/>
    </w:pPr>
  </w:style>
  <w:style w:type="character" w:styleId="a9">
    <w:name w:val="Hyperlink"/>
    <w:uiPriority w:val="99"/>
    <w:rsid w:val="00394A99"/>
    <w:rPr>
      <w:color w:val="0000FF"/>
      <w:u w:val="single"/>
    </w:rPr>
  </w:style>
  <w:style w:type="paragraph" w:customStyle="1" w:styleId="22">
    <w:name w:val="样式 首行缩进:  2 字符"/>
    <w:basedOn w:val="a0"/>
    <w:autoRedefine/>
    <w:rsid w:val="00E73B37"/>
    <w:pPr>
      <w:ind w:firstLine="540"/>
      <w:jc w:val="left"/>
    </w:pPr>
    <w:rPr>
      <w:rFonts w:ascii="宋体" w:hAnsi="宋体" w:cs="宋体"/>
      <w:sz w:val="24"/>
      <w:szCs w:val="20"/>
    </w:rPr>
  </w:style>
  <w:style w:type="character" w:styleId="aa">
    <w:name w:val="page number"/>
    <w:basedOn w:val="a1"/>
    <w:rsid w:val="008008BA"/>
  </w:style>
  <w:style w:type="numbering" w:customStyle="1" w:styleId="a">
    <w:name w:val="样式 编号"/>
    <w:basedOn w:val="a3"/>
    <w:rsid w:val="00F464B0"/>
    <w:pPr>
      <w:numPr>
        <w:numId w:val="5"/>
      </w:numPr>
    </w:pPr>
  </w:style>
  <w:style w:type="paragraph" w:customStyle="1" w:styleId="31">
    <w:name w:val="样式 标题 3 + 五号"/>
    <w:basedOn w:val="3"/>
    <w:rsid w:val="00F464B0"/>
    <w:pPr>
      <w:keepNext/>
      <w:numPr>
        <w:ilvl w:val="0"/>
        <w:numId w:val="0"/>
      </w:numPr>
      <w:spacing w:line="415" w:lineRule="auto"/>
    </w:pPr>
    <w:rPr>
      <w:b/>
      <w:sz w:val="21"/>
    </w:rPr>
  </w:style>
  <w:style w:type="character" w:styleId="ab">
    <w:name w:val="annotation reference"/>
    <w:rsid w:val="00F464B0"/>
    <w:rPr>
      <w:sz w:val="21"/>
      <w:szCs w:val="21"/>
    </w:rPr>
  </w:style>
  <w:style w:type="paragraph" w:styleId="ac">
    <w:name w:val="annotation text"/>
    <w:basedOn w:val="a0"/>
    <w:link w:val="Char3"/>
    <w:rsid w:val="00F464B0"/>
    <w:pPr>
      <w:jc w:val="left"/>
    </w:pPr>
  </w:style>
  <w:style w:type="character" w:customStyle="1" w:styleId="Char3">
    <w:name w:val="批注文字 Char"/>
    <w:link w:val="ac"/>
    <w:rsid w:val="00F464B0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F464B0"/>
    <w:rPr>
      <w:b/>
      <w:bCs/>
    </w:rPr>
  </w:style>
  <w:style w:type="character" w:customStyle="1" w:styleId="Char4">
    <w:name w:val="批注主题 Char"/>
    <w:link w:val="ad"/>
    <w:rsid w:val="00F464B0"/>
    <w:rPr>
      <w:b/>
      <w:bCs/>
      <w:kern w:val="2"/>
      <w:sz w:val="21"/>
      <w:szCs w:val="24"/>
    </w:rPr>
  </w:style>
  <w:style w:type="paragraph" w:styleId="ae">
    <w:name w:val="Balloon Text"/>
    <w:basedOn w:val="a0"/>
    <w:link w:val="Char5"/>
    <w:rsid w:val="00F464B0"/>
    <w:rPr>
      <w:sz w:val="18"/>
      <w:szCs w:val="18"/>
    </w:rPr>
  </w:style>
  <w:style w:type="character" w:customStyle="1" w:styleId="Char5">
    <w:name w:val="批注框文本 Char"/>
    <w:link w:val="ae"/>
    <w:rsid w:val="00F464B0"/>
    <w:rPr>
      <w:kern w:val="2"/>
      <w:sz w:val="18"/>
      <w:szCs w:val="18"/>
    </w:rPr>
  </w:style>
  <w:style w:type="paragraph" w:styleId="af">
    <w:name w:val="Plain Text"/>
    <w:basedOn w:val="a0"/>
    <w:link w:val="Char6"/>
    <w:rsid w:val="00F464B0"/>
    <w:rPr>
      <w:rFonts w:ascii="宋体" w:hAnsi="Courier New"/>
      <w:szCs w:val="21"/>
    </w:rPr>
  </w:style>
  <w:style w:type="character" w:customStyle="1" w:styleId="Char6">
    <w:name w:val="纯文本 Char"/>
    <w:link w:val="af"/>
    <w:rsid w:val="00F464B0"/>
    <w:rPr>
      <w:rFonts w:ascii="宋体" w:hAnsi="Courier New" w:cs="Courier New"/>
      <w:kern w:val="2"/>
      <w:sz w:val="21"/>
      <w:szCs w:val="21"/>
    </w:rPr>
  </w:style>
  <w:style w:type="character" w:customStyle="1" w:styleId="2Char">
    <w:name w:val="标题 2 Char"/>
    <w:aliases w:val="北科汇智标题 2 Char"/>
    <w:link w:val="2"/>
    <w:rsid w:val="006136C6"/>
    <w:rPr>
      <w:rFonts w:ascii="Arial" w:hAnsi="Arial"/>
      <w:bCs/>
      <w:kern w:val="2"/>
      <w:sz w:val="24"/>
      <w:szCs w:val="32"/>
    </w:rPr>
  </w:style>
  <w:style w:type="character" w:customStyle="1" w:styleId="3Char">
    <w:name w:val="标题 3 Char"/>
    <w:aliases w:val="北科汇智标题 3 Char"/>
    <w:link w:val="3"/>
    <w:rsid w:val="006136C6"/>
    <w:rPr>
      <w:rFonts w:eastAsia="宋体"/>
      <w:bCs/>
      <w:kern w:val="2"/>
      <w:sz w:val="24"/>
      <w:szCs w:val="32"/>
      <w:lang w:val="en-US" w:eastAsia="zh-CN" w:bidi="ar-SA"/>
    </w:rPr>
  </w:style>
  <w:style w:type="character" w:customStyle="1" w:styleId="4Char">
    <w:name w:val="标题 4 Char"/>
    <w:link w:val="4"/>
    <w:rsid w:val="006136C6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rsid w:val="006136C6"/>
    <w:rPr>
      <w:rFonts w:eastAsia="宋体"/>
      <w:sz w:val="22"/>
      <w:lang w:val="en-US" w:eastAsia="en-US" w:bidi="ar-SA"/>
    </w:rPr>
  </w:style>
  <w:style w:type="character" w:customStyle="1" w:styleId="6Char">
    <w:name w:val="标题 6 Char"/>
    <w:link w:val="6"/>
    <w:rsid w:val="006136C6"/>
    <w:rPr>
      <w:rFonts w:eastAsia="宋体"/>
      <w:i/>
      <w:sz w:val="22"/>
      <w:lang w:val="en-US" w:eastAsia="en-US" w:bidi="ar-SA"/>
    </w:rPr>
  </w:style>
  <w:style w:type="character" w:customStyle="1" w:styleId="7Char">
    <w:name w:val="标题 7 Char"/>
    <w:link w:val="7"/>
    <w:rsid w:val="006136C6"/>
    <w:rPr>
      <w:rFonts w:eastAsia="宋体"/>
      <w:lang w:val="en-US" w:eastAsia="en-US" w:bidi="ar-SA"/>
    </w:rPr>
  </w:style>
  <w:style w:type="character" w:customStyle="1" w:styleId="8Char">
    <w:name w:val="标题 8 Char"/>
    <w:link w:val="8"/>
    <w:rsid w:val="006136C6"/>
    <w:rPr>
      <w:rFonts w:eastAsia="宋体"/>
      <w:i/>
      <w:lang w:val="en-US" w:eastAsia="en-US" w:bidi="ar-SA"/>
    </w:rPr>
  </w:style>
  <w:style w:type="character" w:customStyle="1" w:styleId="9Char">
    <w:name w:val="标题 9 Char"/>
    <w:link w:val="9"/>
    <w:rsid w:val="006136C6"/>
    <w:rPr>
      <w:rFonts w:eastAsia="宋体"/>
      <w:b/>
      <w:i/>
      <w:sz w:val="18"/>
      <w:lang w:val="en-US" w:eastAsia="en-US" w:bidi="ar-SA"/>
    </w:rPr>
  </w:style>
  <w:style w:type="character" w:customStyle="1" w:styleId="knwomanserachdivlocation1">
    <w:name w:val="knwoman_serach_div_location1"/>
    <w:rsid w:val="006136C6"/>
    <w:rPr>
      <w:rFonts w:ascii="宋体" w:eastAsia="宋体" w:hAnsi="宋体" w:hint="eastAsia"/>
      <w:sz w:val="18"/>
      <w:szCs w:val="18"/>
      <w:bdr w:val="none" w:sz="0" w:space="0" w:color="auto" w:frame="1"/>
    </w:rPr>
  </w:style>
  <w:style w:type="character" w:customStyle="1" w:styleId="Char0">
    <w:name w:val="页眉 Char"/>
    <w:link w:val="a6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7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文档结构图 Char"/>
    <w:link w:val="a8"/>
    <w:rsid w:val="006136C6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7">
    <w:name w:val="Char"/>
    <w:basedOn w:val="a0"/>
    <w:rsid w:val="006136C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4">
    <w:name w:val="Char Char4"/>
    <w:rsid w:val="006136C6"/>
    <w:rPr>
      <w:rFonts w:eastAsia="宋体"/>
      <w:kern w:val="2"/>
      <w:sz w:val="18"/>
      <w:szCs w:val="18"/>
      <w:lang w:val="en-US" w:eastAsia="zh-CN" w:bidi="ar-SA"/>
    </w:rPr>
  </w:style>
  <w:style w:type="paragraph" w:styleId="23">
    <w:name w:val="Body Text 2"/>
    <w:basedOn w:val="a0"/>
    <w:rsid w:val="006136C6"/>
    <w:pPr>
      <w:autoSpaceDE w:val="0"/>
      <w:autoSpaceDN w:val="0"/>
      <w:adjustRightInd w:val="0"/>
      <w:spacing w:line="360" w:lineRule="auto"/>
    </w:pPr>
    <w:rPr>
      <w:rFonts w:eastAsia="幼圆"/>
      <w:color w:val="000000"/>
      <w:sz w:val="24"/>
      <w:szCs w:val="32"/>
      <w:lang w:val="zh-CN"/>
    </w:rPr>
  </w:style>
  <w:style w:type="character" w:styleId="af0">
    <w:name w:val="FollowedHyperlink"/>
    <w:uiPriority w:val="99"/>
    <w:rsid w:val="006136C6"/>
    <w:rPr>
      <w:color w:val="800080"/>
      <w:u w:val="single"/>
    </w:rPr>
  </w:style>
  <w:style w:type="paragraph" w:customStyle="1" w:styleId="Default">
    <w:name w:val="Default"/>
    <w:rsid w:val="006136C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Normal (Web)"/>
    <w:basedOn w:val="a0"/>
    <w:unhideWhenUsed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Strong"/>
    <w:qFormat/>
    <w:rsid w:val="006136C6"/>
    <w:rPr>
      <w:b/>
      <w:bCs/>
    </w:rPr>
  </w:style>
  <w:style w:type="paragraph" w:styleId="af3">
    <w:name w:val="List Paragraph"/>
    <w:basedOn w:val="a0"/>
    <w:qFormat/>
    <w:rsid w:val="006136C6"/>
    <w:pPr>
      <w:ind w:firstLineChars="200" w:firstLine="420"/>
    </w:pPr>
  </w:style>
  <w:style w:type="paragraph" w:customStyle="1" w:styleId="font5">
    <w:name w:val="font5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0"/>
    <w:rsid w:val="00BE5D18"/>
    <w:pPr>
      <w:ind w:firstLineChars="200" w:firstLine="420"/>
    </w:pPr>
  </w:style>
  <w:style w:type="paragraph" w:customStyle="1" w:styleId="xl63">
    <w:name w:val="xl63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4">
    <w:name w:val="xl64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5">
    <w:name w:val="xl65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6">
    <w:name w:val="xl66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058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北科汇智标题1"/>
    <w:basedOn w:val="a0"/>
    <w:next w:val="a0"/>
    <w:link w:val="1Char"/>
    <w:qFormat/>
    <w:rsid w:val="00D05E7C"/>
    <w:pPr>
      <w:keepLines/>
      <w:numPr>
        <w:numId w:val="1"/>
      </w:numPr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北科汇智标题 2"/>
    <w:basedOn w:val="a0"/>
    <w:next w:val="a0"/>
    <w:link w:val="2Char"/>
    <w:qFormat/>
    <w:rsid w:val="00FD297F"/>
    <w:pPr>
      <w:keepNext/>
      <w:keepLines/>
      <w:numPr>
        <w:ilvl w:val="1"/>
        <w:numId w:val="1"/>
      </w:numPr>
      <w:outlineLvl w:val="1"/>
    </w:pPr>
    <w:rPr>
      <w:rFonts w:ascii="Arial" w:hAnsi="Arial"/>
      <w:bCs/>
      <w:sz w:val="24"/>
      <w:szCs w:val="32"/>
    </w:rPr>
  </w:style>
  <w:style w:type="paragraph" w:styleId="3">
    <w:name w:val="heading 3"/>
    <w:aliases w:val="北科汇智标题 3"/>
    <w:basedOn w:val="a0"/>
    <w:next w:val="a0"/>
    <w:link w:val="3Char"/>
    <w:qFormat/>
    <w:rsid w:val="00D05E7C"/>
    <w:pPr>
      <w:keepLines/>
      <w:numPr>
        <w:ilvl w:val="2"/>
        <w:numId w:val="1"/>
      </w:numPr>
      <w:outlineLvl w:val="2"/>
    </w:pPr>
    <w:rPr>
      <w:bCs/>
      <w:sz w:val="24"/>
      <w:szCs w:val="32"/>
    </w:rPr>
  </w:style>
  <w:style w:type="paragraph" w:styleId="4">
    <w:name w:val="heading 4"/>
    <w:basedOn w:val="a0"/>
    <w:next w:val="a0"/>
    <w:link w:val="4Char"/>
    <w:qFormat/>
    <w:rsid w:val="00233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6136C6"/>
    <w:pPr>
      <w:tabs>
        <w:tab w:val="num" w:pos="0"/>
      </w:tabs>
      <w:spacing w:before="240" w:after="60" w:line="240" w:lineRule="atLeast"/>
      <w:jc w:val="left"/>
      <w:outlineLvl w:val="4"/>
    </w:pPr>
    <w:rPr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6136C6"/>
    <w:pPr>
      <w:tabs>
        <w:tab w:val="num" w:pos="0"/>
      </w:tabs>
      <w:spacing w:before="240" w:after="60" w:line="240" w:lineRule="atLeast"/>
      <w:jc w:val="left"/>
      <w:outlineLvl w:val="5"/>
    </w:pPr>
    <w:rPr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6136C6"/>
    <w:pPr>
      <w:tabs>
        <w:tab w:val="num" w:pos="0"/>
      </w:tabs>
      <w:spacing w:before="240" w:after="60" w:line="240" w:lineRule="atLeast"/>
      <w:jc w:val="left"/>
      <w:outlineLvl w:val="6"/>
    </w:pPr>
    <w:rPr>
      <w:kern w:val="0"/>
      <w:sz w:val="2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6136C6"/>
    <w:pPr>
      <w:tabs>
        <w:tab w:val="num" w:pos="0"/>
      </w:tabs>
      <w:spacing w:before="240" w:after="60" w:line="240" w:lineRule="atLeast"/>
      <w:jc w:val="left"/>
      <w:outlineLvl w:val="7"/>
    </w:pPr>
    <w:rPr>
      <w:i/>
      <w:kern w:val="0"/>
      <w:sz w:val="2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6136C6"/>
    <w:pPr>
      <w:tabs>
        <w:tab w:val="num" w:pos="0"/>
      </w:tabs>
      <w:spacing w:before="240" w:after="60" w:line="240" w:lineRule="atLeast"/>
      <w:jc w:val="left"/>
      <w:outlineLvl w:val="8"/>
    </w:pPr>
    <w:rPr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北科汇智标题1 Char"/>
    <w:link w:val="1"/>
    <w:rsid w:val="0085367D"/>
    <w:rPr>
      <w:b/>
      <w:bCs/>
      <w:kern w:val="44"/>
      <w:sz w:val="28"/>
      <w:szCs w:val="44"/>
    </w:rPr>
  </w:style>
  <w:style w:type="paragraph" w:customStyle="1" w:styleId="Char">
    <w:name w:val="Char"/>
    <w:basedOn w:val="a0"/>
    <w:rsid w:val="002A772A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table" w:styleId="a4">
    <w:name w:val="Table Grid"/>
    <w:basedOn w:val="a2"/>
    <w:rsid w:val="009C37A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autoRedefine/>
    <w:qFormat/>
    <w:rsid w:val="009C37A7"/>
    <w:pPr>
      <w:spacing w:before="240" w:after="60"/>
      <w:ind w:left="482"/>
      <w:jc w:val="center"/>
      <w:outlineLvl w:val="0"/>
    </w:pPr>
    <w:rPr>
      <w:rFonts w:ascii="黑体" w:eastAsia="黑体" w:hAnsi="Arial" w:cs="Arial"/>
      <w:b/>
      <w:bCs/>
      <w:sz w:val="48"/>
      <w:szCs w:val="48"/>
    </w:rPr>
  </w:style>
  <w:style w:type="paragraph" w:styleId="a6">
    <w:name w:val="header"/>
    <w:basedOn w:val="a0"/>
    <w:link w:val="Char0"/>
    <w:rsid w:val="0023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Char1"/>
    <w:rsid w:val="00233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0"/>
    <w:next w:val="a0"/>
    <w:autoRedefine/>
    <w:semiHidden/>
    <w:rsid w:val="00233AC3"/>
    <w:pPr>
      <w:ind w:left="480"/>
      <w:jc w:val="left"/>
    </w:pPr>
    <w:rPr>
      <w:rFonts w:ascii="宋体" w:hAnsi="宋体"/>
      <w:sz w:val="24"/>
    </w:rPr>
  </w:style>
  <w:style w:type="table" w:styleId="20">
    <w:name w:val="Table Web 2"/>
    <w:basedOn w:val="a2"/>
    <w:rsid w:val="00EB708A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8">
    <w:name w:val="Document Map"/>
    <w:basedOn w:val="a0"/>
    <w:link w:val="Char2"/>
    <w:semiHidden/>
    <w:rsid w:val="004773CB"/>
    <w:pPr>
      <w:shd w:val="clear" w:color="auto" w:fill="000080"/>
    </w:pPr>
  </w:style>
  <w:style w:type="paragraph" w:styleId="21">
    <w:name w:val="toc 2"/>
    <w:basedOn w:val="a0"/>
    <w:next w:val="a0"/>
    <w:autoRedefine/>
    <w:semiHidden/>
    <w:rsid w:val="00394A99"/>
    <w:pPr>
      <w:ind w:leftChars="200" w:left="420"/>
    </w:pPr>
  </w:style>
  <w:style w:type="paragraph" w:styleId="30">
    <w:name w:val="toc 3"/>
    <w:basedOn w:val="a0"/>
    <w:next w:val="a0"/>
    <w:autoRedefine/>
    <w:semiHidden/>
    <w:rsid w:val="00394A99"/>
    <w:pPr>
      <w:ind w:leftChars="400" w:left="840"/>
    </w:pPr>
  </w:style>
  <w:style w:type="character" w:styleId="a9">
    <w:name w:val="Hyperlink"/>
    <w:uiPriority w:val="99"/>
    <w:rsid w:val="00394A99"/>
    <w:rPr>
      <w:color w:val="0000FF"/>
      <w:u w:val="single"/>
    </w:rPr>
  </w:style>
  <w:style w:type="paragraph" w:customStyle="1" w:styleId="22">
    <w:name w:val="样式 首行缩进:  2 字符"/>
    <w:basedOn w:val="a0"/>
    <w:autoRedefine/>
    <w:rsid w:val="00E73B37"/>
    <w:pPr>
      <w:ind w:firstLine="540"/>
      <w:jc w:val="left"/>
    </w:pPr>
    <w:rPr>
      <w:rFonts w:ascii="宋体" w:hAnsi="宋体" w:cs="宋体"/>
      <w:sz w:val="24"/>
      <w:szCs w:val="20"/>
    </w:rPr>
  </w:style>
  <w:style w:type="character" w:styleId="aa">
    <w:name w:val="page number"/>
    <w:basedOn w:val="a1"/>
    <w:rsid w:val="008008BA"/>
  </w:style>
  <w:style w:type="numbering" w:customStyle="1" w:styleId="a">
    <w:name w:val="样式 编号"/>
    <w:basedOn w:val="a3"/>
    <w:rsid w:val="00F464B0"/>
    <w:pPr>
      <w:numPr>
        <w:numId w:val="5"/>
      </w:numPr>
    </w:pPr>
  </w:style>
  <w:style w:type="paragraph" w:customStyle="1" w:styleId="31">
    <w:name w:val="样式 标题 3 + 五号"/>
    <w:basedOn w:val="3"/>
    <w:rsid w:val="00F464B0"/>
    <w:pPr>
      <w:keepNext/>
      <w:numPr>
        <w:ilvl w:val="0"/>
        <w:numId w:val="0"/>
      </w:numPr>
      <w:spacing w:line="415" w:lineRule="auto"/>
    </w:pPr>
    <w:rPr>
      <w:b/>
      <w:sz w:val="21"/>
    </w:rPr>
  </w:style>
  <w:style w:type="character" w:styleId="ab">
    <w:name w:val="annotation reference"/>
    <w:rsid w:val="00F464B0"/>
    <w:rPr>
      <w:sz w:val="21"/>
      <w:szCs w:val="21"/>
    </w:rPr>
  </w:style>
  <w:style w:type="paragraph" w:styleId="ac">
    <w:name w:val="annotation text"/>
    <w:basedOn w:val="a0"/>
    <w:link w:val="Char3"/>
    <w:rsid w:val="00F464B0"/>
    <w:pPr>
      <w:jc w:val="left"/>
    </w:pPr>
  </w:style>
  <w:style w:type="character" w:customStyle="1" w:styleId="Char3">
    <w:name w:val="批注文字 Char"/>
    <w:link w:val="ac"/>
    <w:rsid w:val="00F464B0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rsid w:val="00F464B0"/>
    <w:rPr>
      <w:b/>
      <w:bCs/>
    </w:rPr>
  </w:style>
  <w:style w:type="character" w:customStyle="1" w:styleId="Char4">
    <w:name w:val="批注主题 Char"/>
    <w:link w:val="ad"/>
    <w:rsid w:val="00F464B0"/>
    <w:rPr>
      <w:b/>
      <w:bCs/>
      <w:kern w:val="2"/>
      <w:sz w:val="21"/>
      <w:szCs w:val="24"/>
    </w:rPr>
  </w:style>
  <w:style w:type="paragraph" w:styleId="ae">
    <w:name w:val="Balloon Text"/>
    <w:basedOn w:val="a0"/>
    <w:link w:val="Char5"/>
    <w:rsid w:val="00F464B0"/>
    <w:rPr>
      <w:sz w:val="18"/>
      <w:szCs w:val="18"/>
    </w:rPr>
  </w:style>
  <w:style w:type="character" w:customStyle="1" w:styleId="Char5">
    <w:name w:val="批注框文本 Char"/>
    <w:link w:val="ae"/>
    <w:rsid w:val="00F464B0"/>
    <w:rPr>
      <w:kern w:val="2"/>
      <w:sz w:val="18"/>
      <w:szCs w:val="18"/>
    </w:rPr>
  </w:style>
  <w:style w:type="paragraph" w:styleId="af">
    <w:name w:val="Plain Text"/>
    <w:basedOn w:val="a0"/>
    <w:link w:val="Char6"/>
    <w:rsid w:val="00F464B0"/>
    <w:rPr>
      <w:rFonts w:ascii="宋体" w:hAnsi="Courier New"/>
      <w:szCs w:val="21"/>
    </w:rPr>
  </w:style>
  <w:style w:type="character" w:customStyle="1" w:styleId="Char6">
    <w:name w:val="纯文本 Char"/>
    <w:link w:val="af"/>
    <w:rsid w:val="00F464B0"/>
    <w:rPr>
      <w:rFonts w:ascii="宋体" w:hAnsi="Courier New" w:cs="Courier New"/>
      <w:kern w:val="2"/>
      <w:sz w:val="21"/>
      <w:szCs w:val="21"/>
    </w:rPr>
  </w:style>
  <w:style w:type="character" w:customStyle="1" w:styleId="2Char">
    <w:name w:val="标题 2 Char"/>
    <w:aliases w:val="北科汇智标题 2 Char"/>
    <w:link w:val="2"/>
    <w:rsid w:val="006136C6"/>
    <w:rPr>
      <w:rFonts w:ascii="Arial" w:hAnsi="Arial"/>
      <w:bCs/>
      <w:kern w:val="2"/>
      <w:sz w:val="24"/>
      <w:szCs w:val="32"/>
    </w:rPr>
  </w:style>
  <w:style w:type="character" w:customStyle="1" w:styleId="3Char">
    <w:name w:val="标题 3 Char"/>
    <w:aliases w:val="北科汇智标题 3 Char"/>
    <w:link w:val="3"/>
    <w:rsid w:val="006136C6"/>
    <w:rPr>
      <w:rFonts w:eastAsia="宋体"/>
      <w:bCs/>
      <w:kern w:val="2"/>
      <w:sz w:val="24"/>
      <w:szCs w:val="32"/>
      <w:lang w:val="en-US" w:eastAsia="zh-CN" w:bidi="ar-SA"/>
    </w:rPr>
  </w:style>
  <w:style w:type="character" w:customStyle="1" w:styleId="4Char">
    <w:name w:val="标题 4 Char"/>
    <w:link w:val="4"/>
    <w:rsid w:val="006136C6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5Char">
    <w:name w:val="标题 5 Char"/>
    <w:link w:val="5"/>
    <w:rsid w:val="006136C6"/>
    <w:rPr>
      <w:rFonts w:eastAsia="宋体"/>
      <w:sz w:val="22"/>
      <w:lang w:val="en-US" w:eastAsia="en-US" w:bidi="ar-SA"/>
    </w:rPr>
  </w:style>
  <w:style w:type="character" w:customStyle="1" w:styleId="6Char">
    <w:name w:val="标题 6 Char"/>
    <w:link w:val="6"/>
    <w:rsid w:val="006136C6"/>
    <w:rPr>
      <w:rFonts w:eastAsia="宋体"/>
      <w:i/>
      <w:sz w:val="22"/>
      <w:lang w:val="en-US" w:eastAsia="en-US" w:bidi="ar-SA"/>
    </w:rPr>
  </w:style>
  <w:style w:type="character" w:customStyle="1" w:styleId="7Char">
    <w:name w:val="标题 7 Char"/>
    <w:link w:val="7"/>
    <w:rsid w:val="006136C6"/>
    <w:rPr>
      <w:rFonts w:eastAsia="宋体"/>
      <w:lang w:val="en-US" w:eastAsia="en-US" w:bidi="ar-SA"/>
    </w:rPr>
  </w:style>
  <w:style w:type="character" w:customStyle="1" w:styleId="8Char">
    <w:name w:val="标题 8 Char"/>
    <w:link w:val="8"/>
    <w:rsid w:val="006136C6"/>
    <w:rPr>
      <w:rFonts w:eastAsia="宋体"/>
      <w:i/>
      <w:lang w:val="en-US" w:eastAsia="en-US" w:bidi="ar-SA"/>
    </w:rPr>
  </w:style>
  <w:style w:type="character" w:customStyle="1" w:styleId="9Char">
    <w:name w:val="标题 9 Char"/>
    <w:link w:val="9"/>
    <w:rsid w:val="006136C6"/>
    <w:rPr>
      <w:rFonts w:eastAsia="宋体"/>
      <w:b/>
      <w:i/>
      <w:sz w:val="18"/>
      <w:lang w:val="en-US" w:eastAsia="en-US" w:bidi="ar-SA"/>
    </w:rPr>
  </w:style>
  <w:style w:type="character" w:customStyle="1" w:styleId="knwomanserachdivlocation1">
    <w:name w:val="knwoman_serach_div_location1"/>
    <w:rsid w:val="006136C6"/>
    <w:rPr>
      <w:rFonts w:ascii="宋体" w:eastAsia="宋体" w:hAnsi="宋体" w:hint="eastAsia"/>
      <w:sz w:val="18"/>
      <w:szCs w:val="18"/>
      <w:bdr w:val="none" w:sz="0" w:space="0" w:color="auto" w:frame="1"/>
    </w:rPr>
  </w:style>
  <w:style w:type="character" w:customStyle="1" w:styleId="Char0">
    <w:name w:val="页眉 Char"/>
    <w:link w:val="a6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7"/>
    <w:rsid w:val="006136C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2">
    <w:name w:val="文档结构图 Char"/>
    <w:link w:val="a8"/>
    <w:rsid w:val="006136C6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7">
    <w:name w:val="Char"/>
    <w:basedOn w:val="a0"/>
    <w:rsid w:val="006136C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CharChar4">
    <w:name w:val="Char Char4"/>
    <w:rsid w:val="006136C6"/>
    <w:rPr>
      <w:rFonts w:eastAsia="宋体"/>
      <w:kern w:val="2"/>
      <w:sz w:val="18"/>
      <w:szCs w:val="18"/>
      <w:lang w:val="en-US" w:eastAsia="zh-CN" w:bidi="ar-SA"/>
    </w:rPr>
  </w:style>
  <w:style w:type="paragraph" w:styleId="23">
    <w:name w:val="Body Text 2"/>
    <w:basedOn w:val="a0"/>
    <w:rsid w:val="006136C6"/>
    <w:pPr>
      <w:autoSpaceDE w:val="0"/>
      <w:autoSpaceDN w:val="0"/>
      <w:adjustRightInd w:val="0"/>
      <w:spacing w:line="360" w:lineRule="auto"/>
    </w:pPr>
    <w:rPr>
      <w:rFonts w:eastAsia="幼圆"/>
      <w:color w:val="000000"/>
      <w:sz w:val="24"/>
      <w:szCs w:val="32"/>
      <w:lang w:val="zh-CN"/>
    </w:rPr>
  </w:style>
  <w:style w:type="character" w:styleId="af0">
    <w:name w:val="FollowedHyperlink"/>
    <w:uiPriority w:val="99"/>
    <w:rsid w:val="006136C6"/>
    <w:rPr>
      <w:color w:val="800080"/>
      <w:u w:val="single"/>
    </w:rPr>
  </w:style>
  <w:style w:type="paragraph" w:customStyle="1" w:styleId="Default">
    <w:name w:val="Default"/>
    <w:rsid w:val="006136C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1">
    <w:name w:val="Normal (Web)"/>
    <w:basedOn w:val="a0"/>
    <w:unhideWhenUsed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2">
    <w:name w:val="Strong"/>
    <w:qFormat/>
    <w:rsid w:val="006136C6"/>
    <w:rPr>
      <w:b/>
      <w:bCs/>
    </w:rPr>
  </w:style>
  <w:style w:type="paragraph" w:styleId="af3">
    <w:name w:val="List Paragraph"/>
    <w:basedOn w:val="a0"/>
    <w:qFormat/>
    <w:rsid w:val="006136C6"/>
    <w:pPr>
      <w:ind w:firstLineChars="200" w:firstLine="420"/>
    </w:pPr>
  </w:style>
  <w:style w:type="paragraph" w:customStyle="1" w:styleId="font5">
    <w:name w:val="font5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7">
    <w:name w:val="xl67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613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6136C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0"/>
    <w:rsid w:val="00BE5D18"/>
    <w:pPr>
      <w:ind w:firstLineChars="200" w:firstLine="420"/>
    </w:pPr>
  </w:style>
  <w:style w:type="paragraph" w:customStyle="1" w:styleId="xl63">
    <w:name w:val="xl63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4">
    <w:name w:val="xl64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65">
    <w:name w:val="xl65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4"/>
    </w:rPr>
  </w:style>
  <w:style w:type="paragraph" w:customStyle="1" w:styleId="xl66">
    <w:name w:val="xl66"/>
    <w:basedOn w:val="a0"/>
    <w:rsid w:val="0048257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0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9968;&#20307;&#21270;\&#27169;&#26495;050912\&#26032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4487-CDE9-491B-93AF-38B27581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新模板.dot</Template>
  <TotalTime>1007</TotalTime>
  <Pages>1</Pages>
  <Words>54</Words>
  <Characters>312</Characters>
  <Application>Microsoft Office Word</Application>
  <DocSecurity>0</DocSecurity>
  <Lines>2</Lines>
  <Paragraphs>1</Paragraphs>
  <ScaleCrop>false</ScaleCrop>
  <Company>norteksoft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zhaoxq</dc:creator>
  <cp:lastModifiedBy>qingtian.li</cp:lastModifiedBy>
  <cp:revision>64</cp:revision>
  <cp:lastPrinted>2012-04-10T07:49:00Z</cp:lastPrinted>
  <dcterms:created xsi:type="dcterms:W3CDTF">2012-06-20T09:40:00Z</dcterms:created>
  <dcterms:modified xsi:type="dcterms:W3CDTF">2012-08-06T08:43:00Z</dcterms:modified>
</cp:coreProperties>
</file>